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kern w:val="2"/>
          <w:sz w:val="24"/>
          <w:szCs w:val="24"/>
        </w:rPr>
        <w:id w:val="-1064094364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  <w:caps w:val="0"/>
          <w:spacing w:val="566"/>
          <w:sz w:val="72"/>
          <w:szCs w:val="7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400"/>
          </w:tblGrid>
          <w:tr w:rsidR="00B46C68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4"/>
                  <w:szCs w:val="24"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  <w:szCs w:val="22"/>
                </w:rPr>
              </w:sdtEndPr>
              <w:sdtContent>
                <w:tc>
                  <w:tcPr>
                    <w:tcW w:w="5000" w:type="pct"/>
                  </w:tcPr>
                  <w:p w:rsidR="00B46C68" w:rsidRDefault="00B46C68" w:rsidP="00B46C68">
                    <w:pPr>
                      <w:pStyle w:val="af8"/>
                      <w:ind w:firstLine="400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Elvonzion.WX</w:t>
                    </w:r>
                  </w:p>
                </w:tc>
              </w:sdtContent>
            </w:sdt>
          </w:tr>
          <w:tr w:rsidR="00B46C68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46C68" w:rsidRDefault="00267858" w:rsidP="00267858">
                    <w:pPr>
                      <w:pStyle w:val="af8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模板标题</w:t>
                    </w:r>
                  </w:p>
                </w:tc>
              </w:sdtContent>
            </w:sdt>
          </w:tr>
          <w:tr w:rsidR="00B46C68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46C68" w:rsidRDefault="00267858" w:rsidP="002D2F90">
                    <w:pPr>
                      <w:pStyle w:val="af8"/>
                      <w:ind w:firstLine="880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模板副标题</w:t>
                    </w:r>
                  </w:p>
                </w:tc>
              </w:sdtContent>
            </w:sdt>
          </w:tr>
          <w:tr w:rsidR="00B46C6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46C68" w:rsidRDefault="00B46C68">
                <w:pPr>
                  <w:pStyle w:val="af8"/>
                  <w:jc w:val="center"/>
                </w:pPr>
              </w:p>
            </w:tc>
          </w:tr>
          <w:tr w:rsidR="00B46C6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B46C68" w:rsidRDefault="00B46C68" w:rsidP="00B46C68">
                    <w:pPr>
                      <w:pStyle w:val="af8"/>
                      <w:ind w:firstLine="402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elvonzion@gmail.com</w:t>
                    </w:r>
                  </w:p>
                </w:tc>
              </w:sdtContent>
            </w:sdt>
          </w:tr>
          <w:tr w:rsidR="00B46C6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2-08-12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B46C68" w:rsidRDefault="00B46C68" w:rsidP="00B46C68">
                    <w:pPr>
                      <w:pStyle w:val="af8"/>
                      <w:ind w:firstLine="402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2012/8/12</w:t>
                    </w:r>
                  </w:p>
                </w:tc>
              </w:sdtContent>
            </w:sdt>
          </w:tr>
        </w:tbl>
        <w:p w:rsidR="00B46C68" w:rsidRDefault="00B46C68" w:rsidP="00B46C68">
          <w:pPr>
            <w:ind w:firstLine="480"/>
          </w:pPr>
        </w:p>
        <w:p w:rsidR="00B46C68" w:rsidRDefault="00B46C68" w:rsidP="00B46C68">
          <w:pPr>
            <w:ind w:firstLine="480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400"/>
          </w:tblGrid>
          <w:tr w:rsidR="00B46C68">
            <w:sdt>
              <w:sdtPr>
                <w:alias w:val="摘要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B46C68" w:rsidRDefault="00681416" w:rsidP="00FE2C49">
                    <w:pPr>
                      <w:pStyle w:val="af8"/>
                      <w:ind w:firstLine="400"/>
                    </w:pPr>
                    <w:r>
                      <w:t xml:space="preserve">     </w:t>
                    </w:r>
                  </w:p>
                </w:tc>
              </w:sdtContent>
            </w:sdt>
          </w:tr>
        </w:tbl>
        <w:p w:rsidR="00B46C68" w:rsidRDefault="00B46C68" w:rsidP="00B46C68">
          <w:pPr>
            <w:ind w:firstLine="480"/>
          </w:pPr>
        </w:p>
        <w:p w:rsidR="00B46C68" w:rsidRDefault="00B46C68">
          <w:pPr>
            <w:widowControl/>
            <w:spacing w:line="240" w:lineRule="auto"/>
            <w:ind w:firstLineChars="0" w:firstLine="0"/>
            <w:jc w:val="left"/>
            <w:rPr>
              <w:rFonts w:ascii="微软雅黑" w:eastAsia="微软雅黑" w:hAnsi="微软雅黑" w:cstheme="majorBidi"/>
              <w:spacing w:val="566"/>
              <w:kern w:val="0"/>
              <w:sz w:val="72"/>
              <w:szCs w:val="72"/>
            </w:rPr>
          </w:pPr>
          <w:r>
            <w:rPr>
              <w:rFonts w:ascii="微软雅黑" w:eastAsia="微软雅黑" w:hAnsi="微软雅黑" w:cstheme="majorBidi"/>
              <w:spacing w:val="566"/>
              <w:kern w:val="0"/>
              <w:sz w:val="72"/>
              <w:szCs w:val="72"/>
            </w:rPr>
            <w:br w:type="page"/>
          </w:r>
        </w:p>
      </w:sdtContent>
    </w:sdt>
    <w:bookmarkStart w:id="0" w:name="_GoBack" w:displacedByCustomXml="next"/>
    <w:bookmarkEnd w:id="0" w:displacedByCustomXml="next"/>
    <w:sdt>
      <w:sdtPr>
        <w:rPr>
          <w:lang w:val="zh-CN"/>
        </w:rPr>
        <w:id w:val="-9999692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E0006" w:rsidRPr="00491EBF" w:rsidRDefault="009E0006" w:rsidP="00B46C68">
          <w:pPr>
            <w:ind w:firstLine="480"/>
            <w:jc w:val="center"/>
            <w:rPr>
              <w:rFonts w:ascii="微软雅黑" w:eastAsia="微软雅黑" w:hAnsi="微软雅黑"/>
              <w:b/>
              <w:sz w:val="32"/>
              <w:szCs w:val="32"/>
            </w:rPr>
          </w:pPr>
          <w:r w:rsidRPr="00491EBF">
            <w:rPr>
              <w:rFonts w:ascii="微软雅黑" w:eastAsia="微软雅黑" w:hAnsi="微软雅黑"/>
              <w:b/>
              <w:sz w:val="32"/>
              <w:szCs w:val="32"/>
              <w:lang w:val="zh-CN"/>
            </w:rPr>
            <w:t>目录</w:t>
          </w:r>
        </w:p>
        <w:p w:rsidR="00681416" w:rsidRDefault="00850ACE" w:rsidP="00681416">
          <w:pPr>
            <w:pStyle w:val="10"/>
            <w:ind w:left="240"/>
            <w:rPr>
              <w:rFonts w:asciiTheme="minorHAnsi" w:eastAsiaTheme="minorEastAsia" w:hAnsiTheme="minorHAnsi" w:cstheme="minorBidi"/>
              <w:b w:val="0"/>
              <w:noProof/>
              <w:sz w:val="21"/>
              <w:szCs w:val="22"/>
            </w:rPr>
          </w:pPr>
          <w:r w:rsidRPr="00850ACE">
            <w:fldChar w:fldCharType="begin"/>
          </w:r>
          <w:r w:rsidR="009E0006">
            <w:instrText xml:space="preserve"> TOC \o "1-3" \h \z \u </w:instrText>
          </w:r>
          <w:r w:rsidRPr="00850ACE">
            <w:fldChar w:fldCharType="separate"/>
          </w:r>
          <w:hyperlink w:anchor="_Toc375578836" w:history="1">
            <w:r w:rsidR="00681416" w:rsidRPr="004A1FFC">
              <w:rPr>
                <w:rStyle w:val="a4"/>
                <w:noProof/>
              </w:rPr>
              <w:t>1</w:t>
            </w:r>
            <w:r w:rsidR="00681416" w:rsidRPr="004A1FFC">
              <w:rPr>
                <w:rStyle w:val="a4"/>
                <w:rFonts w:hint="eastAsia"/>
                <w:noProof/>
              </w:rPr>
              <w:t xml:space="preserve"> </w:t>
            </w:r>
            <w:r w:rsidR="00681416" w:rsidRPr="004A1FFC">
              <w:rPr>
                <w:rStyle w:val="a4"/>
                <w:rFonts w:hint="eastAsia"/>
                <w:noProof/>
              </w:rPr>
              <w:t>模板章节</w:t>
            </w:r>
            <w:r w:rsidR="00681416">
              <w:rPr>
                <w:noProof/>
                <w:webHidden/>
              </w:rPr>
              <w:tab/>
            </w:r>
            <w:r w:rsidR="00681416">
              <w:rPr>
                <w:noProof/>
                <w:webHidden/>
              </w:rPr>
              <w:fldChar w:fldCharType="begin"/>
            </w:r>
            <w:r w:rsidR="00681416">
              <w:rPr>
                <w:noProof/>
                <w:webHidden/>
              </w:rPr>
              <w:instrText xml:space="preserve"> PAGEREF _Toc375578836 \h </w:instrText>
            </w:r>
            <w:r w:rsidR="00681416">
              <w:rPr>
                <w:noProof/>
                <w:webHidden/>
              </w:rPr>
            </w:r>
            <w:r w:rsidR="00681416">
              <w:rPr>
                <w:noProof/>
                <w:webHidden/>
              </w:rPr>
              <w:fldChar w:fldCharType="separate"/>
            </w:r>
            <w:r w:rsidR="00681416">
              <w:rPr>
                <w:noProof/>
                <w:webHidden/>
              </w:rPr>
              <w:t>1</w:t>
            </w:r>
            <w:r w:rsidR="00681416">
              <w:rPr>
                <w:noProof/>
                <w:webHidden/>
              </w:rPr>
              <w:fldChar w:fldCharType="end"/>
            </w:r>
          </w:hyperlink>
        </w:p>
        <w:p w:rsidR="00681416" w:rsidRDefault="00681416" w:rsidP="00681416">
          <w:pPr>
            <w:pStyle w:val="20"/>
            <w:tabs>
              <w:tab w:val="right" w:leader="dot" w:pos="9174"/>
            </w:tabs>
            <w:ind w:left="24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75578837" w:history="1">
            <w:r w:rsidRPr="004A1FFC">
              <w:rPr>
                <w:rStyle w:val="a4"/>
                <w:noProof/>
              </w:rPr>
              <w:t>1.1</w:t>
            </w:r>
            <w:r w:rsidRPr="004A1FFC">
              <w:rPr>
                <w:rStyle w:val="a4"/>
                <w:rFonts w:hint="eastAsia"/>
                <w:noProof/>
              </w:rPr>
              <w:t xml:space="preserve"> </w:t>
            </w:r>
            <w:r w:rsidRPr="004A1FFC">
              <w:rPr>
                <w:rStyle w:val="a4"/>
                <w:rFonts w:hint="eastAsia"/>
                <w:noProof/>
              </w:rPr>
              <w:t>二级标题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_Toc375578837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416" w:rsidRDefault="00681416" w:rsidP="00681416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75578838" w:history="1">
            <w:r w:rsidRPr="004A1FFC">
              <w:rPr>
                <w:rStyle w:val="a4"/>
                <w:noProof/>
              </w:rPr>
              <w:t>1.1.1</w:t>
            </w:r>
            <w:r w:rsidRPr="004A1FFC">
              <w:rPr>
                <w:rStyle w:val="a4"/>
                <w:rFonts w:hint="eastAsia"/>
                <w:noProof/>
              </w:rPr>
              <w:t xml:space="preserve"> </w:t>
            </w:r>
            <w:r w:rsidRPr="004A1FFC">
              <w:rPr>
                <w:rStyle w:val="a4"/>
                <w:rFonts w:hint="eastAsia"/>
                <w:noProof/>
              </w:rPr>
              <w:t>三级标题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_Toc375578838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006" w:rsidRDefault="00850ACE" w:rsidP="00F27624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09761A" w:rsidRDefault="0009761A" w:rsidP="00250DD0">
      <w:pPr>
        <w:pStyle w:val="1"/>
        <w:numPr>
          <w:ilvl w:val="0"/>
          <w:numId w:val="0"/>
        </w:numPr>
        <w:spacing w:before="163" w:after="163"/>
        <w:ind w:left="432"/>
        <w:jc w:val="both"/>
        <w:sectPr w:rsidR="0009761A" w:rsidSect="00B1393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2268" w:right="1304" w:bottom="1418" w:left="1418" w:header="851" w:footer="992" w:gutter="0"/>
          <w:pgNumType w:fmt="upperRoman" w:start="0"/>
          <w:cols w:space="425"/>
          <w:titlePg/>
          <w:docGrid w:type="lines" w:linePitch="326"/>
        </w:sectPr>
      </w:pPr>
    </w:p>
    <w:p w:rsidR="00CC78E5" w:rsidRDefault="000C4046" w:rsidP="007725B1">
      <w:pPr>
        <w:pStyle w:val="1"/>
        <w:spacing w:before="163" w:after="163"/>
        <w:rPr>
          <w:b w:val="0"/>
          <w:bCs w:val="0"/>
        </w:rPr>
      </w:pPr>
      <w:bookmarkStart w:id="1" w:name="_Toc375578836"/>
      <w:r>
        <w:rPr>
          <w:rFonts w:hint="eastAsia"/>
        </w:rPr>
        <w:lastRenderedPageBreak/>
        <w:t>模板章节</w:t>
      </w:r>
      <w:bookmarkEnd w:id="1"/>
    </w:p>
    <w:p w:rsidR="000C4046" w:rsidRDefault="000C4046" w:rsidP="000C4046">
      <w:pPr>
        <w:pStyle w:val="2"/>
        <w:spacing w:before="326" w:after="163"/>
      </w:pPr>
      <w:bookmarkStart w:id="2" w:name="_Toc375578837"/>
      <w:r>
        <w:rPr>
          <w:rFonts w:hint="eastAsia"/>
        </w:rPr>
        <w:t>二级标题</w:t>
      </w:r>
      <w:bookmarkEnd w:id="2"/>
    </w:p>
    <w:p w:rsidR="000C4046" w:rsidRPr="000C4046" w:rsidRDefault="000C4046" w:rsidP="000C4046">
      <w:pPr>
        <w:ind w:firstLine="480"/>
      </w:pPr>
    </w:p>
    <w:p w:rsidR="000C4046" w:rsidRPr="000C4046" w:rsidRDefault="000C4046" w:rsidP="000C4046">
      <w:pPr>
        <w:ind w:firstLine="480"/>
      </w:pPr>
    </w:p>
    <w:p w:rsidR="0023544A" w:rsidRDefault="000C4046" w:rsidP="0023544A">
      <w:pPr>
        <w:pStyle w:val="3"/>
        <w:numPr>
          <w:ilvl w:val="2"/>
          <w:numId w:val="1"/>
        </w:numPr>
        <w:spacing w:before="163" w:after="163"/>
      </w:pPr>
      <w:bookmarkStart w:id="3" w:name="_Toc375578838"/>
      <w:r>
        <w:rPr>
          <w:rFonts w:hint="eastAsia"/>
        </w:rPr>
        <w:t>三级标题</w:t>
      </w:r>
      <w:bookmarkEnd w:id="3"/>
    </w:p>
    <w:p w:rsidR="008361C1" w:rsidRDefault="000C4046" w:rsidP="004F18F9">
      <w:pPr>
        <w:pStyle w:val="af9"/>
        <w:numPr>
          <w:ilvl w:val="0"/>
          <w:numId w:val="117"/>
        </w:numPr>
        <w:ind w:firstLineChars="0"/>
      </w:pPr>
      <w:r>
        <w:rPr>
          <w:rFonts w:hint="eastAsia"/>
        </w:rPr>
        <w:t>子项</w:t>
      </w:r>
      <w:r>
        <w:rPr>
          <w:rFonts w:hint="eastAsia"/>
        </w:rPr>
        <w:t>1</w:t>
      </w:r>
    </w:p>
    <w:p w:rsidR="009406BD" w:rsidRDefault="000C4046" w:rsidP="004F18F9">
      <w:pPr>
        <w:pStyle w:val="af9"/>
        <w:numPr>
          <w:ilvl w:val="0"/>
          <w:numId w:val="117"/>
        </w:numPr>
        <w:ind w:firstLineChars="0"/>
      </w:pPr>
      <w:r>
        <w:rPr>
          <w:rFonts w:hint="eastAsia"/>
        </w:rPr>
        <w:t>子项</w:t>
      </w:r>
      <w:r>
        <w:rPr>
          <w:rFonts w:hint="eastAsia"/>
        </w:rPr>
        <w:t>2</w:t>
      </w:r>
    </w:p>
    <w:p w:rsidR="00DC2D68" w:rsidRPr="008361C1" w:rsidRDefault="000C4046" w:rsidP="004F18F9">
      <w:pPr>
        <w:pStyle w:val="af9"/>
        <w:numPr>
          <w:ilvl w:val="0"/>
          <w:numId w:val="117"/>
        </w:numPr>
        <w:ind w:firstLineChars="0"/>
      </w:pPr>
      <w:r>
        <w:rPr>
          <w:rFonts w:hint="eastAsia"/>
        </w:rPr>
        <w:t>子项</w:t>
      </w:r>
      <w:r>
        <w:rPr>
          <w:rFonts w:hint="eastAsia"/>
        </w:rPr>
        <w:t>3</w:t>
      </w:r>
    </w:p>
    <w:p w:rsidR="00F71370" w:rsidRDefault="000C4046" w:rsidP="004F18F9">
      <w:pPr>
        <w:pStyle w:val="af9"/>
        <w:numPr>
          <w:ilvl w:val="0"/>
          <w:numId w:val="112"/>
        </w:numPr>
        <w:ind w:firstLineChars="0"/>
      </w:pPr>
      <w:r>
        <w:rPr>
          <w:rFonts w:hint="eastAsia"/>
        </w:rPr>
        <w:t>列表</w:t>
      </w:r>
      <w:r w:rsidR="009C19CB">
        <w:rPr>
          <w:rFonts w:hint="eastAsia"/>
        </w:rPr>
        <w:t>项</w:t>
      </w:r>
      <w:r>
        <w:rPr>
          <w:rFonts w:hint="eastAsia"/>
        </w:rPr>
        <w:t>1</w:t>
      </w:r>
      <w:r w:rsidR="00501387">
        <w:rPr>
          <w:rFonts w:hint="eastAsia"/>
        </w:rPr>
        <w:t>。</w:t>
      </w:r>
    </w:p>
    <w:p w:rsidR="00864861" w:rsidRPr="00864861" w:rsidRDefault="000C4046" w:rsidP="002B70DF">
      <w:pPr>
        <w:pStyle w:val="af9"/>
        <w:numPr>
          <w:ilvl w:val="0"/>
          <w:numId w:val="112"/>
        </w:numPr>
        <w:ind w:firstLineChars="0"/>
      </w:pPr>
      <w:r>
        <w:rPr>
          <w:rFonts w:hint="eastAsia"/>
        </w:rPr>
        <w:t>列表项</w:t>
      </w:r>
      <w:r>
        <w:rPr>
          <w:rFonts w:hint="eastAsia"/>
        </w:rPr>
        <w:t>2</w:t>
      </w:r>
      <w:r w:rsidR="009406BD">
        <w:rPr>
          <w:rFonts w:hint="eastAsia"/>
        </w:rPr>
        <w:t>。</w:t>
      </w:r>
    </w:p>
    <w:sectPr w:rsidR="00864861" w:rsidRPr="00864861" w:rsidSect="00B13930">
      <w:footerReference w:type="default" r:id="rId15"/>
      <w:pgSz w:w="11906" w:h="16838"/>
      <w:pgMar w:top="2268" w:right="1304" w:bottom="1418" w:left="1418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08C5" w:rsidRDefault="00ED08C5" w:rsidP="00461A2B">
      <w:pPr>
        <w:ind w:firstLine="480"/>
      </w:pPr>
      <w:r>
        <w:separator/>
      </w:r>
    </w:p>
  </w:endnote>
  <w:endnote w:type="continuationSeparator" w:id="1">
    <w:p w:rsidR="00ED08C5" w:rsidRDefault="00ED08C5" w:rsidP="00461A2B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55F" w:rsidRDefault="00BB155F" w:rsidP="00AD63D7">
    <w:pPr>
      <w:pStyle w:val="a7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55F" w:rsidRDefault="00850ACE" w:rsidP="009430DE">
    <w:pPr>
      <w:pStyle w:val="a7"/>
      <w:ind w:firstLine="360"/>
      <w:jc w:val="center"/>
    </w:pPr>
    <w:sdt>
      <w:sdtPr>
        <w:id w:val="856155510"/>
        <w:docPartObj>
          <w:docPartGallery w:val="Page Numbers (Bottom of Page)"/>
          <w:docPartUnique/>
        </w:docPartObj>
      </w:sdtPr>
      <w:sdtContent>
        <w:r>
          <w:fldChar w:fldCharType="begin"/>
        </w:r>
        <w:r w:rsidR="00BB155F">
          <w:instrText>PAGE   \* MERGEFORMAT</w:instrText>
        </w:r>
        <w:r>
          <w:fldChar w:fldCharType="separate"/>
        </w:r>
        <w:r w:rsidR="00681416" w:rsidRPr="00681416">
          <w:rPr>
            <w:noProof/>
            <w:lang w:val="zh-CN"/>
          </w:rPr>
          <w:t>I</w:t>
        </w:r>
        <w:r>
          <w:fldChar w:fldCharType="end"/>
        </w:r>
      </w:sdtContent>
    </w:sdt>
  </w:p>
  <w:p w:rsidR="00BB155F" w:rsidRPr="00BD1B04" w:rsidRDefault="00BB155F" w:rsidP="009430DE">
    <w:pPr>
      <w:pStyle w:val="a7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30606122"/>
      <w:docPartObj>
        <w:docPartGallery w:val="Page Numbers (Bottom of Page)"/>
        <w:docPartUnique/>
      </w:docPartObj>
    </w:sdtPr>
    <w:sdtContent>
      <w:p w:rsidR="00BB155F" w:rsidRDefault="00850ACE" w:rsidP="009430DE">
        <w:pPr>
          <w:pStyle w:val="a7"/>
          <w:ind w:firstLine="360"/>
          <w:jc w:val="right"/>
        </w:pPr>
        <w:r>
          <w:fldChar w:fldCharType="begin"/>
        </w:r>
        <w:r w:rsidR="00BB155F">
          <w:instrText>PAGE   \* MERGEFORMAT</w:instrText>
        </w:r>
        <w:r w:rsidR="00681416">
          <w:fldChar w:fldCharType="separate"/>
        </w:r>
        <w:r w:rsidR="00681416">
          <w:rPr>
            <w:noProof/>
          </w:rPr>
          <w:t xml:space="preserve"> </w:t>
        </w:r>
        <w:r>
          <w:fldChar w:fldCharType="end"/>
        </w:r>
      </w:p>
    </w:sdtContent>
  </w:sdt>
  <w:p w:rsidR="00BB155F" w:rsidRDefault="00BB155F" w:rsidP="009430DE">
    <w:pPr>
      <w:pStyle w:val="a7"/>
      <w:ind w:firstLine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55F" w:rsidRDefault="00850ACE" w:rsidP="009430DE">
    <w:pPr>
      <w:pStyle w:val="a7"/>
      <w:ind w:firstLine="360"/>
      <w:jc w:val="center"/>
    </w:pPr>
    <w:r>
      <w:fldChar w:fldCharType="begin"/>
    </w:r>
    <w:r w:rsidR="00BB155F">
      <w:instrText>PAGE   \* MERGEFORMAT</w:instrText>
    </w:r>
    <w:r>
      <w:fldChar w:fldCharType="separate"/>
    </w:r>
    <w:r w:rsidR="00681416" w:rsidRPr="00681416">
      <w:rPr>
        <w:noProof/>
        <w:lang w:val="zh-CN"/>
      </w:rPr>
      <w:t>1</w:t>
    </w:r>
    <w:r>
      <w:fldChar w:fldCharType="end"/>
    </w:r>
  </w:p>
  <w:p w:rsidR="00BB155F" w:rsidRPr="00BD1B04" w:rsidRDefault="00BB155F" w:rsidP="009430DE">
    <w:pPr>
      <w:pStyle w:val="a7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08C5" w:rsidRDefault="00ED08C5" w:rsidP="00880AD7">
      <w:pPr>
        <w:ind w:firstLine="480"/>
      </w:pPr>
      <w:r>
        <w:separator/>
      </w:r>
    </w:p>
  </w:footnote>
  <w:footnote w:type="continuationSeparator" w:id="1">
    <w:p w:rsidR="00ED08C5" w:rsidRDefault="00ED08C5" w:rsidP="00461A2B">
      <w:pPr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55F" w:rsidRDefault="00BB155F" w:rsidP="00AD63D7">
    <w:pPr>
      <w:pStyle w:val="a6"/>
      <w:ind w:firstLine="360"/>
    </w:pPr>
    <w:r w:rsidRPr="00467D69">
      <w:rPr>
        <w:rFonts w:hint="eastAsia"/>
      </w:rPr>
      <w:t>elvonzion@gmail.com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55F" w:rsidRDefault="00B6646B" w:rsidP="00EA3232">
    <w:pPr>
      <w:pStyle w:val="a6"/>
      <w:ind w:firstLine="360"/>
    </w:pPr>
    <w:r>
      <w:rPr>
        <w:rFonts w:hint="eastAsia"/>
      </w:rPr>
      <w:t>模板页眉</w:t>
    </w:r>
    <w:r w:rsidR="00BB155F" w:rsidRPr="00467D69">
      <w:rPr>
        <w:rFonts w:hint="eastAsia"/>
      </w:rPr>
      <w:t>elvonzion@gmail.com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55F" w:rsidRPr="00467D69" w:rsidRDefault="00BB155F" w:rsidP="00467D69">
    <w:pPr>
      <w:ind w:firstLine="48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12B04"/>
    <w:multiLevelType w:val="multilevel"/>
    <w:tmpl w:val="E0500718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ascii="Times New Roman" w:eastAsia="黑体" w:hAnsi="Times New Roman" w:hint="default"/>
        <w:b/>
        <w:i w:val="0"/>
        <w:sz w:val="30"/>
        <w:szCs w:val="30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ascii="Times New Roman" w:eastAsia="宋体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08340A8"/>
    <w:multiLevelType w:val="hybridMultilevel"/>
    <w:tmpl w:val="29760A52"/>
    <w:lvl w:ilvl="0" w:tplc="E2A46154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>
    <w:nsid w:val="00892868"/>
    <w:multiLevelType w:val="hybridMultilevel"/>
    <w:tmpl w:val="5E5A0FD4"/>
    <w:lvl w:ilvl="0" w:tplc="70447A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>
    <w:nsid w:val="00B25F7C"/>
    <w:multiLevelType w:val="hybridMultilevel"/>
    <w:tmpl w:val="4E9AF910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00EC1638"/>
    <w:multiLevelType w:val="hybridMultilevel"/>
    <w:tmpl w:val="10B698EE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>
    <w:nsid w:val="018F099D"/>
    <w:multiLevelType w:val="hybridMultilevel"/>
    <w:tmpl w:val="AC84D6EE"/>
    <w:lvl w:ilvl="0" w:tplc="4A0E62E6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6">
    <w:nsid w:val="0262117F"/>
    <w:multiLevelType w:val="hybridMultilevel"/>
    <w:tmpl w:val="825A49D4"/>
    <w:lvl w:ilvl="0" w:tplc="98AA398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>
    <w:nsid w:val="02B225C7"/>
    <w:multiLevelType w:val="hybridMultilevel"/>
    <w:tmpl w:val="DD6C33A4"/>
    <w:lvl w:ilvl="0" w:tplc="04090019">
      <w:start w:val="1"/>
      <w:numFmt w:val="lowerLetter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8">
    <w:nsid w:val="030471A1"/>
    <w:multiLevelType w:val="hybridMultilevel"/>
    <w:tmpl w:val="AF9436E8"/>
    <w:lvl w:ilvl="0" w:tplc="0F9C16F2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9">
    <w:nsid w:val="030B6042"/>
    <w:multiLevelType w:val="hybridMultilevel"/>
    <w:tmpl w:val="25989784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>
    <w:nsid w:val="031570BC"/>
    <w:multiLevelType w:val="hybridMultilevel"/>
    <w:tmpl w:val="825A49D4"/>
    <w:lvl w:ilvl="0" w:tplc="98AA398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">
    <w:nsid w:val="038A0384"/>
    <w:multiLevelType w:val="hybridMultilevel"/>
    <w:tmpl w:val="825A49D4"/>
    <w:lvl w:ilvl="0" w:tplc="98AA398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2">
    <w:nsid w:val="03C0115C"/>
    <w:multiLevelType w:val="hybridMultilevel"/>
    <w:tmpl w:val="344CAD48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">
    <w:nsid w:val="04316D96"/>
    <w:multiLevelType w:val="hybridMultilevel"/>
    <w:tmpl w:val="25E0883A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">
    <w:nsid w:val="04427559"/>
    <w:multiLevelType w:val="hybridMultilevel"/>
    <w:tmpl w:val="A5FE98F2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">
    <w:nsid w:val="04A37FAB"/>
    <w:multiLevelType w:val="hybridMultilevel"/>
    <w:tmpl w:val="F1C23852"/>
    <w:lvl w:ilvl="0" w:tplc="6A189A6E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6">
    <w:nsid w:val="04B3012D"/>
    <w:multiLevelType w:val="hybridMultilevel"/>
    <w:tmpl w:val="51FA753E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7">
    <w:nsid w:val="04D62CEE"/>
    <w:multiLevelType w:val="hybridMultilevel"/>
    <w:tmpl w:val="825A49D4"/>
    <w:lvl w:ilvl="0" w:tplc="98AA398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8">
    <w:nsid w:val="05D43C19"/>
    <w:multiLevelType w:val="hybridMultilevel"/>
    <w:tmpl w:val="DA98AD96"/>
    <w:lvl w:ilvl="0" w:tplc="CD28EE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9">
    <w:nsid w:val="06093AE8"/>
    <w:multiLevelType w:val="hybridMultilevel"/>
    <w:tmpl w:val="94FE649A"/>
    <w:lvl w:ilvl="0" w:tplc="66D6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0">
    <w:nsid w:val="06742D79"/>
    <w:multiLevelType w:val="hybridMultilevel"/>
    <w:tmpl w:val="25E0883A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1">
    <w:nsid w:val="068F4118"/>
    <w:multiLevelType w:val="hybridMultilevel"/>
    <w:tmpl w:val="AC84D6EE"/>
    <w:lvl w:ilvl="0" w:tplc="4A0E62E6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2">
    <w:nsid w:val="06C96FDA"/>
    <w:multiLevelType w:val="hybridMultilevel"/>
    <w:tmpl w:val="E124DD60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3">
    <w:nsid w:val="070A44A5"/>
    <w:multiLevelType w:val="hybridMultilevel"/>
    <w:tmpl w:val="25989784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4">
    <w:nsid w:val="077C45AC"/>
    <w:multiLevelType w:val="hybridMultilevel"/>
    <w:tmpl w:val="FC608A32"/>
    <w:lvl w:ilvl="0" w:tplc="857A2DB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5">
    <w:nsid w:val="07E51533"/>
    <w:multiLevelType w:val="hybridMultilevel"/>
    <w:tmpl w:val="AC84D6EE"/>
    <w:lvl w:ilvl="0" w:tplc="4A0E62E6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6">
    <w:nsid w:val="08880188"/>
    <w:multiLevelType w:val="hybridMultilevel"/>
    <w:tmpl w:val="D2A23D74"/>
    <w:lvl w:ilvl="0" w:tplc="0204C5F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7">
    <w:nsid w:val="08EC035A"/>
    <w:multiLevelType w:val="hybridMultilevel"/>
    <w:tmpl w:val="FC608A32"/>
    <w:lvl w:ilvl="0" w:tplc="857A2DB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8">
    <w:nsid w:val="09886424"/>
    <w:multiLevelType w:val="hybridMultilevel"/>
    <w:tmpl w:val="60561DD2"/>
    <w:lvl w:ilvl="0" w:tplc="F7C83B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9">
    <w:nsid w:val="09A11647"/>
    <w:multiLevelType w:val="hybridMultilevel"/>
    <w:tmpl w:val="D2A23D74"/>
    <w:lvl w:ilvl="0" w:tplc="0204C5F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0">
    <w:nsid w:val="09B216B4"/>
    <w:multiLevelType w:val="hybridMultilevel"/>
    <w:tmpl w:val="344CAD48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1">
    <w:nsid w:val="0AAB7156"/>
    <w:multiLevelType w:val="hybridMultilevel"/>
    <w:tmpl w:val="FEE4156C"/>
    <w:lvl w:ilvl="0" w:tplc="670EF91A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2">
    <w:nsid w:val="0AC01EE2"/>
    <w:multiLevelType w:val="hybridMultilevel"/>
    <w:tmpl w:val="3A4E1FA2"/>
    <w:lvl w:ilvl="0" w:tplc="CA86EB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3">
    <w:nsid w:val="0B0E49D7"/>
    <w:multiLevelType w:val="hybridMultilevel"/>
    <w:tmpl w:val="95E61B9C"/>
    <w:lvl w:ilvl="0" w:tplc="72FCAC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4">
    <w:nsid w:val="0C293B73"/>
    <w:multiLevelType w:val="hybridMultilevel"/>
    <w:tmpl w:val="60561DD2"/>
    <w:lvl w:ilvl="0" w:tplc="F7C83B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5">
    <w:nsid w:val="0C321964"/>
    <w:multiLevelType w:val="hybridMultilevel"/>
    <w:tmpl w:val="5E5A0FD4"/>
    <w:lvl w:ilvl="0" w:tplc="70447A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6">
    <w:nsid w:val="0C5D7A81"/>
    <w:multiLevelType w:val="hybridMultilevel"/>
    <w:tmpl w:val="60561DD2"/>
    <w:lvl w:ilvl="0" w:tplc="F7C83B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7">
    <w:nsid w:val="0CFB24D8"/>
    <w:multiLevelType w:val="hybridMultilevel"/>
    <w:tmpl w:val="000283E4"/>
    <w:lvl w:ilvl="0" w:tplc="072EADE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8">
    <w:nsid w:val="0D0767A8"/>
    <w:multiLevelType w:val="hybridMultilevel"/>
    <w:tmpl w:val="84508DB0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9">
    <w:nsid w:val="0D5E0866"/>
    <w:multiLevelType w:val="hybridMultilevel"/>
    <w:tmpl w:val="493286B8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0">
    <w:nsid w:val="0D5E0F27"/>
    <w:multiLevelType w:val="hybridMultilevel"/>
    <w:tmpl w:val="D0AC165C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1">
    <w:nsid w:val="0D790858"/>
    <w:multiLevelType w:val="hybridMultilevel"/>
    <w:tmpl w:val="25E0883A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2">
    <w:nsid w:val="0DE133B3"/>
    <w:multiLevelType w:val="hybridMultilevel"/>
    <w:tmpl w:val="D2A23D74"/>
    <w:lvl w:ilvl="0" w:tplc="0204C5F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3">
    <w:nsid w:val="0DFF2A26"/>
    <w:multiLevelType w:val="hybridMultilevel"/>
    <w:tmpl w:val="99829A6A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4">
    <w:nsid w:val="0EA626F9"/>
    <w:multiLevelType w:val="hybridMultilevel"/>
    <w:tmpl w:val="D2A23D74"/>
    <w:lvl w:ilvl="0" w:tplc="0204C5F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5">
    <w:nsid w:val="0FA00E6D"/>
    <w:multiLevelType w:val="hybridMultilevel"/>
    <w:tmpl w:val="10B698EE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6">
    <w:nsid w:val="0FD6318E"/>
    <w:multiLevelType w:val="hybridMultilevel"/>
    <w:tmpl w:val="1E98300C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7">
    <w:nsid w:val="0FFA0D84"/>
    <w:multiLevelType w:val="hybridMultilevel"/>
    <w:tmpl w:val="10B698EE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8">
    <w:nsid w:val="104E27D5"/>
    <w:multiLevelType w:val="hybridMultilevel"/>
    <w:tmpl w:val="AC84D6EE"/>
    <w:lvl w:ilvl="0" w:tplc="4A0E62E6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9">
    <w:nsid w:val="105A765A"/>
    <w:multiLevelType w:val="hybridMultilevel"/>
    <w:tmpl w:val="84508DB0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0">
    <w:nsid w:val="10C5166C"/>
    <w:multiLevelType w:val="hybridMultilevel"/>
    <w:tmpl w:val="F79EF890"/>
    <w:lvl w:ilvl="0" w:tplc="13340C80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1">
    <w:nsid w:val="11A4005F"/>
    <w:multiLevelType w:val="hybridMultilevel"/>
    <w:tmpl w:val="0FD488EA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2">
    <w:nsid w:val="11D005DF"/>
    <w:multiLevelType w:val="hybridMultilevel"/>
    <w:tmpl w:val="94FE649A"/>
    <w:lvl w:ilvl="0" w:tplc="66D6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3">
    <w:nsid w:val="11D53E63"/>
    <w:multiLevelType w:val="hybridMultilevel"/>
    <w:tmpl w:val="1B167CC4"/>
    <w:lvl w:ilvl="0" w:tplc="6154588A">
      <w:start w:val="1"/>
      <w:numFmt w:val="lowerLetter"/>
      <w:lvlText w:val="%1.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5" w:hanging="360"/>
      </w:pPr>
    </w:lvl>
    <w:lvl w:ilvl="2" w:tplc="0409001B" w:tentative="1">
      <w:start w:val="1"/>
      <w:numFmt w:val="lowerRoman"/>
      <w:lvlText w:val="%3."/>
      <w:lvlJc w:val="right"/>
      <w:pPr>
        <w:ind w:left="3065" w:hanging="180"/>
      </w:pPr>
    </w:lvl>
    <w:lvl w:ilvl="3" w:tplc="0409000F" w:tentative="1">
      <w:start w:val="1"/>
      <w:numFmt w:val="decimal"/>
      <w:lvlText w:val="%4."/>
      <w:lvlJc w:val="left"/>
      <w:pPr>
        <w:ind w:left="3785" w:hanging="360"/>
      </w:pPr>
    </w:lvl>
    <w:lvl w:ilvl="4" w:tplc="04090019" w:tentative="1">
      <w:start w:val="1"/>
      <w:numFmt w:val="lowerLetter"/>
      <w:lvlText w:val="%5."/>
      <w:lvlJc w:val="left"/>
      <w:pPr>
        <w:ind w:left="4505" w:hanging="360"/>
      </w:pPr>
    </w:lvl>
    <w:lvl w:ilvl="5" w:tplc="0409001B" w:tentative="1">
      <w:start w:val="1"/>
      <w:numFmt w:val="lowerRoman"/>
      <w:lvlText w:val="%6."/>
      <w:lvlJc w:val="right"/>
      <w:pPr>
        <w:ind w:left="5225" w:hanging="180"/>
      </w:pPr>
    </w:lvl>
    <w:lvl w:ilvl="6" w:tplc="0409000F" w:tentative="1">
      <w:start w:val="1"/>
      <w:numFmt w:val="decimal"/>
      <w:lvlText w:val="%7."/>
      <w:lvlJc w:val="left"/>
      <w:pPr>
        <w:ind w:left="5945" w:hanging="360"/>
      </w:pPr>
    </w:lvl>
    <w:lvl w:ilvl="7" w:tplc="04090019" w:tentative="1">
      <w:start w:val="1"/>
      <w:numFmt w:val="lowerLetter"/>
      <w:lvlText w:val="%8."/>
      <w:lvlJc w:val="left"/>
      <w:pPr>
        <w:ind w:left="6665" w:hanging="360"/>
      </w:pPr>
    </w:lvl>
    <w:lvl w:ilvl="8" w:tplc="0409001B" w:tentative="1">
      <w:start w:val="1"/>
      <w:numFmt w:val="lowerRoman"/>
      <w:lvlText w:val="%9."/>
      <w:lvlJc w:val="right"/>
      <w:pPr>
        <w:ind w:left="7385" w:hanging="180"/>
      </w:pPr>
    </w:lvl>
  </w:abstractNum>
  <w:abstractNum w:abstractNumId="54">
    <w:nsid w:val="121A2EA4"/>
    <w:multiLevelType w:val="hybridMultilevel"/>
    <w:tmpl w:val="25989784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5">
    <w:nsid w:val="12921C9A"/>
    <w:multiLevelType w:val="hybridMultilevel"/>
    <w:tmpl w:val="F21EEA4E"/>
    <w:lvl w:ilvl="0" w:tplc="1A28D586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6">
    <w:nsid w:val="133A3BDD"/>
    <w:multiLevelType w:val="hybridMultilevel"/>
    <w:tmpl w:val="D2A23D74"/>
    <w:lvl w:ilvl="0" w:tplc="0204C5F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7">
    <w:nsid w:val="13612382"/>
    <w:multiLevelType w:val="hybridMultilevel"/>
    <w:tmpl w:val="768EC9FC"/>
    <w:lvl w:ilvl="0" w:tplc="6D1E9382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8">
    <w:nsid w:val="138C149B"/>
    <w:multiLevelType w:val="hybridMultilevel"/>
    <w:tmpl w:val="5E5A0FD4"/>
    <w:lvl w:ilvl="0" w:tplc="70447A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9">
    <w:nsid w:val="13C803DE"/>
    <w:multiLevelType w:val="hybridMultilevel"/>
    <w:tmpl w:val="825A49D4"/>
    <w:lvl w:ilvl="0" w:tplc="98AA398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0">
    <w:nsid w:val="13D92897"/>
    <w:multiLevelType w:val="hybridMultilevel"/>
    <w:tmpl w:val="25989784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1">
    <w:nsid w:val="14054867"/>
    <w:multiLevelType w:val="hybridMultilevel"/>
    <w:tmpl w:val="5E5A0FD4"/>
    <w:lvl w:ilvl="0" w:tplc="70447A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2">
    <w:nsid w:val="147454A0"/>
    <w:multiLevelType w:val="hybridMultilevel"/>
    <w:tmpl w:val="26D0660A"/>
    <w:lvl w:ilvl="0" w:tplc="5F7CA450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3">
    <w:nsid w:val="14EF517D"/>
    <w:multiLevelType w:val="hybridMultilevel"/>
    <w:tmpl w:val="5C860FD8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4">
    <w:nsid w:val="15F17762"/>
    <w:multiLevelType w:val="hybridMultilevel"/>
    <w:tmpl w:val="12127CE2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5">
    <w:nsid w:val="162D7EDD"/>
    <w:multiLevelType w:val="hybridMultilevel"/>
    <w:tmpl w:val="E586DD7C"/>
    <w:lvl w:ilvl="0" w:tplc="EB3CFAD2">
      <w:start w:val="1"/>
      <w:numFmt w:val="decimal"/>
      <w:pStyle w:val="a"/>
      <w:lvlText w:val="[%1]"/>
      <w:lvlJc w:val="left"/>
      <w:pPr>
        <w:tabs>
          <w:tab w:val="num" w:pos="454"/>
        </w:tabs>
        <w:ind w:left="454" w:hanging="454"/>
      </w:pPr>
      <w:rPr>
        <w:rFonts w:ascii="Times New Roman" w:eastAsia="宋体" w:hAnsi="Times New Roman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6">
    <w:nsid w:val="166D7F1A"/>
    <w:multiLevelType w:val="hybridMultilevel"/>
    <w:tmpl w:val="DD4ADFD0"/>
    <w:lvl w:ilvl="0" w:tplc="66D6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7">
    <w:nsid w:val="16CC48B8"/>
    <w:multiLevelType w:val="hybridMultilevel"/>
    <w:tmpl w:val="AE0A25E8"/>
    <w:lvl w:ilvl="0" w:tplc="73E0C4D4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8">
    <w:nsid w:val="175A0014"/>
    <w:multiLevelType w:val="hybridMultilevel"/>
    <w:tmpl w:val="5A70184C"/>
    <w:lvl w:ilvl="0" w:tplc="0752259C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69">
    <w:nsid w:val="18163607"/>
    <w:multiLevelType w:val="hybridMultilevel"/>
    <w:tmpl w:val="25E0883A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0">
    <w:nsid w:val="18687316"/>
    <w:multiLevelType w:val="hybridMultilevel"/>
    <w:tmpl w:val="6D12D75C"/>
    <w:lvl w:ilvl="0" w:tplc="D6A4CBA2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1">
    <w:nsid w:val="19C9661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72">
    <w:nsid w:val="1A322605"/>
    <w:multiLevelType w:val="hybridMultilevel"/>
    <w:tmpl w:val="94FE649A"/>
    <w:lvl w:ilvl="0" w:tplc="66D6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3">
    <w:nsid w:val="1A405233"/>
    <w:multiLevelType w:val="hybridMultilevel"/>
    <w:tmpl w:val="10B698EE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4">
    <w:nsid w:val="1A851EA9"/>
    <w:multiLevelType w:val="hybridMultilevel"/>
    <w:tmpl w:val="5A70184C"/>
    <w:lvl w:ilvl="0" w:tplc="0752259C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5">
    <w:nsid w:val="1CF6403D"/>
    <w:multiLevelType w:val="hybridMultilevel"/>
    <w:tmpl w:val="5B00A0B4"/>
    <w:lvl w:ilvl="0" w:tplc="E6804396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76">
    <w:nsid w:val="1CF75A2B"/>
    <w:multiLevelType w:val="hybridMultilevel"/>
    <w:tmpl w:val="10B698EE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7">
    <w:nsid w:val="1D4D4705"/>
    <w:multiLevelType w:val="hybridMultilevel"/>
    <w:tmpl w:val="D2A23D74"/>
    <w:lvl w:ilvl="0" w:tplc="0204C5F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8">
    <w:nsid w:val="1DD52099"/>
    <w:multiLevelType w:val="hybridMultilevel"/>
    <w:tmpl w:val="6896D042"/>
    <w:lvl w:ilvl="0" w:tplc="2F449D26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9">
    <w:nsid w:val="1DDD50F3"/>
    <w:multiLevelType w:val="hybridMultilevel"/>
    <w:tmpl w:val="96D85582"/>
    <w:lvl w:ilvl="0" w:tplc="C3C28A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0">
    <w:nsid w:val="1E637132"/>
    <w:multiLevelType w:val="hybridMultilevel"/>
    <w:tmpl w:val="1B167CC4"/>
    <w:lvl w:ilvl="0" w:tplc="6154588A">
      <w:start w:val="1"/>
      <w:numFmt w:val="lowerLetter"/>
      <w:lvlText w:val="%1.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5" w:hanging="360"/>
      </w:pPr>
    </w:lvl>
    <w:lvl w:ilvl="2" w:tplc="0409001B" w:tentative="1">
      <w:start w:val="1"/>
      <w:numFmt w:val="lowerRoman"/>
      <w:lvlText w:val="%3."/>
      <w:lvlJc w:val="right"/>
      <w:pPr>
        <w:ind w:left="3065" w:hanging="180"/>
      </w:pPr>
    </w:lvl>
    <w:lvl w:ilvl="3" w:tplc="0409000F" w:tentative="1">
      <w:start w:val="1"/>
      <w:numFmt w:val="decimal"/>
      <w:lvlText w:val="%4."/>
      <w:lvlJc w:val="left"/>
      <w:pPr>
        <w:ind w:left="3785" w:hanging="360"/>
      </w:pPr>
    </w:lvl>
    <w:lvl w:ilvl="4" w:tplc="04090019" w:tentative="1">
      <w:start w:val="1"/>
      <w:numFmt w:val="lowerLetter"/>
      <w:lvlText w:val="%5."/>
      <w:lvlJc w:val="left"/>
      <w:pPr>
        <w:ind w:left="4505" w:hanging="360"/>
      </w:pPr>
    </w:lvl>
    <w:lvl w:ilvl="5" w:tplc="0409001B" w:tentative="1">
      <w:start w:val="1"/>
      <w:numFmt w:val="lowerRoman"/>
      <w:lvlText w:val="%6."/>
      <w:lvlJc w:val="right"/>
      <w:pPr>
        <w:ind w:left="5225" w:hanging="180"/>
      </w:pPr>
    </w:lvl>
    <w:lvl w:ilvl="6" w:tplc="0409000F" w:tentative="1">
      <w:start w:val="1"/>
      <w:numFmt w:val="decimal"/>
      <w:lvlText w:val="%7."/>
      <w:lvlJc w:val="left"/>
      <w:pPr>
        <w:ind w:left="5945" w:hanging="360"/>
      </w:pPr>
    </w:lvl>
    <w:lvl w:ilvl="7" w:tplc="04090019" w:tentative="1">
      <w:start w:val="1"/>
      <w:numFmt w:val="lowerLetter"/>
      <w:lvlText w:val="%8."/>
      <w:lvlJc w:val="left"/>
      <w:pPr>
        <w:ind w:left="6665" w:hanging="360"/>
      </w:pPr>
    </w:lvl>
    <w:lvl w:ilvl="8" w:tplc="0409001B" w:tentative="1">
      <w:start w:val="1"/>
      <w:numFmt w:val="lowerRoman"/>
      <w:lvlText w:val="%9."/>
      <w:lvlJc w:val="right"/>
      <w:pPr>
        <w:ind w:left="7385" w:hanging="180"/>
      </w:pPr>
    </w:lvl>
  </w:abstractNum>
  <w:abstractNum w:abstractNumId="81">
    <w:nsid w:val="200D5902"/>
    <w:multiLevelType w:val="hybridMultilevel"/>
    <w:tmpl w:val="25989784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2">
    <w:nsid w:val="20C60690"/>
    <w:multiLevelType w:val="hybridMultilevel"/>
    <w:tmpl w:val="D2A23D74"/>
    <w:lvl w:ilvl="0" w:tplc="0204C5F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3">
    <w:nsid w:val="20D376BF"/>
    <w:multiLevelType w:val="hybridMultilevel"/>
    <w:tmpl w:val="FF10AE2C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4">
    <w:nsid w:val="20E81835"/>
    <w:multiLevelType w:val="hybridMultilevel"/>
    <w:tmpl w:val="5A70184C"/>
    <w:lvl w:ilvl="0" w:tplc="0752259C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85">
    <w:nsid w:val="21114D50"/>
    <w:multiLevelType w:val="hybridMultilevel"/>
    <w:tmpl w:val="663443EC"/>
    <w:lvl w:ilvl="0" w:tplc="04090019">
      <w:start w:val="1"/>
      <w:numFmt w:val="lowerLetter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86">
    <w:nsid w:val="21363D5D"/>
    <w:multiLevelType w:val="hybridMultilevel"/>
    <w:tmpl w:val="F1C23852"/>
    <w:lvl w:ilvl="0" w:tplc="6A189A6E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7">
    <w:nsid w:val="213D6BA9"/>
    <w:multiLevelType w:val="hybridMultilevel"/>
    <w:tmpl w:val="9F4C914C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8">
    <w:nsid w:val="2222285A"/>
    <w:multiLevelType w:val="hybridMultilevel"/>
    <w:tmpl w:val="574A2B14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9">
    <w:nsid w:val="22ED1BA9"/>
    <w:multiLevelType w:val="hybridMultilevel"/>
    <w:tmpl w:val="9F4C914C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0">
    <w:nsid w:val="236B7884"/>
    <w:multiLevelType w:val="hybridMultilevel"/>
    <w:tmpl w:val="91E46484"/>
    <w:lvl w:ilvl="0" w:tplc="5EB496FA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91">
    <w:nsid w:val="25573660"/>
    <w:multiLevelType w:val="hybridMultilevel"/>
    <w:tmpl w:val="ED00DF58"/>
    <w:lvl w:ilvl="0" w:tplc="96F245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2">
    <w:nsid w:val="263F0A90"/>
    <w:multiLevelType w:val="hybridMultilevel"/>
    <w:tmpl w:val="12127CE2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3">
    <w:nsid w:val="2653730F"/>
    <w:multiLevelType w:val="hybridMultilevel"/>
    <w:tmpl w:val="1242B88E"/>
    <w:lvl w:ilvl="0" w:tplc="6A189A6E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4">
    <w:nsid w:val="271D3A65"/>
    <w:multiLevelType w:val="hybridMultilevel"/>
    <w:tmpl w:val="5BD44E86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5">
    <w:nsid w:val="27C26CC1"/>
    <w:multiLevelType w:val="hybridMultilevel"/>
    <w:tmpl w:val="94FE649A"/>
    <w:lvl w:ilvl="0" w:tplc="66D6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6">
    <w:nsid w:val="285637DD"/>
    <w:multiLevelType w:val="hybridMultilevel"/>
    <w:tmpl w:val="12127CE2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7">
    <w:nsid w:val="28B97F57"/>
    <w:multiLevelType w:val="hybridMultilevel"/>
    <w:tmpl w:val="25989784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8">
    <w:nsid w:val="290C718D"/>
    <w:multiLevelType w:val="hybridMultilevel"/>
    <w:tmpl w:val="646C103A"/>
    <w:lvl w:ilvl="0" w:tplc="22DA56C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9">
    <w:nsid w:val="2A0A7BDD"/>
    <w:multiLevelType w:val="hybridMultilevel"/>
    <w:tmpl w:val="94FE649A"/>
    <w:lvl w:ilvl="0" w:tplc="66D6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0">
    <w:nsid w:val="2B8C61FB"/>
    <w:multiLevelType w:val="hybridMultilevel"/>
    <w:tmpl w:val="5E5A0FD4"/>
    <w:lvl w:ilvl="0" w:tplc="70447A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1">
    <w:nsid w:val="2C2364F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02">
    <w:nsid w:val="2C9B0479"/>
    <w:multiLevelType w:val="hybridMultilevel"/>
    <w:tmpl w:val="D2A23D74"/>
    <w:lvl w:ilvl="0" w:tplc="0204C5FC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03">
    <w:nsid w:val="2D1836AF"/>
    <w:multiLevelType w:val="hybridMultilevel"/>
    <w:tmpl w:val="5E5A0FD4"/>
    <w:lvl w:ilvl="0" w:tplc="70447A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4">
    <w:nsid w:val="2D44565D"/>
    <w:multiLevelType w:val="hybridMultilevel"/>
    <w:tmpl w:val="663443EC"/>
    <w:lvl w:ilvl="0" w:tplc="04090019">
      <w:start w:val="1"/>
      <w:numFmt w:val="lowerLetter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05">
    <w:nsid w:val="2E4B2D1C"/>
    <w:multiLevelType w:val="hybridMultilevel"/>
    <w:tmpl w:val="A7ACF6AC"/>
    <w:lvl w:ilvl="0" w:tplc="C13CD13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06">
    <w:nsid w:val="2E7A4D38"/>
    <w:multiLevelType w:val="hybridMultilevel"/>
    <w:tmpl w:val="D166B532"/>
    <w:lvl w:ilvl="0" w:tplc="D26E45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7">
    <w:nsid w:val="2EA34E7D"/>
    <w:multiLevelType w:val="hybridMultilevel"/>
    <w:tmpl w:val="10B698EE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8">
    <w:nsid w:val="2EB93C81"/>
    <w:multiLevelType w:val="hybridMultilevel"/>
    <w:tmpl w:val="A7C4956E"/>
    <w:lvl w:ilvl="0" w:tplc="522A8090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09">
    <w:nsid w:val="2F4C433E"/>
    <w:multiLevelType w:val="hybridMultilevel"/>
    <w:tmpl w:val="5C860FD8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0">
    <w:nsid w:val="2F841D91"/>
    <w:multiLevelType w:val="hybridMultilevel"/>
    <w:tmpl w:val="DA98AD96"/>
    <w:lvl w:ilvl="0" w:tplc="CD28EE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1">
    <w:nsid w:val="2FB616F9"/>
    <w:multiLevelType w:val="hybridMultilevel"/>
    <w:tmpl w:val="5A70184C"/>
    <w:lvl w:ilvl="0" w:tplc="0752259C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00" w:hanging="360"/>
      </w:pPr>
    </w:lvl>
    <w:lvl w:ilvl="2" w:tplc="0409001B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12">
    <w:nsid w:val="30130AC2"/>
    <w:multiLevelType w:val="hybridMultilevel"/>
    <w:tmpl w:val="84508DB0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3">
    <w:nsid w:val="30991BAB"/>
    <w:multiLevelType w:val="hybridMultilevel"/>
    <w:tmpl w:val="D2A23D74"/>
    <w:lvl w:ilvl="0" w:tplc="0204C5F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14">
    <w:nsid w:val="316C4C5C"/>
    <w:multiLevelType w:val="hybridMultilevel"/>
    <w:tmpl w:val="574A2B14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5">
    <w:nsid w:val="31832F15"/>
    <w:multiLevelType w:val="hybridMultilevel"/>
    <w:tmpl w:val="94FE649A"/>
    <w:lvl w:ilvl="0" w:tplc="66D6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6">
    <w:nsid w:val="319A16B7"/>
    <w:multiLevelType w:val="hybridMultilevel"/>
    <w:tmpl w:val="DD4ADFD0"/>
    <w:lvl w:ilvl="0" w:tplc="66D6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7">
    <w:nsid w:val="321F7E0D"/>
    <w:multiLevelType w:val="hybridMultilevel"/>
    <w:tmpl w:val="B1C4510E"/>
    <w:lvl w:ilvl="0" w:tplc="2E0CC7BA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8">
    <w:nsid w:val="322F7B30"/>
    <w:multiLevelType w:val="hybridMultilevel"/>
    <w:tmpl w:val="10B698EE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9">
    <w:nsid w:val="325D6A44"/>
    <w:multiLevelType w:val="hybridMultilevel"/>
    <w:tmpl w:val="25989784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0">
    <w:nsid w:val="32E358D5"/>
    <w:multiLevelType w:val="hybridMultilevel"/>
    <w:tmpl w:val="0F243B26"/>
    <w:lvl w:ilvl="0" w:tplc="6CC07236">
      <w:start w:val="1"/>
      <w:numFmt w:val="lowerLetter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21">
    <w:nsid w:val="338D5311"/>
    <w:multiLevelType w:val="hybridMultilevel"/>
    <w:tmpl w:val="B56C8D84"/>
    <w:lvl w:ilvl="0" w:tplc="996C4F90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2">
    <w:nsid w:val="33951CDB"/>
    <w:multiLevelType w:val="hybridMultilevel"/>
    <w:tmpl w:val="D2A23D74"/>
    <w:lvl w:ilvl="0" w:tplc="0204C5F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23">
    <w:nsid w:val="33B56731"/>
    <w:multiLevelType w:val="hybridMultilevel"/>
    <w:tmpl w:val="94FE649A"/>
    <w:lvl w:ilvl="0" w:tplc="66D6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24">
    <w:nsid w:val="33D81D50"/>
    <w:multiLevelType w:val="hybridMultilevel"/>
    <w:tmpl w:val="5E5A0FD4"/>
    <w:lvl w:ilvl="0" w:tplc="70447A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25">
    <w:nsid w:val="340140D1"/>
    <w:multiLevelType w:val="hybridMultilevel"/>
    <w:tmpl w:val="25989784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6">
    <w:nsid w:val="3445664C"/>
    <w:multiLevelType w:val="hybridMultilevel"/>
    <w:tmpl w:val="D2A23D74"/>
    <w:lvl w:ilvl="0" w:tplc="0204C5F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27">
    <w:nsid w:val="344628FD"/>
    <w:multiLevelType w:val="hybridMultilevel"/>
    <w:tmpl w:val="ED00DF58"/>
    <w:lvl w:ilvl="0" w:tplc="96F245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28">
    <w:nsid w:val="347A6B23"/>
    <w:multiLevelType w:val="hybridMultilevel"/>
    <w:tmpl w:val="9BE8BF18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29">
    <w:nsid w:val="35F36D43"/>
    <w:multiLevelType w:val="hybridMultilevel"/>
    <w:tmpl w:val="1E98300C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0">
    <w:nsid w:val="36675C01"/>
    <w:multiLevelType w:val="hybridMultilevel"/>
    <w:tmpl w:val="25989784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1">
    <w:nsid w:val="36701E37"/>
    <w:multiLevelType w:val="hybridMultilevel"/>
    <w:tmpl w:val="FF10AE2C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2">
    <w:nsid w:val="36FD357B"/>
    <w:multiLevelType w:val="hybridMultilevel"/>
    <w:tmpl w:val="825A49D4"/>
    <w:lvl w:ilvl="0" w:tplc="98AA398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3">
    <w:nsid w:val="38815FF7"/>
    <w:multiLevelType w:val="hybridMultilevel"/>
    <w:tmpl w:val="1B167CC4"/>
    <w:lvl w:ilvl="0" w:tplc="6154588A">
      <w:start w:val="1"/>
      <w:numFmt w:val="lowerLetter"/>
      <w:lvlText w:val="%1.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5" w:hanging="360"/>
      </w:pPr>
    </w:lvl>
    <w:lvl w:ilvl="2" w:tplc="0409001B" w:tentative="1">
      <w:start w:val="1"/>
      <w:numFmt w:val="lowerRoman"/>
      <w:lvlText w:val="%3."/>
      <w:lvlJc w:val="right"/>
      <w:pPr>
        <w:ind w:left="3065" w:hanging="180"/>
      </w:pPr>
    </w:lvl>
    <w:lvl w:ilvl="3" w:tplc="0409000F" w:tentative="1">
      <w:start w:val="1"/>
      <w:numFmt w:val="decimal"/>
      <w:lvlText w:val="%4."/>
      <w:lvlJc w:val="left"/>
      <w:pPr>
        <w:ind w:left="3785" w:hanging="360"/>
      </w:pPr>
    </w:lvl>
    <w:lvl w:ilvl="4" w:tplc="04090019" w:tentative="1">
      <w:start w:val="1"/>
      <w:numFmt w:val="lowerLetter"/>
      <w:lvlText w:val="%5."/>
      <w:lvlJc w:val="left"/>
      <w:pPr>
        <w:ind w:left="4505" w:hanging="360"/>
      </w:pPr>
    </w:lvl>
    <w:lvl w:ilvl="5" w:tplc="0409001B" w:tentative="1">
      <w:start w:val="1"/>
      <w:numFmt w:val="lowerRoman"/>
      <w:lvlText w:val="%6."/>
      <w:lvlJc w:val="right"/>
      <w:pPr>
        <w:ind w:left="5225" w:hanging="180"/>
      </w:pPr>
    </w:lvl>
    <w:lvl w:ilvl="6" w:tplc="0409000F" w:tentative="1">
      <w:start w:val="1"/>
      <w:numFmt w:val="decimal"/>
      <w:lvlText w:val="%7."/>
      <w:lvlJc w:val="left"/>
      <w:pPr>
        <w:ind w:left="5945" w:hanging="360"/>
      </w:pPr>
    </w:lvl>
    <w:lvl w:ilvl="7" w:tplc="04090019" w:tentative="1">
      <w:start w:val="1"/>
      <w:numFmt w:val="lowerLetter"/>
      <w:lvlText w:val="%8."/>
      <w:lvlJc w:val="left"/>
      <w:pPr>
        <w:ind w:left="6665" w:hanging="360"/>
      </w:pPr>
    </w:lvl>
    <w:lvl w:ilvl="8" w:tplc="0409001B" w:tentative="1">
      <w:start w:val="1"/>
      <w:numFmt w:val="lowerRoman"/>
      <w:lvlText w:val="%9."/>
      <w:lvlJc w:val="right"/>
      <w:pPr>
        <w:ind w:left="7385" w:hanging="180"/>
      </w:pPr>
    </w:lvl>
  </w:abstractNum>
  <w:abstractNum w:abstractNumId="134">
    <w:nsid w:val="388B6DBE"/>
    <w:multiLevelType w:val="hybridMultilevel"/>
    <w:tmpl w:val="F1C23852"/>
    <w:lvl w:ilvl="0" w:tplc="6A189A6E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5">
    <w:nsid w:val="38E747DD"/>
    <w:multiLevelType w:val="hybridMultilevel"/>
    <w:tmpl w:val="AC84D6EE"/>
    <w:lvl w:ilvl="0" w:tplc="4A0E62E6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6">
    <w:nsid w:val="398978E2"/>
    <w:multiLevelType w:val="hybridMultilevel"/>
    <w:tmpl w:val="84508DB0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7">
    <w:nsid w:val="39D0245F"/>
    <w:multiLevelType w:val="hybridMultilevel"/>
    <w:tmpl w:val="25E0883A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8">
    <w:nsid w:val="3A580EDB"/>
    <w:multiLevelType w:val="hybridMultilevel"/>
    <w:tmpl w:val="5A70184C"/>
    <w:lvl w:ilvl="0" w:tplc="0752259C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9">
    <w:nsid w:val="3AB876C3"/>
    <w:multiLevelType w:val="hybridMultilevel"/>
    <w:tmpl w:val="10B698EE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0">
    <w:nsid w:val="3AD825C0"/>
    <w:multiLevelType w:val="hybridMultilevel"/>
    <w:tmpl w:val="A7C4956E"/>
    <w:lvl w:ilvl="0" w:tplc="522A8090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41">
    <w:nsid w:val="3AFD31CD"/>
    <w:multiLevelType w:val="hybridMultilevel"/>
    <w:tmpl w:val="6CFED702"/>
    <w:lvl w:ilvl="0" w:tplc="A4CA62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2">
    <w:nsid w:val="3B3820E3"/>
    <w:multiLevelType w:val="hybridMultilevel"/>
    <w:tmpl w:val="94FE649A"/>
    <w:lvl w:ilvl="0" w:tplc="66D6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3">
    <w:nsid w:val="3D1E58A5"/>
    <w:multiLevelType w:val="hybridMultilevel"/>
    <w:tmpl w:val="D2A23D74"/>
    <w:lvl w:ilvl="0" w:tplc="0204C5FC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4">
    <w:nsid w:val="3DEF3690"/>
    <w:multiLevelType w:val="hybridMultilevel"/>
    <w:tmpl w:val="BAF0F81C"/>
    <w:lvl w:ilvl="0" w:tplc="D6A4CBA2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45">
    <w:nsid w:val="3EEF20DC"/>
    <w:multiLevelType w:val="hybridMultilevel"/>
    <w:tmpl w:val="F03CF31E"/>
    <w:lvl w:ilvl="0" w:tplc="00D4FBC2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46">
    <w:nsid w:val="3F2E0D00"/>
    <w:multiLevelType w:val="hybridMultilevel"/>
    <w:tmpl w:val="95E61B9C"/>
    <w:lvl w:ilvl="0" w:tplc="72FCAC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7">
    <w:nsid w:val="3F6A764E"/>
    <w:multiLevelType w:val="hybridMultilevel"/>
    <w:tmpl w:val="503224D0"/>
    <w:lvl w:ilvl="0" w:tplc="96F245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8">
    <w:nsid w:val="3FC76936"/>
    <w:multiLevelType w:val="hybridMultilevel"/>
    <w:tmpl w:val="1B167CC4"/>
    <w:lvl w:ilvl="0" w:tplc="6154588A">
      <w:start w:val="1"/>
      <w:numFmt w:val="lowerLetter"/>
      <w:lvlText w:val="%1.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5" w:hanging="360"/>
      </w:pPr>
    </w:lvl>
    <w:lvl w:ilvl="2" w:tplc="0409001B" w:tentative="1">
      <w:start w:val="1"/>
      <w:numFmt w:val="lowerRoman"/>
      <w:lvlText w:val="%3."/>
      <w:lvlJc w:val="right"/>
      <w:pPr>
        <w:ind w:left="3065" w:hanging="180"/>
      </w:pPr>
    </w:lvl>
    <w:lvl w:ilvl="3" w:tplc="0409000F" w:tentative="1">
      <w:start w:val="1"/>
      <w:numFmt w:val="decimal"/>
      <w:lvlText w:val="%4."/>
      <w:lvlJc w:val="left"/>
      <w:pPr>
        <w:ind w:left="3785" w:hanging="360"/>
      </w:pPr>
    </w:lvl>
    <w:lvl w:ilvl="4" w:tplc="04090019" w:tentative="1">
      <w:start w:val="1"/>
      <w:numFmt w:val="lowerLetter"/>
      <w:lvlText w:val="%5."/>
      <w:lvlJc w:val="left"/>
      <w:pPr>
        <w:ind w:left="4505" w:hanging="360"/>
      </w:pPr>
    </w:lvl>
    <w:lvl w:ilvl="5" w:tplc="0409001B" w:tentative="1">
      <w:start w:val="1"/>
      <w:numFmt w:val="lowerRoman"/>
      <w:lvlText w:val="%6."/>
      <w:lvlJc w:val="right"/>
      <w:pPr>
        <w:ind w:left="5225" w:hanging="180"/>
      </w:pPr>
    </w:lvl>
    <w:lvl w:ilvl="6" w:tplc="0409000F" w:tentative="1">
      <w:start w:val="1"/>
      <w:numFmt w:val="decimal"/>
      <w:lvlText w:val="%7."/>
      <w:lvlJc w:val="left"/>
      <w:pPr>
        <w:ind w:left="5945" w:hanging="360"/>
      </w:pPr>
    </w:lvl>
    <w:lvl w:ilvl="7" w:tplc="04090019" w:tentative="1">
      <w:start w:val="1"/>
      <w:numFmt w:val="lowerLetter"/>
      <w:lvlText w:val="%8."/>
      <w:lvlJc w:val="left"/>
      <w:pPr>
        <w:ind w:left="6665" w:hanging="360"/>
      </w:pPr>
    </w:lvl>
    <w:lvl w:ilvl="8" w:tplc="0409001B" w:tentative="1">
      <w:start w:val="1"/>
      <w:numFmt w:val="lowerRoman"/>
      <w:lvlText w:val="%9."/>
      <w:lvlJc w:val="right"/>
      <w:pPr>
        <w:ind w:left="7385" w:hanging="180"/>
      </w:pPr>
    </w:lvl>
  </w:abstractNum>
  <w:abstractNum w:abstractNumId="149">
    <w:nsid w:val="3FCC320F"/>
    <w:multiLevelType w:val="hybridMultilevel"/>
    <w:tmpl w:val="95E61B9C"/>
    <w:lvl w:ilvl="0" w:tplc="72FCAC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0">
    <w:nsid w:val="40332466"/>
    <w:multiLevelType w:val="hybridMultilevel"/>
    <w:tmpl w:val="6CF2127E"/>
    <w:lvl w:ilvl="0" w:tplc="700293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1">
    <w:nsid w:val="40EE3AE0"/>
    <w:multiLevelType w:val="hybridMultilevel"/>
    <w:tmpl w:val="574A2B14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2">
    <w:nsid w:val="41517F56"/>
    <w:multiLevelType w:val="hybridMultilevel"/>
    <w:tmpl w:val="96D85582"/>
    <w:lvl w:ilvl="0" w:tplc="C3C28A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3">
    <w:nsid w:val="418C4E0C"/>
    <w:multiLevelType w:val="hybridMultilevel"/>
    <w:tmpl w:val="D2A23D74"/>
    <w:lvl w:ilvl="0" w:tplc="0204C5F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54">
    <w:nsid w:val="41F815A7"/>
    <w:multiLevelType w:val="hybridMultilevel"/>
    <w:tmpl w:val="99829A6A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5">
    <w:nsid w:val="41FC204E"/>
    <w:multiLevelType w:val="hybridMultilevel"/>
    <w:tmpl w:val="94FE649A"/>
    <w:lvl w:ilvl="0" w:tplc="66D6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6">
    <w:nsid w:val="434A34B2"/>
    <w:multiLevelType w:val="hybridMultilevel"/>
    <w:tmpl w:val="99829A6A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7">
    <w:nsid w:val="44175FAC"/>
    <w:multiLevelType w:val="hybridMultilevel"/>
    <w:tmpl w:val="574A2B14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8">
    <w:nsid w:val="442E63C0"/>
    <w:multiLevelType w:val="hybridMultilevel"/>
    <w:tmpl w:val="DA98AD96"/>
    <w:lvl w:ilvl="0" w:tplc="CD28EE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9">
    <w:nsid w:val="449D759B"/>
    <w:multiLevelType w:val="hybridMultilevel"/>
    <w:tmpl w:val="D7882708"/>
    <w:lvl w:ilvl="0" w:tplc="04090001">
      <w:start w:val="1"/>
      <w:numFmt w:val="bullet"/>
      <w:lvlText w:val=""/>
      <w:lvlJc w:val="left"/>
      <w:pPr>
        <w:ind w:left="9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60">
    <w:nsid w:val="44F770B6"/>
    <w:multiLevelType w:val="hybridMultilevel"/>
    <w:tmpl w:val="25989784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1">
    <w:nsid w:val="4574303C"/>
    <w:multiLevelType w:val="hybridMultilevel"/>
    <w:tmpl w:val="9F4C914C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62">
    <w:nsid w:val="4592294E"/>
    <w:multiLevelType w:val="hybridMultilevel"/>
    <w:tmpl w:val="344CAD48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63">
    <w:nsid w:val="45CE2260"/>
    <w:multiLevelType w:val="hybridMultilevel"/>
    <w:tmpl w:val="CF00E856"/>
    <w:lvl w:ilvl="0" w:tplc="71E61584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C9869964">
      <w:start w:val="1"/>
      <w:numFmt w:val="lowerLetter"/>
      <w:lvlText w:val="%2."/>
      <w:lvlJc w:val="left"/>
      <w:pPr>
        <w:ind w:left="2340" w:hanging="360"/>
      </w:pPr>
      <w:rPr>
        <w:rFonts w:ascii="Times New Roman" w:eastAsia="宋体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64">
    <w:nsid w:val="46630F07"/>
    <w:multiLevelType w:val="hybridMultilevel"/>
    <w:tmpl w:val="6D12D75C"/>
    <w:lvl w:ilvl="0" w:tplc="D6A4CBA2">
      <w:start w:val="1"/>
      <w:numFmt w:val="lowerLetter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65">
    <w:nsid w:val="469B7687"/>
    <w:multiLevelType w:val="hybridMultilevel"/>
    <w:tmpl w:val="1B167CC4"/>
    <w:lvl w:ilvl="0" w:tplc="6154588A">
      <w:start w:val="1"/>
      <w:numFmt w:val="lowerLetter"/>
      <w:lvlText w:val="%1.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5" w:hanging="360"/>
      </w:pPr>
    </w:lvl>
    <w:lvl w:ilvl="2" w:tplc="0409001B" w:tentative="1">
      <w:start w:val="1"/>
      <w:numFmt w:val="lowerRoman"/>
      <w:lvlText w:val="%3."/>
      <w:lvlJc w:val="right"/>
      <w:pPr>
        <w:ind w:left="3065" w:hanging="180"/>
      </w:pPr>
    </w:lvl>
    <w:lvl w:ilvl="3" w:tplc="0409000F" w:tentative="1">
      <w:start w:val="1"/>
      <w:numFmt w:val="decimal"/>
      <w:lvlText w:val="%4."/>
      <w:lvlJc w:val="left"/>
      <w:pPr>
        <w:ind w:left="3785" w:hanging="360"/>
      </w:pPr>
    </w:lvl>
    <w:lvl w:ilvl="4" w:tplc="04090019" w:tentative="1">
      <w:start w:val="1"/>
      <w:numFmt w:val="lowerLetter"/>
      <w:lvlText w:val="%5."/>
      <w:lvlJc w:val="left"/>
      <w:pPr>
        <w:ind w:left="4505" w:hanging="360"/>
      </w:pPr>
    </w:lvl>
    <w:lvl w:ilvl="5" w:tplc="0409001B" w:tentative="1">
      <w:start w:val="1"/>
      <w:numFmt w:val="lowerRoman"/>
      <w:lvlText w:val="%6."/>
      <w:lvlJc w:val="right"/>
      <w:pPr>
        <w:ind w:left="5225" w:hanging="180"/>
      </w:pPr>
    </w:lvl>
    <w:lvl w:ilvl="6" w:tplc="0409000F" w:tentative="1">
      <w:start w:val="1"/>
      <w:numFmt w:val="decimal"/>
      <w:lvlText w:val="%7."/>
      <w:lvlJc w:val="left"/>
      <w:pPr>
        <w:ind w:left="5945" w:hanging="360"/>
      </w:pPr>
    </w:lvl>
    <w:lvl w:ilvl="7" w:tplc="04090019" w:tentative="1">
      <w:start w:val="1"/>
      <w:numFmt w:val="lowerLetter"/>
      <w:lvlText w:val="%8."/>
      <w:lvlJc w:val="left"/>
      <w:pPr>
        <w:ind w:left="6665" w:hanging="360"/>
      </w:pPr>
    </w:lvl>
    <w:lvl w:ilvl="8" w:tplc="0409001B" w:tentative="1">
      <w:start w:val="1"/>
      <w:numFmt w:val="lowerRoman"/>
      <w:lvlText w:val="%9."/>
      <w:lvlJc w:val="right"/>
      <w:pPr>
        <w:ind w:left="7385" w:hanging="180"/>
      </w:pPr>
    </w:lvl>
  </w:abstractNum>
  <w:abstractNum w:abstractNumId="166">
    <w:nsid w:val="473D29CC"/>
    <w:multiLevelType w:val="hybridMultilevel"/>
    <w:tmpl w:val="10B698EE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67">
    <w:nsid w:val="480A7D4E"/>
    <w:multiLevelType w:val="hybridMultilevel"/>
    <w:tmpl w:val="91BECB92"/>
    <w:lvl w:ilvl="0" w:tplc="70447A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68">
    <w:nsid w:val="48F52ED1"/>
    <w:multiLevelType w:val="hybridMultilevel"/>
    <w:tmpl w:val="6D12D75C"/>
    <w:lvl w:ilvl="0" w:tplc="D6A4CBA2">
      <w:start w:val="1"/>
      <w:numFmt w:val="lowerLetter"/>
      <w:lvlText w:val="%1."/>
      <w:lvlJc w:val="left"/>
      <w:pPr>
        <w:ind w:left="16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69">
    <w:nsid w:val="490D43FE"/>
    <w:multiLevelType w:val="hybridMultilevel"/>
    <w:tmpl w:val="25989784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0">
    <w:nsid w:val="499A53B4"/>
    <w:multiLevelType w:val="hybridMultilevel"/>
    <w:tmpl w:val="AF9436E8"/>
    <w:lvl w:ilvl="0" w:tplc="0F9C16F2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71">
    <w:nsid w:val="499E7944"/>
    <w:multiLevelType w:val="hybridMultilevel"/>
    <w:tmpl w:val="65667C10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72">
    <w:nsid w:val="4A030845"/>
    <w:multiLevelType w:val="hybridMultilevel"/>
    <w:tmpl w:val="6D12D75C"/>
    <w:lvl w:ilvl="0" w:tplc="D6A4CBA2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73">
    <w:nsid w:val="4B5B160C"/>
    <w:multiLevelType w:val="hybridMultilevel"/>
    <w:tmpl w:val="F49487EE"/>
    <w:lvl w:ilvl="0" w:tplc="04090019">
      <w:start w:val="1"/>
      <w:numFmt w:val="lowerLetter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74">
    <w:nsid w:val="4BB23F29"/>
    <w:multiLevelType w:val="hybridMultilevel"/>
    <w:tmpl w:val="25989784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5">
    <w:nsid w:val="4C3D0350"/>
    <w:multiLevelType w:val="hybridMultilevel"/>
    <w:tmpl w:val="25989784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6">
    <w:nsid w:val="4C8263ED"/>
    <w:multiLevelType w:val="hybridMultilevel"/>
    <w:tmpl w:val="5A70184C"/>
    <w:lvl w:ilvl="0" w:tplc="0752259C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77">
    <w:nsid w:val="4D196C68"/>
    <w:multiLevelType w:val="hybridMultilevel"/>
    <w:tmpl w:val="344CAD48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78">
    <w:nsid w:val="4D2965D7"/>
    <w:multiLevelType w:val="hybridMultilevel"/>
    <w:tmpl w:val="65667C10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79">
    <w:nsid w:val="4D3536A7"/>
    <w:multiLevelType w:val="hybridMultilevel"/>
    <w:tmpl w:val="F1C23852"/>
    <w:lvl w:ilvl="0" w:tplc="6A189A6E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0">
    <w:nsid w:val="4D933656"/>
    <w:multiLevelType w:val="hybridMultilevel"/>
    <w:tmpl w:val="1E98300C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81">
    <w:nsid w:val="4E1361C0"/>
    <w:multiLevelType w:val="hybridMultilevel"/>
    <w:tmpl w:val="8398C4C6"/>
    <w:lvl w:ilvl="0" w:tplc="72A48C9A">
      <w:start w:val="1"/>
      <w:numFmt w:val="decimal"/>
      <w:lvlText w:val="%1)"/>
      <w:lvlJc w:val="left"/>
      <w:pPr>
        <w:tabs>
          <w:tab w:val="num" w:pos="900"/>
        </w:tabs>
        <w:ind w:left="0" w:firstLine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2">
    <w:nsid w:val="4E8F1518"/>
    <w:multiLevelType w:val="hybridMultilevel"/>
    <w:tmpl w:val="F21EEA4E"/>
    <w:lvl w:ilvl="0" w:tplc="1A28D586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83">
    <w:nsid w:val="4E9E4ACB"/>
    <w:multiLevelType w:val="hybridMultilevel"/>
    <w:tmpl w:val="AF9436E8"/>
    <w:lvl w:ilvl="0" w:tplc="0F9C16F2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84">
    <w:nsid w:val="4EB81D9A"/>
    <w:multiLevelType w:val="hybridMultilevel"/>
    <w:tmpl w:val="25989784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5">
    <w:nsid w:val="4EE56754"/>
    <w:multiLevelType w:val="hybridMultilevel"/>
    <w:tmpl w:val="A7ACF6AC"/>
    <w:lvl w:ilvl="0" w:tplc="C13CD13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86">
    <w:nsid w:val="4F930FB7"/>
    <w:multiLevelType w:val="hybridMultilevel"/>
    <w:tmpl w:val="0FD488EA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87">
    <w:nsid w:val="508A06BA"/>
    <w:multiLevelType w:val="hybridMultilevel"/>
    <w:tmpl w:val="B1C4510E"/>
    <w:lvl w:ilvl="0" w:tplc="2E0CC7BA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8">
    <w:nsid w:val="50DE108D"/>
    <w:multiLevelType w:val="hybridMultilevel"/>
    <w:tmpl w:val="1B167CC4"/>
    <w:lvl w:ilvl="0" w:tplc="6154588A">
      <w:start w:val="1"/>
      <w:numFmt w:val="lowerLetter"/>
      <w:lvlText w:val="%1.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5" w:hanging="360"/>
      </w:pPr>
    </w:lvl>
    <w:lvl w:ilvl="2" w:tplc="0409001B" w:tentative="1">
      <w:start w:val="1"/>
      <w:numFmt w:val="lowerRoman"/>
      <w:lvlText w:val="%3."/>
      <w:lvlJc w:val="right"/>
      <w:pPr>
        <w:ind w:left="3065" w:hanging="180"/>
      </w:pPr>
    </w:lvl>
    <w:lvl w:ilvl="3" w:tplc="0409000F" w:tentative="1">
      <w:start w:val="1"/>
      <w:numFmt w:val="decimal"/>
      <w:lvlText w:val="%4."/>
      <w:lvlJc w:val="left"/>
      <w:pPr>
        <w:ind w:left="3785" w:hanging="360"/>
      </w:pPr>
    </w:lvl>
    <w:lvl w:ilvl="4" w:tplc="04090019" w:tentative="1">
      <w:start w:val="1"/>
      <w:numFmt w:val="lowerLetter"/>
      <w:lvlText w:val="%5."/>
      <w:lvlJc w:val="left"/>
      <w:pPr>
        <w:ind w:left="4505" w:hanging="360"/>
      </w:pPr>
    </w:lvl>
    <w:lvl w:ilvl="5" w:tplc="0409001B" w:tentative="1">
      <w:start w:val="1"/>
      <w:numFmt w:val="lowerRoman"/>
      <w:lvlText w:val="%6."/>
      <w:lvlJc w:val="right"/>
      <w:pPr>
        <w:ind w:left="5225" w:hanging="180"/>
      </w:pPr>
    </w:lvl>
    <w:lvl w:ilvl="6" w:tplc="0409000F" w:tentative="1">
      <w:start w:val="1"/>
      <w:numFmt w:val="decimal"/>
      <w:lvlText w:val="%7."/>
      <w:lvlJc w:val="left"/>
      <w:pPr>
        <w:ind w:left="5945" w:hanging="360"/>
      </w:pPr>
    </w:lvl>
    <w:lvl w:ilvl="7" w:tplc="04090019" w:tentative="1">
      <w:start w:val="1"/>
      <w:numFmt w:val="lowerLetter"/>
      <w:lvlText w:val="%8."/>
      <w:lvlJc w:val="left"/>
      <w:pPr>
        <w:ind w:left="6665" w:hanging="360"/>
      </w:pPr>
    </w:lvl>
    <w:lvl w:ilvl="8" w:tplc="0409001B" w:tentative="1">
      <w:start w:val="1"/>
      <w:numFmt w:val="lowerRoman"/>
      <w:lvlText w:val="%9."/>
      <w:lvlJc w:val="right"/>
      <w:pPr>
        <w:ind w:left="7385" w:hanging="180"/>
      </w:pPr>
    </w:lvl>
  </w:abstractNum>
  <w:abstractNum w:abstractNumId="189">
    <w:nsid w:val="50E7038B"/>
    <w:multiLevelType w:val="hybridMultilevel"/>
    <w:tmpl w:val="25E0883A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90">
    <w:nsid w:val="51DB076E"/>
    <w:multiLevelType w:val="hybridMultilevel"/>
    <w:tmpl w:val="10B698EE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91">
    <w:nsid w:val="52067D78"/>
    <w:multiLevelType w:val="hybridMultilevel"/>
    <w:tmpl w:val="AC84D6EE"/>
    <w:lvl w:ilvl="0" w:tplc="4A0E62E6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92">
    <w:nsid w:val="5408701F"/>
    <w:multiLevelType w:val="hybridMultilevel"/>
    <w:tmpl w:val="6D12D75C"/>
    <w:lvl w:ilvl="0" w:tplc="D6A4CBA2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93">
    <w:nsid w:val="540D2F8F"/>
    <w:multiLevelType w:val="hybridMultilevel"/>
    <w:tmpl w:val="5E5A0FD4"/>
    <w:lvl w:ilvl="0" w:tplc="70447A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94">
    <w:nsid w:val="54ED5B5B"/>
    <w:multiLevelType w:val="hybridMultilevel"/>
    <w:tmpl w:val="F312A056"/>
    <w:lvl w:ilvl="0" w:tplc="FD30C02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95">
    <w:nsid w:val="54F33ED7"/>
    <w:multiLevelType w:val="hybridMultilevel"/>
    <w:tmpl w:val="51FA753E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96">
    <w:nsid w:val="558C3506"/>
    <w:multiLevelType w:val="hybridMultilevel"/>
    <w:tmpl w:val="94FE649A"/>
    <w:lvl w:ilvl="0" w:tplc="66D6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97">
    <w:nsid w:val="55F675AB"/>
    <w:multiLevelType w:val="hybridMultilevel"/>
    <w:tmpl w:val="6234F818"/>
    <w:lvl w:ilvl="0" w:tplc="79D6A6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98">
    <w:nsid w:val="569F598C"/>
    <w:multiLevelType w:val="hybridMultilevel"/>
    <w:tmpl w:val="25989784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99">
    <w:nsid w:val="56C80AB1"/>
    <w:multiLevelType w:val="hybridMultilevel"/>
    <w:tmpl w:val="91E46484"/>
    <w:lvl w:ilvl="0" w:tplc="5EB496FA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00">
    <w:nsid w:val="57162824"/>
    <w:multiLevelType w:val="hybridMultilevel"/>
    <w:tmpl w:val="84508DB0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01">
    <w:nsid w:val="572B6326"/>
    <w:multiLevelType w:val="hybridMultilevel"/>
    <w:tmpl w:val="825A49D4"/>
    <w:lvl w:ilvl="0" w:tplc="98AA398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02">
    <w:nsid w:val="57300EE3"/>
    <w:multiLevelType w:val="hybridMultilevel"/>
    <w:tmpl w:val="D2A23D74"/>
    <w:lvl w:ilvl="0" w:tplc="0204C5F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03">
    <w:nsid w:val="588A79EE"/>
    <w:multiLevelType w:val="hybridMultilevel"/>
    <w:tmpl w:val="6D12D75C"/>
    <w:lvl w:ilvl="0" w:tplc="D6A4CBA2">
      <w:start w:val="1"/>
      <w:numFmt w:val="lowerLetter"/>
      <w:lvlText w:val="%1."/>
      <w:lvlJc w:val="left"/>
      <w:pPr>
        <w:ind w:left="16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204">
    <w:nsid w:val="58B2622D"/>
    <w:multiLevelType w:val="hybridMultilevel"/>
    <w:tmpl w:val="5380E0D0"/>
    <w:lvl w:ilvl="0" w:tplc="96F245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05">
    <w:nsid w:val="58DE79D2"/>
    <w:multiLevelType w:val="hybridMultilevel"/>
    <w:tmpl w:val="84508DB0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06">
    <w:nsid w:val="59513982"/>
    <w:multiLevelType w:val="hybridMultilevel"/>
    <w:tmpl w:val="DB8C2B02"/>
    <w:lvl w:ilvl="0" w:tplc="04090019">
      <w:start w:val="1"/>
      <w:numFmt w:val="lowerLetter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07">
    <w:nsid w:val="5A970B9F"/>
    <w:multiLevelType w:val="hybridMultilevel"/>
    <w:tmpl w:val="10B698EE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08">
    <w:nsid w:val="5AA54745"/>
    <w:multiLevelType w:val="hybridMultilevel"/>
    <w:tmpl w:val="25989784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09">
    <w:nsid w:val="5AE37E6C"/>
    <w:multiLevelType w:val="hybridMultilevel"/>
    <w:tmpl w:val="27FC4314"/>
    <w:lvl w:ilvl="0" w:tplc="66D6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10">
    <w:nsid w:val="5B102BAB"/>
    <w:multiLevelType w:val="hybridMultilevel"/>
    <w:tmpl w:val="25989784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11">
    <w:nsid w:val="5B342A0A"/>
    <w:multiLevelType w:val="hybridMultilevel"/>
    <w:tmpl w:val="10B698EE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12">
    <w:nsid w:val="5C02030A"/>
    <w:multiLevelType w:val="hybridMultilevel"/>
    <w:tmpl w:val="1B167CC4"/>
    <w:lvl w:ilvl="0" w:tplc="6154588A">
      <w:start w:val="1"/>
      <w:numFmt w:val="lowerLetter"/>
      <w:lvlText w:val="%1.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5" w:hanging="360"/>
      </w:pPr>
    </w:lvl>
    <w:lvl w:ilvl="2" w:tplc="0409001B" w:tentative="1">
      <w:start w:val="1"/>
      <w:numFmt w:val="lowerRoman"/>
      <w:lvlText w:val="%3."/>
      <w:lvlJc w:val="right"/>
      <w:pPr>
        <w:ind w:left="3065" w:hanging="180"/>
      </w:pPr>
    </w:lvl>
    <w:lvl w:ilvl="3" w:tplc="0409000F" w:tentative="1">
      <w:start w:val="1"/>
      <w:numFmt w:val="decimal"/>
      <w:lvlText w:val="%4."/>
      <w:lvlJc w:val="left"/>
      <w:pPr>
        <w:ind w:left="3785" w:hanging="360"/>
      </w:pPr>
    </w:lvl>
    <w:lvl w:ilvl="4" w:tplc="04090019" w:tentative="1">
      <w:start w:val="1"/>
      <w:numFmt w:val="lowerLetter"/>
      <w:lvlText w:val="%5."/>
      <w:lvlJc w:val="left"/>
      <w:pPr>
        <w:ind w:left="4505" w:hanging="360"/>
      </w:pPr>
    </w:lvl>
    <w:lvl w:ilvl="5" w:tplc="0409001B" w:tentative="1">
      <w:start w:val="1"/>
      <w:numFmt w:val="lowerRoman"/>
      <w:lvlText w:val="%6."/>
      <w:lvlJc w:val="right"/>
      <w:pPr>
        <w:ind w:left="5225" w:hanging="180"/>
      </w:pPr>
    </w:lvl>
    <w:lvl w:ilvl="6" w:tplc="0409000F" w:tentative="1">
      <w:start w:val="1"/>
      <w:numFmt w:val="decimal"/>
      <w:lvlText w:val="%7."/>
      <w:lvlJc w:val="left"/>
      <w:pPr>
        <w:ind w:left="5945" w:hanging="360"/>
      </w:pPr>
    </w:lvl>
    <w:lvl w:ilvl="7" w:tplc="04090019" w:tentative="1">
      <w:start w:val="1"/>
      <w:numFmt w:val="lowerLetter"/>
      <w:lvlText w:val="%8."/>
      <w:lvlJc w:val="left"/>
      <w:pPr>
        <w:ind w:left="6665" w:hanging="360"/>
      </w:pPr>
    </w:lvl>
    <w:lvl w:ilvl="8" w:tplc="0409001B" w:tentative="1">
      <w:start w:val="1"/>
      <w:numFmt w:val="lowerRoman"/>
      <w:lvlText w:val="%9."/>
      <w:lvlJc w:val="right"/>
      <w:pPr>
        <w:ind w:left="7385" w:hanging="180"/>
      </w:pPr>
    </w:lvl>
  </w:abstractNum>
  <w:abstractNum w:abstractNumId="213">
    <w:nsid w:val="5C626BDB"/>
    <w:multiLevelType w:val="hybridMultilevel"/>
    <w:tmpl w:val="F1C23852"/>
    <w:lvl w:ilvl="0" w:tplc="6A189A6E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14">
    <w:nsid w:val="5C8A6BA7"/>
    <w:multiLevelType w:val="hybridMultilevel"/>
    <w:tmpl w:val="5C860FD8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15">
    <w:nsid w:val="5F033B01"/>
    <w:multiLevelType w:val="multilevel"/>
    <w:tmpl w:val="E586DD7C"/>
    <w:lvl w:ilvl="0">
      <w:start w:val="1"/>
      <w:numFmt w:val="decimal"/>
      <w:lvlText w:val="[%1]"/>
      <w:lvlJc w:val="left"/>
      <w:pPr>
        <w:tabs>
          <w:tab w:val="num" w:pos="454"/>
        </w:tabs>
        <w:ind w:left="454" w:hanging="454"/>
      </w:pPr>
      <w:rPr>
        <w:rFonts w:ascii="Times New Roman" w:eastAsia="宋体" w:hAnsi="Times New Roman" w:hint="default"/>
        <w:b w:val="0"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6">
    <w:nsid w:val="5F2C54BB"/>
    <w:multiLevelType w:val="hybridMultilevel"/>
    <w:tmpl w:val="12127CE2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17">
    <w:nsid w:val="5F4E1121"/>
    <w:multiLevelType w:val="hybridMultilevel"/>
    <w:tmpl w:val="94FE649A"/>
    <w:lvl w:ilvl="0" w:tplc="66D6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18">
    <w:nsid w:val="5F921D94"/>
    <w:multiLevelType w:val="hybridMultilevel"/>
    <w:tmpl w:val="AF9436E8"/>
    <w:lvl w:ilvl="0" w:tplc="0F9C16F2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19">
    <w:nsid w:val="604C0064"/>
    <w:multiLevelType w:val="hybridMultilevel"/>
    <w:tmpl w:val="1E98300C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0">
    <w:nsid w:val="61623298"/>
    <w:multiLevelType w:val="hybridMultilevel"/>
    <w:tmpl w:val="6D12D75C"/>
    <w:lvl w:ilvl="0" w:tplc="D6A4CBA2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21">
    <w:nsid w:val="62830623"/>
    <w:multiLevelType w:val="hybridMultilevel"/>
    <w:tmpl w:val="573E57BE"/>
    <w:lvl w:ilvl="0" w:tplc="3BF82276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22">
    <w:nsid w:val="62B325BF"/>
    <w:multiLevelType w:val="hybridMultilevel"/>
    <w:tmpl w:val="25989784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23">
    <w:nsid w:val="63435C81"/>
    <w:multiLevelType w:val="hybridMultilevel"/>
    <w:tmpl w:val="25E0883A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4">
    <w:nsid w:val="63446691"/>
    <w:multiLevelType w:val="hybridMultilevel"/>
    <w:tmpl w:val="94FE649A"/>
    <w:lvl w:ilvl="0" w:tplc="66D6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5">
    <w:nsid w:val="636D2B10"/>
    <w:multiLevelType w:val="hybridMultilevel"/>
    <w:tmpl w:val="5FFC9B04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6">
    <w:nsid w:val="641F3F79"/>
    <w:multiLevelType w:val="hybridMultilevel"/>
    <w:tmpl w:val="29760A52"/>
    <w:lvl w:ilvl="0" w:tplc="E2A46154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27">
    <w:nsid w:val="656E7AE6"/>
    <w:multiLevelType w:val="hybridMultilevel"/>
    <w:tmpl w:val="65667C10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8">
    <w:nsid w:val="66E7765C"/>
    <w:multiLevelType w:val="hybridMultilevel"/>
    <w:tmpl w:val="95E61B9C"/>
    <w:lvl w:ilvl="0" w:tplc="72FCAC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9">
    <w:nsid w:val="671859B2"/>
    <w:multiLevelType w:val="hybridMultilevel"/>
    <w:tmpl w:val="5E5A0FD4"/>
    <w:lvl w:ilvl="0" w:tplc="70447A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30">
    <w:nsid w:val="67B550A0"/>
    <w:multiLevelType w:val="hybridMultilevel"/>
    <w:tmpl w:val="DA406538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31">
    <w:nsid w:val="67C07DE4"/>
    <w:multiLevelType w:val="hybridMultilevel"/>
    <w:tmpl w:val="146CEFB4"/>
    <w:lvl w:ilvl="0" w:tplc="07FA4B5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32">
    <w:nsid w:val="67FB4FE3"/>
    <w:multiLevelType w:val="hybridMultilevel"/>
    <w:tmpl w:val="94FE649A"/>
    <w:lvl w:ilvl="0" w:tplc="66D68C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33">
    <w:nsid w:val="68181F4B"/>
    <w:multiLevelType w:val="hybridMultilevel"/>
    <w:tmpl w:val="6F963D76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234">
    <w:nsid w:val="68AE1D3A"/>
    <w:multiLevelType w:val="hybridMultilevel"/>
    <w:tmpl w:val="5E5A0FD4"/>
    <w:lvl w:ilvl="0" w:tplc="70447A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35">
    <w:nsid w:val="68B35C26"/>
    <w:multiLevelType w:val="hybridMultilevel"/>
    <w:tmpl w:val="EBBC0A9C"/>
    <w:lvl w:ilvl="0" w:tplc="A35475AC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36">
    <w:nsid w:val="69633E25"/>
    <w:multiLevelType w:val="hybridMultilevel"/>
    <w:tmpl w:val="3A484CD4"/>
    <w:lvl w:ilvl="0" w:tplc="E3BA1B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37">
    <w:nsid w:val="69703F39"/>
    <w:multiLevelType w:val="hybridMultilevel"/>
    <w:tmpl w:val="25989784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8">
    <w:nsid w:val="699D08F5"/>
    <w:multiLevelType w:val="hybridMultilevel"/>
    <w:tmpl w:val="22A22CF6"/>
    <w:lvl w:ilvl="0" w:tplc="8E8295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39">
    <w:nsid w:val="69ED7700"/>
    <w:multiLevelType w:val="hybridMultilevel"/>
    <w:tmpl w:val="65667C10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0">
    <w:nsid w:val="6A06349A"/>
    <w:multiLevelType w:val="hybridMultilevel"/>
    <w:tmpl w:val="5E5A0FD4"/>
    <w:lvl w:ilvl="0" w:tplc="70447A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1">
    <w:nsid w:val="6ABC72D3"/>
    <w:multiLevelType w:val="hybridMultilevel"/>
    <w:tmpl w:val="0C42BEDC"/>
    <w:lvl w:ilvl="0" w:tplc="500AFE28">
      <w:start w:val="1"/>
      <w:numFmt w:val="decimal"/>
      <w:lvlText w:val="%1."/>
      <w:lvlJc w:val="left"/>
      <w:pPr>
        <w:ind w:left="84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2">
    <w:nsid w:val="6B4572A7"/>
    <w:multiLevelType w:val="hybridMultilevel"/>
    <w:tmpl w:val="10B698EE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3">
    <w:nsid w:val="6C01320E"/>
    <w:multiLevelType w:val="multilevel"/>
    <w:tmpl w:val="E0500718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ascii="Times New Roman" w:eastAsia="黑体" w:hAnsi="Times New Roman" w:hint="default"/>
        <w:b/>
        <w:i w:val="0"/>
        <w:sz w:val="30"/>
        <w:szCs w:val="30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ascii="Times New Roman" w:eastAsia="宋体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44">
    <w:nsid w:val="6C3C7A42"/>
    <w:multiLevelType w:val="hybridMultilevel"/>
    <w:tmpl w:val="95E61B9C"/>
    <w:lvl w:ilvl="0" w:tplc="72FCAC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5">
    <w:nsid w:val="6D0B0E8F"/>
    <w:multiLevelType w:val="hybridMultilevel"/>
    <w:tmpl w:val="6D12D75C"/>
    <w:lvl w:ilvl="0" w:tplc="D6A4CBA2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46">
    <w:nsid w:val="6DB16DD8"/>
    <w:multiLevelType w:val="hybridMultilevel"/>
    <w:tmpl w:val="6CF2127E"/>
    <w:lvl w:ilvl="0" w:tplc="700293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7">
    <w:nsid w:val="6E87784E"/>
    <w:multiLevelType w:val="hybridMultilevel"/>
    <w:tmpl w:val="94FE649A"/>
    <w:lvl w:ilvl="0" w:tplc="66D6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8">
    <w:nsid w:val="6F1131E9"/>
    <w:multiLevelType w:val="hybridMultilevel"/>
    <w:tmpl w:val="94FE649A"/>
    <w:lvl w:ilvl="0" w:tplc="66D6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9">
    <w:nsid w:val="6FD80822"/>
    <w:multiLevelType w:val="hybridMultilevel"/>
    <w:tmpl w:val="6D12D75C"/>
    <w:lvl w:ilvl="0" w:tplc="D6A4CBA2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50">
    <w:nsid w:val="70F074AA"/>
    <w:multiLevelType w:val="hybridMultilevel"/>
    <w:tmpl w:val="25989784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51">
    <w:nsid w:val="71812B89"/>
    <w:multiLevelType w:val="hybridMultilevel"/>
    <w:tmpl w:val="6CF2127E"/>
    <w:lvl w:ilvl="0" w:tplc="700293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52">
    <w:nsid w:val="71CE35DF"/>
    <w:multiLevelType w:val="hybridMultilevel"/>
    <w:tmpl w:val="AF9436E8"/>
    <w:lvl w:ilvl="0" w:tplc="0F9C16F2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53">
    <w:nsid w:val="723B141B"/>
    <w:multiLevelType w:val="hybridMultilevel"/>
    <w:tmpl w:val="AC84D6EE"/>
    <w:lvl w:ilvl="0" w:tplc="4A0E62E6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254">
    <w:nsid w:val="72D536C6"/>
    <w:multiLevelType w:val="hybridMultilevel"/>
    <w:tmpl w:val="58E25D46"/>
    <w:lvl w:ilvl="0" w:tplc="C9CA048C">
      <w:start w:val="1"/>
      <w:numFmt w:val="decimal"/>
      <w:lvlText w:val="%1."/>
      <w:lvlJc w:val="left"/>
      <w:pPr>
        <w:ind w:left="84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55">
    <w:nsid w:val="72DC328B"/>
    <w:multiLevelType w:val="hybridMultilevel"/>
    <w:tmpl w:val="10B698EE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56">
    <w:nsid w:val="732B12E8"/>
    <w:multiLevelType w:val="hybridMultilevel"/>
    <w:tmpl w:val="FF10AE2C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57">
    <w:nsid w:val="735D0B8F"/>
    <w:multiLevelType w:val="hybridMultilevel"/>
    <w:tmpl w:val="94FE649A"/>
    <w:lvl w:ilvl="0" w:tplc="66D6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58">
    <w:nsid w:val="735F4E95"/>
    <w:multiLevelType w:val="hybridMultilevel"/>
    <w:tmpl w:val="96D85582"/>
    <w:lvl w:ilvl="0" w:tplc="C3C28A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59">
    <w:nsid w:val="74133EF5"/>
    <w:multiLevelType w:val="hybridMultilevel"/>
    <w:tmpl w:val="10B698EE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60">
    <w:nsid w:val="743147C9"/>
    <w:multiLevelType w:val="hybridMultilevel"/>
    <w:tmpl w:val="6D12D75C"/>
    <w:lvl w:ilvl="0" w:tplc="D6A4CBA2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61">
    <w:nsid w:val="7479064A"/>
    <w:multiLevelType w:val="hybridMultilevel"/>
    <w:tmpl w:val="6CF2127E"/>
    <w:lvl w:ilvl="0" w:tplc="700293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62">
    <w:nsid w:val="7506374F"/>
    <w:multiLevelType w:val="hybridMultilevel"/>
    <w:tmpl w:val="10B698EE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63">
    <w:nsid w:val="75342CCC"/>
    <w:multiLevelType w:val="hybridMultilevel"/>
    <w:tmpl w:val="DFB26CD0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64">
    <w:nsid w:val="7665547A"/>
    <w:multiLevelType w:val="hybridMultilevel"/>
    <w:tmpl w:val="FAB22A9E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65">
    <w:nsid w:val="76980506"/>
    <w:multiLevelType w:val="hybridMultilevel"/>
    <w:tmpl w:val="99829A6A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66">
    <w:nsid w:val="77B70868"/>
    <w:multiLevelType w:val="hybridMultilevel"/>
    <w:tmpl w:val="5A70184C"/>
    <w:lvl w:ilvl="0" w:tplc="0752259C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67">
    <w:nsid w:val="78896015"/>
    <w:multiLevelType w:val="hybridMultilevel"/>
    <w:tmpl w:val="FAB22A9E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68">
    <w:nsid w:val="78B32C37"/>
    <w:multiLevelType w:val="hybridMultilevel"/>
    <w:tmpl w:val="D2A23D74"/>
    <w:lvl w:ilvl="0" w:tplc="0204C5F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69">
    <w:nsid w:val="7A1F5A3A"/>
    <w:multiLevelType w:val="hybridMultilevel"/>
    <w:tmpl w:val="5C860FD8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70">
    <w:nsid w:val="7A9B6974"/>
    <w:multiLevelType w:val="hybridMultilevel"/>
    <w:tmpl w:val="A7C4956E"/>
    <w:lvl w:ilvl="0" w:tplc="522A8090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71">
    <w:nsid w:val="7B460D42"/>
    <w:multiLevelType w:val="hybridMultilevel"/>
    <w:tmpl w:val="FC608A32"/>
    <w:lvl w:ilvl="0" w:tplc="857A2DB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72">
    <w:nsid w:val="7BC168E0"/>
    <w:multiLevelType w:val="hybridMultilevel"/>
    <w:tmpl w:val="94FE649A"/>
    <w:lvl w:ilvl="0" w:tplc="66D6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73">
    <w:nsid w:val="7C7E3043"/>
    <w:multiLevelType w:val="hybridMultilevel"/>
    <w:tmpl w:val="DD4ADFD0"/>
    <w:lvl w:ilvl="0" w:tplc="66D6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74">
    <w:nsid w:val="7DD53B2F"/>
    <w:multiLevelType w:val="hybridMultilevel"/>
    <w:tmpl w:val="F1C23852"/>
    <w:lvl w:ilvl="0" w:tplc="6A189A6E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75">
    <w:nsid w:val="7E850CA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76">
    <w:nsid w:val="7E9438B9"/>
    <w:multiLevelType w:val="hybridMultilevel"/>
    <w:tmpl w:val="64ACB7A4"/>
    <w:lvl w:ilvl="0" w:tplc="737E0648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77">
    <w:nsid w:val="7F44251F"/>
    <w:multiLevelType w:val="multilevel"/>
    <w:tmpl w:val="727EB1EC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%3.%4.%5.%6.%7.%8.%9."/>
      <w:lvlJc w:val="left"/>
      <w:pPr>
        <w:tabs>
          <w:tab w:val="num" w:pos="1800"/>
        </w:tabs>
        <w:ind w:left="1800" w:hanging="1800"/>
      </w:pPr>
      <w:rPr>
        <w:rFonts w:hint="eastAsia"/>
      </w:rPr>
    </w:lvl>
  </w:abstractNum>
  <w:abstractNum w:abstractNumId="278">
    <w:nsid w:val="7F6B09FE"/>
    <w:multiLevelType w:val="hybridMultilevel"/>
    <w:tmpl w:val="AD16AE5E"/>
    <w:lvl w:ilvl="0" w:tplc="B89A65A2">
      <w:start w:val="1"/>
      <w:numFmt w:val="decimal"/>
      <w:lvlText w:val="(%1)"/>
      <w:lvlJc w:val="left"/>
      <w:pPr>
        <w:tabs>
          <w:tab w:val="num" w:pos="620"/>
        </w:tabs>
        <w:ind w:left="227" w:hanging="2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60"/>
        </w:tabs>
        <w:ind w:left="14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80"/>
        </w:tabs>
        <w:ind w:left="18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20"/>
        </w:tabs>
        <w:ind w:left="27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40"/>
        </w:tabs>
        <w:ind w:left="31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0"/>
        </w:tabs>
        <w:ind w:left="35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80"/>
        </w:tabs>
        <w:ind w:left="39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20"/>
      </w:pPr>
    </w:lvl>
  </w:abstractNum>
  <w:abstractNum w:abstractNumId="279">
    <w:nsid w:val="7F860896"/>
    <w:multiLevelType w:val="hybridMultilevel"/>
    <w:tmpl w:val="96D85582"/>
    <w:lvl w:ilvl="0" w:tplc="C3C28A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80">
    <w:nsid w:val="7F9D7EEA"/>
    <w:multiLevelType w:val="hybridMultilevel"/>
    <w:tmpl w:val="9F4C914C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  <w:num w:numId="2">
    <w:abstractNumId w:val="65"/>
  </w:num>
  <w:num w:numId="3">
    <w:abstractNumId w:val="246"/>
  </w:num>
  <w:num w:numId="4">
    <w:abstractNumId w:val="6"/>
  </w:num>
  <w:num w:numId="5">
    <w:abstractNumId w:val="238"/>
  </w:num>
  <w:num w:numId="6">
    <w:abstractNumId w:val="141"/>
  </w:num>
  <w:num w:numId="7">
    <w:abstractNumId w:val="32"/>
  </w:num>
  <w:num w:numId="8">
    <w:abstractNumId w:val="106"/>
  </w:num>
  <w:num w:numId="9">
    <w:abstractNumId w:val="34"/>
  </w:num>
  <w:num w:numId="10">
    <w:abstractNumId w:val="271"/>
  </w:num>
  <w:num w:numId="11">
    <w:abstractNumId w:val="143"/>
  </w:num>
  <w:num w:numId="12">
    <w:abstractNumId w:val="77"/>
  </w:num>
  <w:num w:numId="13">
    <w:abstractNumId w:val="126"/>
  </w:num>
  <w:num w:numId="14">
    <w:abstractNumId w:val="268"/>
  </w:num>
  <w:num w:numId="15">
    <w:abstractNumId w:val="102"/>
  </w:num>
  <w:num w:numId="16">
    <w:abstractNumId w:val="27"/>
  </w:num>
  <w:num w:numId="17">
    <w:abstractNumId w:val="2"/>
  </w:num>
  <w:num w:numId="18">
    <w:abstractNumId w:val="103"/>
  </w:num>
  <w:num w:numId="19">
    <w:abstractNumId w:val="229"/>
  </w:num>
  <w:num w:numId="20">
    <w:abstractNumId w:val="234"/>
  </w:num>
  <w:num w:numId="21">
    <w:abstractNumId w:val="35"/>
  </w:num>
  <w:num w:numId="22">
    <w:abstractNumId w:val="58"/>
  </w:num>
  <w:num w:numId="23">
    <w:abstractNumId w:val="124"/>
  </w:num>
  <w:num w:numId="24">
    <w:abstractNumId w:val="193"/>
  </w:num>
  <w:num w:numId="25">
    <w:abstractNumId w:val="170"/>
  </w:num>
  <w:num w:numId="26">
    <w:abstractNumId w:val="252"/>
  </w:num>
  <w:num w:numId="27">
    <w:abstractNumId w:val="73"/>
  </w:num>
  <w:num w:numId="28">
    <w:abstractNumId w:val="270"/>
  </w:num>
  <w:num w:numId="29">
    <w:abstractNumId w:val="109"/>
  </w:num>
  <w:num w:numId="30">
    <w:abstractNumId w:val="1"/>
  </w:num>
  <w:num w:numId="31">
    <w:abstractNumId w:val="226"/>
  </w:num>
  <w:num w:numId="32">
    <w:abstractNumId w:val="149"/>
  </w:num>
  <w:num w:numId="33">
    <w:abstractNumId w:val="33"/>
  </w:num>
  <w:num w:numId="34">
    <w:abstractNumId w:val="24"/>
  </w:num>
  <w:num w:numId="35">
    <w:abstractNumId w:val="194"/>
  </w:num>
  <w:num w:numId="36">
    <w:abstractNumId w:val="145"/>
  </w:num>
  <w:num w:numId="37">
    <w:abstractNumId w:val="37"/>
  </w:num>
  <w:num w:numId="38">
    <w:abstractNumId w:val="78"/>
  </w:num>
  <w:num w:numId="39">
    <w:abstractNumId w:val="231"/>
  </w:num>
  <w:num w:numId="40">
    <w:abstractNumId w:val="199"/>
  </w:num>
  <w:num w:numId="41">
    <w:abstractNumId w:val="98"/>
  </w:num>
  <w:num w:numId="42">
    <w:abstractNumId w:val="214"/>
  </w:num>
  <w:num w:numId="43">
    <w:abstractNumId w:val="236"/>
  </w:num>
  <w:num w:numId="44">
    <w:abstractNumId w:val="174"/>
  </w:num>
  <w:num w:numId="45">
    <w:abstractNumId w:val="9"/>
  </w:num>
  <w:num w:numId="46">
    <w:abstractNumId w:val="62"/>
  </w:num>
  <w:num w:numId="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50"/>
  </w:num>
  <w:num w:numId="49">
    <w:abstractNumId w:val="110"/>
  </w:num>
  <w:num w:numId="50">
    <w:abstractNumId w:val="254"/>
  </w:num>
  <w:num w:numId="51">
    <w:abstractNumId w:val="117"/>
  </w:num>
  <w:num w:numId="52">
    <w:abstractNumId w:val="163"/>
  </w:num>
  <w:num w:numId="53">
    <w:abstractNumId w:val="197"/>
  </w:num>
  <w:num w:numId="54">
    <w:abstractNumId w:val="276"/>
  </w:num>
  <w:num w:numId="55">
    <w:abstractNumId w:val="221"/>
  </w:num>
  <w:num w:numId="56">
    <w:abstractNumId w:val="217"/>
  </w:num>
  <w:num w:numId="57">
    <w:abstractNumId w:val="241"/>
  </w:num>
  <w:num w:numId="58">
    <w:abstractNumId w:val="55"/>
  </w:num>
  <w:num w:numId="59">
    <w:abstractNumId w:val="119"/>
  </w:num>
  <w:num w:numId="60">
    <w:abstractNumId w:val="187"/>
  </w:num>
  <w:num w:numId="61">
    <w:abstractNumId w:val="147"/>
  </w:num>
  <w:num w:numId="62">
    <w:abstractNumId w:val="159"/>
  </w:num>
  <w:num w:numId="63">
    <w:abstractNumId w:val="122"/>
  </w:num>
  <w:num w:numId="64">
    <w:abstractNumId w:val="29"/>
  </w:num>
  <w:num w:numId="65">
    <w:abstractNumId w:val="113"/>
  </w:num>
  <w:num w:numId="66">
    <w:abstractNumId w:val="82"/>
  </w:num>
  <w:num w:numId="67">
    <w:abstractNumId w:val="56"/>
  </w:num>
  <w:num w:numId="68">
    <w:abstractNumId w:val="42"/>
  </w:num>
  <w:num w:numId="69">
    <w:abstractNumId w:val="44"/>
  </w:num>
  <w:num w:numId="70">
    <w:abstractNumId w:val="26"/>
  </w:num>
  <w:num w:numId="71">
    <w:abstractNumId w:val="79"/>
  </w:num>
  <w:num w:numId="72">
    <w:abstractNumId w:val="279"/>
  </w:num>
  <w:num w:numId="73">
    <w:abstractNumId w:val="258"/>
  </w:num>
  <w:num w:numId="74">
    <w:abstractNumId w:val="130"/>
  </w:num>
  <w:num w:numId="75">
    <w:abstractNumId w:val="237"/>
  </w:num>
  <w:num w:numId="76">
    <w:abstractNumId w:val="54"/>
  </w:num>
  <w:num w:numId="77">
    <w:abstractNumId w:val="210"/>
  </w:num>
  <w:num w:numId="78">
    <w:abstractNumId w:val="160"/>
  </w:num>
  <w:num w:numId="79">
    <w:abstractNumId w:val="222"/>
  </w:num>
  <w:num w:numId="80">
    <w:abstractNumId w:val="81"/>
  </w:num>
  <w:num w:numId="81">
    <w:abstractNumId w:val="208"/>
  </w:num>
  <w:num w:numId="82">
    <w:abstractNumId w:val="38"/>
  </w:num>
  <w:num w:numId="83">
    <w:abstractNumId w:val="3"/>
  </w:num>
  <w:num w:numId="84">
    <w:abstractNumId w:val="125"/>
  </w:num>
  <w:num w:numId="85">
    <w:abstractNumId w:val="112"/>
  </w:num>
  <w:num w:numId="86">
    <w:abstractNumId w:val="136"/>
  </w:num>
  <w:num w:numId="87">
    <w:abstractNumId w:val="49"/>
  </w:num>
  <w:num w:numId="88">
    <w:abstractNumId w:val="205"/>
  </w:num>
  <w:num w:numId="89">
    <w:abstractNumId w:val="200"/>
  </w:num>
  <w:num w:numId="90">
    <w:abstractNumId w:val="5"/>
  </w:num>
  <w:num w:numId="91">
    <w:abstractNumId w:val="175"/>
  </w:num>
  <w:num w:numId="92">
    <w:abstractNumId w:val="60"/>
  </w:num>
  <w:num w:numId="93">
    <w:abstractNumId w:val="84"/>
  </w:num>
  <w:num w:numId="94">
    <w:abstractNumId w:val="184"/>
  </w:num>
  <w:num w:numId="95">
    <w:abstractNumId w:val="23"/>
  </w:num>
  <w:num w:numId="96">
    <w:abstractNumId w:val="76"/>
  </w:num>
  <w:num w:numId="97">
    <w:abstractNumId w:val="45"/>
  </w:num>
  <w:num w:numId="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259"/>
  </w:num>
  <w:num w:numId="100">
    <w:abstractNumId w:val="107"/>
  </w:num>
  <w:num w:numId="101">
    <w:abstractNumId w:val="262"/>
  </w:num>
  <w:num w:numId="102">
    <w:abstractNumId w:val="207"/>
  </w:num>
  <w:num w:numId="103">
    <w:abstractNumId w:val="36"/>
  </w:num>
  <w:num w:numId="104">
    <w:abstractNumId w:val="28"/>
  </w:num>
  <w:num w:numId="105">
    <w:abstractNumId w:val="91"/>
  </w:num>
  <w:num w:numId="106">
    <w:abstractNumId w:val="18"/>
  </w:num>
  <w:num w:numId="107">
    <w:abstractNumId w:val="85"/>
  </w:num>
  <w:num w:numId="108">
    <w:abstractNumId w:val="127"/>
  </w:num>
  <w:num w:numId="109">
    <w:abstractNumId w:val="104"/>
  </w:num>
  <w:num w:numId="110">
    <w:abstractNumId w:val="269"/>
  </w:num>
  <w:num w:numId="111">
    <w:abstractNumId w:val="90"/>
  </w:num>
  <w:num w:numId="112">
    <w:abstractNumId w:val="70"/>
  </w:num>
  <w:num w:numId="113">
    <w:abstractNumId w:val="144"/>
  </w:num>
  <w:num w:numId="114">
    <w:abstractNumId w:val="251"/>
  </w:num>
  <w:num w:numId="115">
    <w:abstractNumId w:val="261"/>
  </w:num>
  <w:num w:numId="116">
    <w:abstractNumId w:val="150"/>
  </w:num>
  <w:num w:numId="117">
    <w:abstractNumId w:val="228"/>
  </w:num>
  <w:num w:numId="118">
    <w:abstractNumId w:val="146"/>
  </w:num>
  <w:num w:numId="119">
    <w:abstractNumId w:val="244"/>
  </w:num>
  <w:num w:numId="120">
    <w:abstractNumId w:val="245"/>
  </w:num>
  <w:num w:numId="121">
    <w:abstractNumId w:val="204"/>
  </w:num>
  <w:num w:numId="122">
    <w:abstractNumId w:val="63"/>
  </w:num>
  <w:num w:numId="123">
    <w:abstractNumId w:val="182"/>
  </w:num>
  <w:num w:numId="124">
    <w:abstractNumId w:val="8"/>
  </w:num>
  <w:num w:numId="125">
    <w:abstractNumId w:val="183"/>
  </w:num>
  <w:num w:numId="126">
    <w:abstractNumId w:val="57"/>
  </w:num>
  <w:num w:numId="127">
    <w:abstractNumId w:val="120"/>
  </w:num>
  <w:num w:numId="128">
    <w:abstractNumId w:val="52"/>
  </w:num>
  <w:num w:numId="129">
    <w:abstractNumId w:val="67"/>
  </w:num>
  <w:num w:numId="130">
    <w:abstractNumId w:val="196"/>
  </w:num>
  <w:num w:numId="131">
    <w:abstractNumId w:val="232"/>
  </w:num>
  <w:num w:numId="132">
    <w:abstractNumId w:val="158"/>
  </w:num>
  <w:num w:numId="133">
    <w:abstractNumId w:val="165"/>
  </w:num>
  <w:num w:numId="134">
    <w:abstractNumId w:val="212"/>
  </w:num>
  <w:num w:numId="135">
    <w:abstractNumId w:val="95"/>
  </w:num>
  <w:num w:numId="136">
    <w:abstractNumId w:val="15"/>
  </w:num>
  <w:num w:numId="137">
    <w:abstractNumId w:val="248"/>
  </w:num>
  <w:num w:numId="138">
    <w:abstractNumId w:val="235"/>
  </w:num>
  <w:num w:numId="139">
    <w:abstractNumId w:val="72"/>
  </w:num>
  <w:num w:numId="140">
    <w:abstractNumId w:val="247"/>
  </w:num>
  <w:num w:numId="141">
    <w:abstractNumId w:val="123"/>
  </w:num>
  <w:num w:numId="142">
    <w:abstractNumId w:val="142"/>
  </w:num>
  <w:num w:numId="143">
    <w:abstractNumId w:val="19"/>
  </w:num>
  <w:num w:numId="144">
    <w:abstractNumId w:val="86"/>
  </w:num>
  <w:num w:numId="145">
    <w:abstractNumId w:val="272"/>
  </w:num>
  <w:num w:numId="146">
    <w:abstractNumId w:val="140"/>
  </w:num>
  <w:num w:numId="147">
    <w:abstractNumId w:val="47"/>
  </w:num>
  <w:num w:numId="148">
    <w:abstractNumId w:val="108"/>
  </w:num>
  <w:num w:numId="149">
    <w:abstractNumId w:val="153"/>
  </w:num>
  <w:num w:numId="150">
    <w:abstractNumId w:val="53"/>
  </w:num>
  <w:num w:numId="151">
    <w:abstractNumId w:val="133"/>
  </w:num>
  <w:num w:numId="152">
    <w:abstractNumId w:val="80"/>
  </w:num>
  <w:num w:numId="153">
    <w:abstractNumId w:val="188"/>
  </w:num>
  <w:num w:numId="154">
    <w:abstractNumId w:val="116"/>
  </w:num>
  <w:num w:numId="155">
    <w:abstractNumId w:val="66"/>
  </w:num>
  <w:num w:numId="156">
    <w:abstractNumId w:val="155"/>
  </w:num>
  <w:num w:numId="157">
    <w:abstractNumId w:val="274"/>
  </w:num>
  <w:num w:numId="158">
    <w:abstractNumId w:val="179"/>
  </w:num>
  <w:num w:numId="159">
    <w:abstractNumId w:val="257"/>
  </w:num>
  <w:num w:numId="160">
    <w:abstractNumId w:val="213"/>
  </w:num>
  <w:num w:numId="161">
    <w:abstractNumId w:val="93"/>
  </w:num>
  <w:num w:numId="162">
    <w:abstractNumId w:val="273"/>
  </w:num>
  <w:num w:numId="163">
    <w:abstractNumId w:val="209"/>
  </w:num>
  <w:num w:numId="164">
    <w:abstractNumId w:val="260"/>
  </w:num>
  <w:num w:numId="165">
    <w:abstractNumId w:val="134"/>
  </w:num>
  <w:num w:numId="166">
    <w:abstractNumId w:val="192"/>
  </w:num>
  <w:num w:numId="167">
    <w:abstractNumId w:val="220"/>
  </w:num>
  <w:num w:numId="168">
    <w:abstractNumId w:val="166"/>
  </w:num>
  <w:num w:numId="169">
    <w:abstractNumId w:val="115"/>
  </w:num>
  <w:num w:numId="170">
    <w:abstractNumId w:val="99"/>
  </w:num>
  <w:num w:numId="171">
    <w:abstractNumId w:val="224"/>
  </w:num>
  <w:num w:numId="172">
    <w:abstractNumId w:val="139"/>
  </w:num>
  <w:num w:numId="173">
    <w:abstractNumId w:val="267"/>
  </w:num>
  <w:num w:numId="174">
    <w:abstractNumId w:val="264"/>
  </w:num>
  <w:num w:numId="175">
    <w:abstractNumId w:val="168"/>
  </w:num>
  <w:num w:numId="176">
    <w:abstractNumId w:val="164"/>
  </w:num>
  <w:num w:numId="177">
    <w:abstractNumId w:val="227"/>
  </w:num>
  <w:num w:numId="178">
    <w:abstractNumId w:val="180"/>
  </w:num>
  <w:num w:numId="179">
    <w:abstractNumId w:val="219"/>
  </w:num>
  <w:num w:numId="180">
    <w:abstractNumId w:val="50"/>
  </w:num>
  <w:num w:numId="181">
    <w:abstractNumId w:val="178"/>
  </w:num>
  <w:num w:numId="182">
    <w:abstractNumId w:val="129"/>
  </w:num>
  <w:num w:numId="183">
    <w:abstractNumId w:val="75"/>
  </w:num>
  <w:num w:numId="184">
    <w:abstractNumId w:val="31"/>
  </w:num>
  <w:num w:numId="185">
    <w:abstractNumId w:val="171"/>
  </w:num>
  <w:num w:numId="186">
    <w:abstractNumId w:val="239"/>
  </w:num>
  <w:num w:numId="187">
    <w:abstractNumId w:val="46"/>
  </w:num>
  <w:num w:numId="188">
    <w:abstractNumId w:val="148"/>
  </w:num>
  <w:num w:numId="189">
    <w:abstractNumId w:val="202"/>
  </w:num>
  <w:num w:numId="190">
    <w:abstractNumId w:val="132"/>
  </w:num>
  <w:num w:numId="191">
    <w:abstractNumId w:val="201"/>
  </w:num>
  <w:num w:numId="192">
    <w:abstractNumId w:val="59"/>
  </w:num>
  <w:num w:numId="193">
    <w:abstractNumId w:val="11"/>
  </w:num>
  <w:num w:numId="194">
    <w:abstractNumId w:val="17"/>
  </w:num>
  <w:num w:numId="195">
    <w:abstractNumId w:val="185"/>
  </w:num>
  <w:num w:numId="196">
    <w:abstractNumId w:val="105"/>
  </w:num>
  <w:num w:numId="197">
    <w:abstractNumId w:val="10"/>
  </w:num>
  <w:num w:numId="198">
    <w:abstractNumId w:val="68"/>
  </w:num>
  <w:num w:numId="199">
    <w:abstractNumId w:val="253"/>
  </w:num>
  <w:num w:numId="200">
    <w:abstractNumId w:val="25"/>
  </w:num>
  <w:num w:numId="201">
    <w:abstractNumId w:val="176"/>
  </w:num>
  <w:num w:numId="202">
    <w:abstractNumId w:val="74"/>
  </w:num>
  <w:num w:numId="203">
    <w:abstractNumId w:val="266"/>
  </w:num>
  <w:num w:numId="204">
    <w:abstractNumId w:val="41"/>
  </w:num>
  <w:num w:numId="205">
    <w:abstractNumId w:val="111"/>
  </w:num>
  <w:num w:numId="206">
    <w:abstractNumId w:val="138"/>
  </w:num>
  <w:num w:numId="207">
    <w:abstractNumId w:val="255"/>
  </w:num>
  <w:num w:numId="208">
    <w:abstractNumId w:val="51"/>
  </w:num>
  <w:num w:numId="2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0">
    <w:abstractNumId w:val="190"/>
  </w:num>
  <w:num w:numId="211">
    <w:abstractNumId w:val="4"/>
  </w:num>
  <w:num w:numId="212">
    <w:abstractNumId w:val="137"/>
  </w:num>
  <w:num w:numId="213">
    <w:abstractNumId w:val="198"/>
  </w:num>
  <w:num w:numId="214">
    <w:abstractNumId w:val="169"/>
  </w:num>
  <w:num w:numId="215">
    <w:abstractNumId w:val="97"/>
  </w:num>
  <w:num w:numId="216">
    <w:abstractNumId w:val="242"/>
  </w:num>
  <w:num w:numId="217">
    <w:abstractNumId w:val="100"/>
  </w:num>
  <w:num w:numId="218">
    <w:abstractNumId w:val="118"/>
  </w:num>
  <w:num w:numId="219">
    <w:abstractNumId w:val="13"/>
  </w:num>
  <w:num w:numId="220">
    <w:abstractNumId w:val="20"/>
  </w:num>
  <w:num w:numId="221">
    <w:abstractNumId w:val="189"/>
  </w:num>
  <w:num w:numId="222">
    <w:abstractNumId w:val="61"/>
  </w:num>
  <w:num w:numId="223">
    <w:abstractNumId w:val="240"/>
  </w:num>
  <w:num w:numId="224">
    <w:abstractNumId w:val="40"/>
  </w:num>
  <w:num w:numId="225">
    <w:abstractNumId w:val="69"/>
  </w:num>
  <w:num w:numId="226">
    <w:abstractNumId w:val="131"/>
  </w:num>
  <w:num w:numId="227">
    <w:abstractNumId w:val="186"/>
  </w:num>
  <w:num w:numId="228">
    <w:abstractNumId w:val="16"/>
  </w:num>
  <w:num w:numId="229">
    <w:abstractNumId w:val="249"/>
  </w:num>
  <w:num w:numId="230">
    <w:abstractNumId w:val="230"/>
  </w:num>
  <w:num w:numId="231">
    <w:abstractNumId w:val="14"/>
  </w:num>
  <w:num w:numId="232">
    <w:abstractNumId w:val="218"/>
  </w:num>
  <w:num w:numId="233">
    <w:abstractNumId w:val="152"/>
  </w:num>
  <w:num w:numId="234">
    <w:abstractNumId w:val="121"/>
  </w:num>
  <w:num w:numId="235">
    <w:abstractNumId w:val="223"/>
  </w:num>
  <w:num w:numId="236">
    <w:abstractNumId w:val="195"/>
  </w:num>
  <w:num w:numId="237">
    <w:abstractNumId w:val="172"/>
  </w:num>
  <w:num w:numId="238">
    <w:abstractNumId w:val="83"/>
  </w:num>
  <w:num w:numId="239">
    <w:abstractNumId w:val="43"/>
  </w:num>
  <w:num w:numId="240">
    <w:abstractNumId w:val="12"/>
  </w:num>
  <w:num w:numId="241">
    <w:abstractNumId w:val="156"/>
  </w:num>
  <w:num w:numId="242">
    <w:abstractNumId w:val="30"/>
  </w:num>
  <w:num w:numId="243">
    <w:abstractNumId w:val="177"/>
  </w:num>
  <w:num w:numId="244">
    <w:abstractNumId w:val="173"/>
  </w:num>
  <w:num w:numId="245">
    <w:abstractNumId w:val="265"/>
  </w:num>
  <w:num w:numId="246">
    <w:abstractNumId w:val="128"/>
  </w:num>
  <w:num w:numId="247">
    <w:abstractNumId w:val="22"/>
  </w:num>
  <w:num w:numId="248">
    <w:abstractNumId w:val="162"/>
  </w:num>
  <w:num w:numId="249">
    <w:abstractNumId w:val="96"/>
  </w:num>
  <w:num w:numId="250">
    <w:abstractNumId w:val="7"/>
  </w:num>
  <w:num w:numId="251">
    <w:abstractNumId w:val="211"/>
  </w:num>
  <w:num w:numId="252">
    <w:abstractNumId w:val="280"/>
  </w:num>
  <w:num w:numId="253">
    <w:abstractNumId w:val="87"/>
  </w:num>
  <w:num w:numId="254">
    <w:abstractNumId w:val="225"/>
  </w:num>
  <w:num w:numId="255">
    <w:abstractNumId w:val="94"/>
  </w:num>
  <w:num w:numId="256">
    <w:abstractNumId w:val="151"/>
  </w:num>
  <w:num w:numId="257">
    <w:abstractNumId w:val="88"/>
  </w:num>
  <w:num w:numId="258">
    <w:abstractNumId w:val="114"/>
  </w:num>
  <w:num w:numId="259">
    <w:abstractNumId w:val="203"/>
  </w:num>
  <w:num w:numId="260">
    <w:abstractNumId w:val="167"/>
  </w:num>
  <w:num w:numId="261">
    <w:abstractNumId w:val="135"/>
  </w:num>
  <w:num w:numId="262">
    <w:abstractNumId w:val="191"/>
  </w:num>
  <w:num w:numId="263">
    <w:abstractNumId w:val="48"/>
  </w:num>
  <w:num w:numId="264">
    <w:abstractNumId w:val="21"/>
  </w:num>
  <w:num w:numId="265">
    <w:abstractNumId w:val="92"/>
  </w:num>
  <w:num w:numId="266">
    <w:abstractNumId w:val="263"/>
  </w:num>
  <w:num w:numId="267">
    <w:abstractNumId w:val="39"/>
  </w:num>
  <w:num w:numId="268">
    <w:abstractNumId w:val="64"/>
  </w:num>
  <w:num w:numId="269">
    <w:abstractNumId w:val="154"/>
  </w:num>
  <w:num w:numId="270">
    <w:abstractNumId w:val="89"/>
  </w:num>
  <w:num w:numId="271">
    <w:abstractNumId w:val="206"/>
  </w:num>
  <w:num w:numId="272">
    <w:abstractNumId w:val="157"/>
  </w:num>
  <w:num w:numId="273">
    <w:abstractNumId w:val="216"/>
  </w:num>
  <w:num w:numId="274">
    <w:abstractNumId w:val="161"/>
  </w:num>
  <w:num w:numId="275">
    <w:abstractNumId w:val="256"/>
  </w:num>
  <w:num w:numId="276">
    <w:abstractNumId w:val="181"/>
  </w:num>
  <w:num w:numId="277">
    <w:abstractNumId w:val="278"/>
  </w:num>
  <w:num w:numId="278">
    <w:abstractNumId w:val="277"/>
  </w:num>
  <w:num w:numId="279">
    <w:abstractNumId w:val="243"/>
  </w:num>
  <w:num w:numId="280">
    <w:abstractNumId w:val="101"/>
  </w:num>
  <w:num w:numId="281">
    <w:abstractNumId w:val="71"/>
  </w:num>
  <w:num w:numId="282">
    <w:abstractNumId w:val="275"/>
  </w:num>
  <w:num w:numId="283">
    <w:abstractNumId w:val="215"/>
  </w:num>
  <w:num w:numId="284">
    <w:abstractNumId w:val="233"/>
  </w:num>
  <w:num w:numId="2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7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hideSpellingErrors/>
  <w:attachedTemplate r:id="rId1"/>
  <w:linkStyles/>
  <w:stylePaneFormatFilter w:val="340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5122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6036"/>
    <w:rsid w:val="00000189"/>
    <w:rsid w:val="0000026C"/>
    <w:rsid w:val="00000270"/>
    <w:rsid w:val="000003C9"/>
    <w:rsid w:val="0000055F"/>
    <w:rsid w:val="000006CA"/>
    <w:rsid w:val="00000F5B"/>
    <w:rsid w:val="00000FCF"/>
    <w:rsid w:val="0000152B"/>
    <w:rsid w:val="000019CA"/>
    <w:rsid w:val="0000228C"/>
    <w:rsid w:val="00002407"/>
    <w:rsid w:val="000025FF"/>
    <w:rsid w:val="00002667"/>
    <w:rsid w:val="00002681"/>
    <w:rsid w:val="0000268C"/>
    <w:rsid w:val="00002B55"/>
    <w:rsid w:val="00002B9C"/>
    <w:rsid w:val="000031F9"/>
    <w:rsid w:val="00003363"/>
    <w:rsid w:val="00003672"/>
    <w:rsid w:val="0000371C"/>
    <w:rsid w:val="000039B5"/>
    <w:rsid w:val="00003A9F"/>
    <w:rsid w:val="00003E50"/>
    <w:rsid w:val="00003F26"/>
    <w:rsid w:val="00004240"/>
    <w:rsid w:val="000042D2"/>
    <w:rsid w:val="00004370"/>
    <w:rsid w:val="00004772"/>
    <w:rsid w:val="00004839"/>
    <w:rsid w:val="00004C90"/>
    <w:rsid w:val="00004F68"/>
    <w:rsid w:val="00005566"/>
    <w:rsid w:val="000057FE"/>
    <w:rsid w:val="00005CCC"/>
    <w:rsid w:val="00005FBE"/>
    <w:rsid w:val="0000616C"/>
    <w:rsid w:val="00006387"/>
    <w:rsid w:val="00006546"/>
    <w:rsid w:val="00006D15"/>
    <w:rsid w:val="00006FCC"/>
    <w:rsid w:val="0000713F"/>
    <w:rsid w:val="0000731F"/>
    <w:rsid w:val="0000776B"/>
    <w:rsid w:val="00007772"/>
    <w:rsid w:val="000077D0"/>
    <w:rsid w:val="00007869"/>
    <w:rsid w:val="000079B2"/>
    <w:rsid w:val="00007E59"/>
    <w:rsid w:val="0001033C"/>
    <w:rsid w:val="000103EC"/>
    <w:rsid w:val="00010DD0"/>
    <w:rsid w:val="00010F31"/>
    <w:rsid w:val="000112EF"/>
    <w:rsid w:val="000114E2"/>
    <w:rsid w:val="000119BF"/>
    <w:rsid w:val="00011E15"/>
    <w:rsid w:val="00011E9A"/>
    <w:rsid w:val="00011FB8"/>
    <w:rsid w:val="000123C3"/>
    <w:rsid w:val="000124CA"/>
    <w:rsid w:val="00012938"/>
    <w:rsid w:val="00012C0F"/>
    <w:rsid w:val="00012FE6"/>
    <w:rsid w:val="000130A2"/>
    <w:rsid w:val="000132AF"/>
    <w:rsid w:val="00013422"/>
    <w:rsid w:val="000137EE"/>
    <w:rsid w:val="00013810"/>
    <w:rsid w:val="00013873"/>
    <w:rsid w:val="0001391F"/>
    <w:rsid w:val="00013B34"/>
    <w:rsid w:val="00013E10"/>
    <w:rsid w:val="00013E12"/>
    <w:rsid w:val="00013EFE"/>
    <w:rsid w:val="00013F2F"/>
    <w:rsid w:val="000143F8"/>
    <w:rsid w:val="0001449A"/>
    <w:rsid w:val="0001459B"/>
    <w:rsid w:val="00014876"/>
    <w:rsid w:val="00014CAD"/>
    <w:rsid w:val="00014D8B"/>
    <w:rsid w:val="0001513C"/>
    <w:rsid w:val="00015A62"/>
    <w:rsid w:val="00015BAB"/>
    <w:rsid w:val="00015D80"/>
    <w:rsid w:val="00015F61"/>
    <w:rsid w:val="00016674"/>
    <w:rsid w:val="000168C1"/>
    <w:rsid w:val="000169FF"/>
    <w:rsid w:val="00016B88"/>
    <w:rsid w:val="00016E12"/>
    <w:rsid w:val="00016EDB"/>
    <w:rsid w:val="00017197"/>
    <w:rsid w:val="0001780C"/>
    <w:rsid w:val="00017859"/>
    <w:rsid w:val="00017B41"/>
    <w:rsid w:val="0002007D"/>
    <w:rsid w:val="00020319"/>
    <w:rsid w:val="00020384"/>
    <w:rsid w:val="000207B2"/>
    <w:rsid w:val="00020A01"/>
    <w:rsid w:val="00020B44"/>
    <w:rsid w:val="00020C56"/>
    <w:rsid w:val="00020D2F"/>
    <w:rsid w:val="00020E39"/>
    <w:rsid w:val="0002143B"/>
    <w:rsid w:val="000215A8"/>
    <w:rsid w:val="000216ED"/>
    <w:rsid w:val="00021AC4"/>
    <w:rsid w:val="00021D83"/>
    <w:rsid w:val="00021DC0"/>
    <w:rsid w:val="0002202F"/>
    <w:rsid w:val="00022224"/>
    <w:rsid w:val="00022307"/>
    <w:rsid w:val="0002241B"/>
    <w:rsid w:val="000228D3"/>
    <w:rsid w:val="00022C22"/>
    <w:rsid w:val="00022C2F"/>
    <w:rsid w:val="00022E16"/>
    <w:rsid w:val="00023008"/>
    <w:rsid w:val="000234B0"/>
    <w:rsid w:val="0002365A"/>
    <w:rsid w:val="00023CC1"/>
    <w:rsid w:val="00023E21"/>
    <w:rsid w:val="00023FA6"/>
    <w:rsid w:val="00024710"/>
    <w:rsid w:val="000247F5"/>
    <w:rsid w:val="00024D60"/>
    <w:rsid w:val="000252FD"/>
    <w:rsid w:val="000254D4"/>
    <w:rsid w:val="00025626"/>
    <w:rsid w:val="000257A1"/>
    <w:rsid w:val="00025848"/>
    <w:rsid w:val="000259BF"/>
    <w:rsid w:val="00025A20"/>
    <w:rsid w:val="00025A4B"/>
    <w:rsid w:val="00025AB1"/>
    <w:rsid w:val="00025D38"/>
    <w:rsid w:val="00026001"/>
    <w:rsid w:val="000267EA"/>
    <w:rsid w:val="00026B78"/>
    <w:rsid w:val="00026D2A"/>
    <w:rsid w:val="00026E17"/>
    <w:rsid w:val="00026EFF"/>
    <w:rsid w:val="0002708E"/>
    <w:rsid w:val="000271F4"/>
    <w:rsid w:val="000274B5"/>
    <w:rsid w:val="000274D2"/>
    <w:rsid w:val="000274FA"/>
    <w:rsid w:val="00027504"/>
    <w:rsid w:val="000277D0"/>
    <w:rsid w:val="000279DC"/>
    <w:rsid w:val="00027BBC"/>
    <w:rsid w:val="00027FF1"/>
    <w:rsid w:val="0003008E"/>
    <w:rsid w:val="00030409"/>
    <w:rsid w:val="00030494"/>
    <w:rsid w:val="0003049B"/>
    <w:rsid w:val="0003079C"/>
    <w:rsid w:val="000307BC"/>
    <w:rsid w:val="0003080E"/>
    <w:rsid w:val="000308B6"/>
    <w:rsid w:val="000309ED"/>
    <w:rsid w:val="00030CB4"/>
    <w:rsid w:val="00030E19"/>
    <w:rsid w:val="000312F9"/>
    <w:rsid w:val="00031482"/>
    <w:rsid w:val="000315BD"/>
    <w:rsid w:val="000318C4"/>
    <w:rsid w:val="00031CAF"/>
    <w:rsid w:val="0003248D"/>
    <w:rsid w:val="000324B9"/>
    <w:rsid w:val="000324DE"/>
    <w:rsid w:val="000324F8"/>
    <w:rsid w:val="0003269F"/>
    <w:rsid w:val="00032B61"/>
    <w:rsid w:val="00032D57"/>
    <w:rsid w:val="00032DEC"/>
    <w:rsid w:val="00032F15"/>
    <w:rsid w:val="00033638"/>
    <w:rsid w:val="000338A3"/>
    <w:rsid w:val="00034099"/>
    <w:rsid w:val="0003448D"/>
    <w:rsid w:val="000345F9"/>
    <w:rsid w:val="000346CC"/>
    <w:rsid w:val="000348D4"/>
    <w:rsid w:val="00034D36"/>
    <w:rsid w:val="00034F51"/>
    <w:rsid w:val="00035073"/>
    <w:rsid w:val="00035629"/>
    <w:rsid w:val="00035B36"/>
    <w:rsid w:val="000362D0"/>
    <w:rsid w:val="000364C5"/>
    <w:rsid w:val="00036729"/>
    <w:rsid w:val="00036C43"/>
    <w:rsid w:val="00036D9F"/>
    <w:rsid w:val="00036E1C"/>
    <w:rsid w:val="00037344"/>
    <w:rsid w:val="00037483"/>
    <w:rsid w:val="0003749E"/>
    <w:rsid w:val="000374D3"/>
    <w:rsid w:val="00037670"/>
    <w:rsid w:val="00040846"/>
    <w:rsid w:val="00040A74"/>
    <w:rsid w:val="00040E5B"/>
    <w:rsid w:val="00040E90"/>
    <w:rsid w:val="000410D8"/>
    <w:rsid w:val="00041109"/>
    <w:rsid w:val="000412AB"/>
    <w:rsid w:val="000414B7"/>
    <w:rsid w:val="00041CA4"/>
    <w:rsid w:val="00041DEB"/>
    <w:rsid w:val="00041F40"/>
    <w:rsid w:val="00041FF2"/>
    <w:rsid w:val="00042153"/>
    <w:rsid w:val="00042172"/>
    <w:rsid w:val="000421E8"/>
    <w:rsid w:val="000422DE"/>
    <w:rsid w:val="0004246E"/>
    <w:rsid w:val="0004268D"/>
    <w:rsid w:val="000426C3"/>
    <w:rsid w:val="0004287C"/>
    <w:rsid w:val="00042D2C"/>
    <w:rsid w:val="00042D5A"/>
    <w:rsid w:val="00042EF9"/>
    <w:rsid w:val="00042F7D"/>
    <w:rsid w:val="00042FD9"/>
    <w:rsid w:val="00043766"/>
    <w:rsid w:val="000437A8"/>
    <w:rsid w:val="0004395E"/>
    <w:rsid w:val="00043B5F"/>
    <w:rsid w:val="00043F14"/>
    <w:rsid w:val="00043FB1"/>
    <w:rsid w:val="000442AE"/>
    <w:rsid w:val="000443E0"/>
    <w:rsid w:val="000445C4"/>
    <w:rsid w:val="0004477C"/>
    <w:rsid w:val="000447CA"/>
    <w:rsid w:val="00044CAD"/>
    <w:rsid w:val="00044D05"/>
    <w:rsid w:val="00044D66"/>
    <w:rsid w:val="00044FB6"/>
    <w:rsid w:val="000450A6"/>
    <w:rsid w:val="00045313"/>
    <w:rsid w:val="000454E2"/>
    <w:rsid w:val="0004561A"/>
    <w:rsid w:val="00045742"/>
    <w:rsid w:val="00045B4E"/>
    <w:rsid w:val="00045DDF"/>
    <w:rsid w:val="00045F6E"/>
    <w:rsid w:val="0004614A"/>
    <w:rsid w:val="00046637"/>
    <w:rsid w:val="000466DA"/>
    <w:rsid w:val="000467CC"/>
    <w:rsid w:val="00046816"/>
    <w:rsid w:val="000468C3"/>
    <w:rsid w:val="000469AC"/>
    <w:rsid w:val="00046B78"/>
    <w:rsid w:val="00046BAD"/>
    <w:rsid w:val="0004707E"/>
    <w:rsid w:val="000470B3"/>
    <w:rsid w:val="00047812"/>
    <w:rsid w:val="00047B59"/>
    <w:rsid w:val="00047D5D"/>
    <w:rsid w:val="00047EC2"/>
    <w:rsid w:val="00047F77"/>
    <w:rsid w:val="00047FED"/>
    <w:rsid w:val="00050001"/>
    <w:rsid w:val="000501B7"/>
    <w:rsid w:val="0005031D"/>
    <w:rsid w:val="000504F2"/>
    <w:rsid w:val="00050660"/>
    <w:rsid w:val="00050ACC"/>
    <w:rsid w:val="000512E2"/>
    <w:rsid w:val="00051483"/>
    <w:rsid w:val="00051586"/>
    <w:rsid w:val="0005163B"/>
    <w:rsid w:val="00051B8D"/>
    <w:rsid w:val="00051C25"/>
    <w:rsid w:val="00052185"/>
    <w:rsid w:val="00052547"/>
    <w:rsid w:val="0005263A"/>
    <w:rsid w:val="000528EA"/>
    <w:rsid w:val="00052B4C"/>
    <w:rsid w:val="00052BCB"/>
    <w:rsid w:val="00052D96"/>
    <w:rsid w:val="0005313F"/>
    <w:rsid w:val="00053159"/>
    <w:rsid w:val="00053615"/>
    <w:rsid w:val="000538A4"/>
    <w:rsid w:val="00053BB8"/>
    <w:rsid w:val="00053C0E"/>
    <w:rsid w:val="00053C25"/>
    <w:rsid w:val="00053E19"/>
    <w:rsid w:val="00054301"/>
    <w:rsid w:val="000544E2"/>
    <w:rsid w:val="00054832"/>
    <w:rsid w:val="00054979"/>
    <w:rsid w:val="00054A21"/>
    <w:rsid w:val="00054B1C"/>
    <w:rsid w:val="00054B6F"/>
    <w:rsid w:val="00054CED"/>
    <w:rsid w:val="00054FE6"/>
    <w:rsid w:val="00055251"/>
    <w:rsid w:val="00055532"/>
    <w:rsid w:val="00055707"/>
    <w:rsid w:val="00055A94"/>
    <w:rsid w:val="00056412"/>
    <w:rsid w:val="000567A5"/>
    <w:rsid w:val="00056B66"/>
    <w:rsid w:val="00056CB2"/>
    <w:rsid w:val="00056CD1"/>
    <w:rsid w:val="00056D3B"/>
    <w:rsid w:val="000574AF"/>
    <w:rsid w:val="00057584"/>
    <w:rsid w:val="000577C8"/>
    <w:rsid w:val="00057E62"/>
    <w:rsid w:val="00057F54"/>
    <w:rsid w:val="0006000A"/>
    <w:rsid w:val="000600CC"/>
    <w:rsid w:val="0006025B"/>
    <w:rsid w:val="0006050C"/>
    <w:rsid w:val="0006060E"/>
    <w:rsid w:val="00060699"/>
    <w:rsid w:val="00060815"/>
    <w:rsid w:val="00060CBE"/>
    <w:rsid w:val="00060D2A"/>
    <w:rsid w:val="00060D3D"/>
    <w:rsid w:val="00060D8B"/>
    <w:rsid w:val="00060FDB"/>
    <w:rsid w:val="00061092"/>
    <w:rsid w:val="0006113A"/>
    <w:rsid w:val="0006155D"/>
    <w:rsid w:val="00061605"/>
    <w:rsid w:val="00061C74"/>
    <w:rsid w:val="00061CD2"/>
    <w:rsid w:val="00061E5F"/>
    <w:rsid w:val="000624E7"/>
    <w:rsid w:val="00063773"/>
    <w:rsid w:val="00063A69"/>
    <w:rsid w:val="00063D09"/>
    <w:rsid w:val="00063FBD"/>
    <w:rsid w:val="00064076"/>
    <w:rsid w:val="000641AE"/>
    <w:rsid w:val="000644C7"/>
    <w:rsid w:val="00064B84"/>
    <w:rsid w:val="00064C14"/>
    <w:rsid w:val="00064C1E"/>
    <w:rsid w:val="00064DD9"/>
    <w:rsid w:val="00065087"/>
    <w:rsid w:val="0006517D"/>
    <w:rsid w:val="00065421"/>
    <w:rsid w:val="0006568E"/>
    <w:rsid w:val="000658B9"/>
    <w:rsid w:val="00065A63"/>
    <w:rsid w:val="00065AC9"/>
    <w:rsid w:val="00065AE2"/>
    <w:rsid w:val="00065BDF"/>
    <w:rsid w:val="00065CC0"/>
    <w:rsid w:val="000661FB"/>
    <w:rsid w:val="0006634B"/>
    <w:rsid w:val="00066581"/>
    <w:rsid w:val="000665B6"/>
    <w:rsid w:val="00066718"/>
    <w:rsid w:val="00066AC1"/>
    <w:rsid w:val="00066D65"/>
    <w:rsid w:val="00066D8C"/>
    <w:rsid w:val="000671EA"/>
    <w:rsid w:val="000673AC"/>
    <w:rsid w:val="000677C5"/>
    <w:rsid w:val="00067C09"/>
    <w:rsid w:val="00067CD5"/>
    <w:rsid w:val="00067FEE"/>
    <w:rsid w:val="00070218"/>
    <w:rsid w:val="000709AF"/>
    <w:rsid w:val="00070D4B"/>
    <w:rsid w:val="00071230"/>
    <w:rsid w:val="00071259"/>
    <w:rsid w:val="000712E1"/>
    <w:rsid w:val="000715E2"/>
    <w:rsid w:val="00071B7B"/>
    <w:rsid w:val="00071CB6"/>
    <w:rsid w:val="00071E11"/>
    <w:rsid w:val="00071ED6"/>
    <w:rsid w:val="00072369"/>
    <w:rsid w:val="000723CC"/>
    <w:rsid w:val="0007276C"/>
    <w:rsid w:val="00072B47"/>
    <w:rsid w:val="00072B7F"/>
    <w:rsid w:val="00072D1C"/>
    <w:rsid w:val="00072D9E"/>
    <w:rsid w:val="0007316B"/>
    <w:rsid w:val="0007316F"/>
    <w:rsid w:val="00073336"/>
    <w:rsid w:val="00073436"/>
    <w:rsid w:val="00073663"/>
    <w:rsid w:val="000736DF"/>
    <w:rsid w:val="00073AAC"/>
    <w:rsid w:val="00073C7D"/>
    <w:rsid w:val="00073D72"/>
    <w:rsid w:val="00074306"/>
    <w:rsid w:val="000743D9"/>
    <w:rsid w:val="000745C7"/>
    <w:rsid w:val="00074663"/>
    <w:rsid w:val="0007488B"/>
    <w:rsid w:val="00074B1F"/>
    <w:rsid w:val="00074B74"/>
    <w:rsid w:val="00074C80"/>
    <w:rsid w:val="00074EF2"/>
    <w:rsid w:val="00074F2C"/>
    <w:rsid w:val="00074F3A"/>
    <w:rsid w:val="000750F3"/>
    <w:rsid w:val="00075125"/>
    <w:rsid w:val="0007530E"/>
    <w:rsid w:val="0007542B"/>
    <w:rsid w:val="000755D6"/>
    <w:rsid w:val="00075752"/>
    <w:rsid w:val="000757E5"/>
    <w:rsid w:val="00075946"/>
    <w:rsid w:val="000759E4"/>
    <w:rsid w:val="00075F8A"/>
    <w:rsid w:val="00076216"/>
    <w:rsid w:val="000763EC"/>
    <w:rsid w:val="0007660B"/>
    <w:rsid w:val="0007664B"/>
    <w:rsid w:val="00076B74"/>
    <w:rsid w:val="00076DF8"/>
    <w:rsid w:val="00077304"/>
    <w:rsid w:val="00077334"/>
    <w:rsid w:val="000774CA"/>
    <w:rsid w:val="000774EA"/>
    <w:rsid w:val="000774F2"/>
    <w:rsid w:val="0007795E"/>
    <w:rsid w:val="00077CE3"/>
    <w:rsid w:val="00077E40"/>
    <w:rsid w:val="00077ED3"/>
    <w:rsid w:val="000808D6"/>
    <w:rsid w:val="00080A1F"/>
    <w:rsid w:val="00080A5E"/>
    <w:rsid w:val="00080D25"/>
    <w:rsid w:val="00080E16"/>
    <w:rsid w:val="00080F62"/>
    <w:rsid w:val="00081310"/>
    <w:rsid w:val="000813AE"/>
    <w:rsid w:val="000813C7"/>
    <w:rsid w:val="0008147B"/>
    <w:rsid w:val="000814C4"/>
    <w:rsid w:val="0008187F"/>
    <w:rsid w:val="00081AAD"/>
    <w:rsid w:val="00081C71"/>
    <w:rsid w:val="00081DC6"/>
    <w:rsid w:val="00081E83"/>
    <w:rsid w:val="000824A4"/>
    <w:rsid w:val="000824AA"/>
    <w:rsid w:val="0008255C"/>
    <w:rsid w:val="0008259F"/>
    <w:rsid w:val="00082729"/>
    <w:rsid w:val="000828B9"/>
    <w:rsid w:val="00082943"/>
    <w:rsid w:val="00082945"/>
    <w:rsid w:val="00082AA5"/>
    <w:rsid w:val="00082B32"/>
    <w:rsid w:val="00082B50"/>
    <w:rsid w:val="00082DCD"/>
    <w:rsid w:val="000832C3"/>
    <w:rsid w:val="00083483"/>
    <w:rsid w:val="0008365A"/>
    <w:rsid w:val="000839B1"/>
    <w:rsid w:val="00083D48"/>
    <w:rsid w:val="00083FDE"/>
    <w:rsid w:val="00084211"/>
    <w:rsid w:val="00084335"/>
    <w:rsid w:val="000845F7"/>
    <w:rsid w:val="000848BF"/>
    <w:rsid w:val="0008495E"/>
    <w:rsid w:val="0008507F"/>
    <w:rsid w:val="00085085"/>
    <w:rsid w:val="000850B5"/>
    <w:rsid w:val="000850D0"/>
    <w:rsid w:val="0008531A"/>
    <w:rsid w:val="0008553D"/>
    <w:rsid w:val="00085615"/>
    <w:rsid w:val="00085889"/>
    <w:rsid w:val="000858D4"/>
    <w:rsid w:val="00085AE4"/>
    <w:rsid w:val="00086112"/>
    <w:rsid w:val="0008625E"/>
    <w:rsid w:val="000864FB"/>
    <w:rsid w:val="0008650D"/>
    <w:rsid w:val="0008676C"/>
    <w:rsid w:val="00086AAB"/>
    <w:rsid w:val="00086CF8"/>
    <w:rsid w:val="00086D31"/>
    <w:rsid w:val="00086E97"/>
    <w:rsid w:val="00087195"/>
    <w:rsid w:val="000872D2"/>
    <w:rsid w:val="0008739D"/>
    <w:rsid w:val="00087555"/>
    <w:rsid w:val="0008787D"/>
    <w:rsid w:val="000879FE"/>
    <w:rsid w:val="00087D8D"/>
    <w:rsid w:val="00090085"/>
    <w:rsid w:val="00090124"/>
    <w:rsid w:val="0009015E"/>
    <w:rsid w:val="000901F3"/>
    <w:rsid w:val="0009028F"/>
    <w:rsid w:val="00090392"/>
    <w:rsid w:val="000905EE"/>
    <w:rsid w:val="00090621"/>
    <w:rsid w:val="0009078D"/>
    <w:rsid w:val="0009092A"/>
    <w:rsid w:val="000909E0"/>
    <w:rsid w:val="000909ED"/>
    <w:rsid w:val="00090B20"/>
    <w:rsid w:val="00090C38"/>
    <w:rsid w:val="00090DE7"/>
    <w:rsid w:val="000910A2"/>
    <w:rsid w:val="0009114F"/>
    <w:rsid w:val="00091244"/>
    <w:rsid w:val="000912D6"/>
    <w:rsid w:val="000915A9"/>
    <w:rsid w:val="00091714"/>
    <w:rsid w:val="0009179E"/>
    <w:rsid w:val="00091CFC"/>
    <w:rsid w:val="00091DE6"/>
    <w:rsid w:val="00091EDC"/>
    <w:rsid w:val="000920C7"/>
    <w:rsid w:val="000923A9"/>
    <w:rsid w:val="0009242A"/>
    <w:rsid w:val="00092855"/>
    <w:rsid w:val="0009285A"/>
    <w:rsid w:val="00092892"/>
    <w:rsid w:val="00092987"/>
    <w:rsid w:val="00092A27"/>
    <w:rsid w:val="00092A2A"/>
    <w:rsid w:val="00092EE5"/>
    <w:rsid w:val="00093295"/>
    <w:rsid w:val="00093304"/>
    <w:rsid w:val="00093321"/>
    <w:rsid w:val="00093AC7"/>
    <w:rsid w:val="00093C98"/>
    <w:rsid w:val="00093D5B"/>
    <w:rsid w:val="00093F5A"/>
    <w:rsid w:val="0009427A"/>
    <w:rsid w:val="00094588"/>
    <w:rsid w:val="000949D6"/>
    <w:rsid w:val="000953B7"/>
    <w:rsid w:val="00095400"/>
    <w:rsid w:val="000956A6"/>
    <w:rsid w:val="00095ACB"/>
    <w:rsid w:val="00095B98"/>
    <w:rsid w:val="00095F93"/>
    <w:rsid w:val="000960D4"/>
    <w:rsid w:val="000960FB"/>
    <w:rsid w:val="0009622A"/>
    <w:rsid w:val="00096502"/>
    <w:rsid w:val="000967A1"/>
    <w:rsid w:val="0009691B"/>
    <w:rsid w:val="00096E44"/>
    <w:rsid w:val="000974AA"/>
    <w:rsid w:val="000974FA"/>
    <w:rsid w:val="000975CB"/>
    <w:rsid w:val="0009761A"/>
    <w:rsid w:val="00097C41"/>
    <w:rsid w:val="00097D70"/>
    <w:rsid w:val="000A0176"/>
    <w:rsid w:val="000A0808"/>
    <w:rsid w:val="000A0921"/>
    <w:rsid w:val="000A0AA2"/>
    <w:rsid w:val="000A0BFD"/>
    <w:rsid w:val="000A0DF7"/>
    <w:rsid w:val="000A0E2F"/>
    <w:rsid w:val="000A0FB4"/>
    <w:rsid w:val="000A12CB"/>
    <w:rsid w:val="000A1685"/>
    <w:rsid w:val="000A16F4"/>
    <w:rsid w:val="000A18CC"/>
    <w:rsid w:val="000A19C7"/>
    <w:rsid w:val="000A1BDD"/>
    <w:rsid w:val="000A1C96"/>
    <w:rsid w:val="000A20E0"/>
    <w:rsid w:val="000A229D"/>
    <w:rsid w:val="000A23F0"/>
    <w:rsid w:val="000A247D"/>
    <w:rsid w:val="000A24DD"/>
    <w:rsid w:val="000A278D"/>
    <w:rsid w:val="000A2A90"/>
    <w:rsid w:val="000A2A9B"/>
    <w:rsid w:val="000A2F80"/>
    <w:rsid w:val="000A3113"/>
    <w:rsid w:val="000A3417"/>
    <w:rsid w:val="000A355E"/>
    <w:rsid w:val="000A37D9"/>
    <w:rsid w:val="000A390B"/>
    <w:rsid w:val="000A3C62"/>
    <w:rsid w:val="000A412A"/>
    <w:rsid w:val="000A4963"/>
    <w:rsid w:val="000A4C49"/>
    <w:rsid w:val="000A4CA2"/>
    <w:rsid w:val="000A511D"/>
    <w:rsid w:val="000A553B"/>
    <w:rsid w:val="000A5671"/>
    <w:rsid w:val="000A5C10"/>
    <w:rsid w:val="000A5D21"/>
    <w:rsid w:val="000A5E38"/>
    <w:rsid w:val="000A5FAF"/>
    <w:rsid w:val="000A619E"/>
    <w:rsid w:val="000A62EF"/>
    <w:rsid w:val="000A65A1"/>
    <w:rsid w:val="000A6738"/>
    <w:rsid w:val="000A68C8"/>
    <w:rsid w:val="000A6992"/>
    <w:rsid w:val="000A6C36"/>
    <w:rsid w:val="000A6C6B"/>
    <w:rsid w:val="000A6FC5"/>
    <w:rsid w:val="000A71C2"/>
    <w:rsid w:val="000A736E"/>
    <w:rsid w:val="000A7643"/>
    <w:rsid w:val="000A774F"/>
    <w:rsid w:val="000A77EA"/>
    <w:rsid w:val="000A78E2"/>
    <w:rsid w:val="000A7ED6"/>
    <w:rsid w:val="000B0406"/>
    <w:rsid w:val="000B0914"/>
    <w:rsid w:val="000B096B"/>
    <w:rsid w:val="000B0C34"/>
    <w:rsid w:val="000B0F99"/>
    <w:rsid w:val="000B151C"/>
    <w:rsid w:val="000B18E7"/>
    <w:rsid w:val="000B1B41"/>
    <w:rsid w:val="000B1B88"/>
    <w:rsid w:val="000B210D"/>
    <w:rsid w:val="000B2159"/>
    <w:rsid w:val="000B278A"/>
    <w:rsid w:val="000B2896"/>
    <w:rsid w:val="000B2A2E"/>
    <w:rsid w:val="000B2DD0"/>
    <w:rsid w:val="000B2F92"/>
    <w:rsid w:val="000B2FF4"/>
    <w:rsid w:val="000B38B4"/>
    <w:rsid w:val="000B390B"/>
    <w:rsid w:val="000B3CF4"/>
    <w:rsid w:val="000B4061"/>
    <w:rsid w:val="000B426D"/>
    <w:rsid w:val="000B44FC"/>
    <w:rsid w:val="000B4FB3"/>
    <w:rsid w:val="000B514B"/>
    <w:rsid w:val="000B5808"/>
    <w:rsid w:val="000B5E55"/>
    <w:rsid w:val="000B6E99"/>
    <w:rsid w:val="000B740F"/>
    <w:rsid w:val="000B74AA"/>
    <w:rsid w:val="000B7904"/>
    <w:rsid w:val="000B7A99"/>
    <w:rsid w:val="000B7BEB"/>
    <w:rsid w:val="000B7C67"/>
    <w:rsid w:val="000B7EE1"/>
    <w:rsid w:val="000B7F4D"/>
    <w:rsid w:val="000C042F"/>
    <w:rsid w:val="000C0673"/>
    <w:rsid w:val="000C0795"/>
    <w:rsid w:val="000C07A7"/>
    <w:rsid w:val="000C07F2"/>
    <w:rsid w:val="000C08DF"/>
    <w:rsid w:val="000C08E1"/>
    <w:rsid w:val="000C0B8E"/>
    <w:rsid w:val="000C0C0A"/>
    <w:rsid w:val="000C0D3B"/>
    <w:rsid w:val="000C1A41"/>
    <w:rsid w:val="000C1A5E"/>
    <w:rsid w:val="000C1EB4"/>
    <w:rsid w:val="000C20B1"/>
    <w:rsid w:val="000C21DA"/>
    <w:rsid w:val="000C233E"/>
    <w:rsid w:val="000C246A"/>
    <w:rsid w:val="000C29CC"/>
    <w:rsid w:val="000C2D94"/>
    <w:rsid w:val="000C3061"/>
    <w:rsid w:val="000C37C9"/>
    <w:rsid w:val="000C38BB"/>
    <w:rsid w:val="000C3B48"/>
    <w:rsid w:val="000C3D0B"/>
    <w:rsid w:val="000C3D65"/>
    <w:rsid w:val="000C4046"/>
    <w:rsid w:val="000C4398"/>
    <w:rsid w:val="000C474B"/>
    <w:rsid w:val="000C4A3A"/>
    <w:rsid w:val="000C4E6C"/>
    <w:rsid w:val="000C51DA"/>
    <w:rsid w:val="000C5321"/>
    <w:rsid w:val="000C5AD7"/>
    <w:rsid w:val="000C5B9F"/>
    <w:rsid w:val="000C5C3F"/>
    <w:rsid w:val="000C5E69"/>
    <w:rsid w:val="000C682C"/>
    <w:rsid w:val="000C6DBC"/>
    <w:rsid w:val="000C71BF"/>
    <w:rsid w:val="000C733A"/>
    <w:rsid w:val="000C7423"/>
    <w:rsid w:val="000C760C"/>
    <w:rsid w:val="000C760D"/>
    <w:rsid w:val="000C766C"/>
    <w:rsid w:val="000C7AEC"/>
    <w:rsid w:val="000C7B1D"/>
    <w:rsid w:val="000C7C62"/>
    <w:rsid w:val="000C7E21"/>
    <w:rsid w:val="000C7EE8"/>
    <w:rsid w:val="000D0516"/>
    <w:rsid w:val="000D05AB"/>
    <w:rsid w:val="000D09BB"/>
    <w:rsid w:val="000D0E55"/>
    <w:rsid w:val="000D14AE"/>
    <w:rsid w:val="000D157D"/>
    <w:rsid w:val="000D210D"/>
    <w:rsid w:val="000D2296"/>
    <w:rsid w:val="000D2326"/>
    <w:rsid w:val="000D2AC0"/>
    <w:rsid w:val="000D2D3A"/>
    <w:rsid w:val="000D30E0"/>
    <w:rsid w:val="000D327C"/>
    <w:rsid w:val="000D335D"/>
    <w:rsid w:val="000D3786"/>
    <w:rsid w:val="000D3DBD"/>
    <w:rsid w:val="000D3F7F"/>
    <w:rsid w:val="000D4030"/>
    <w:rsid w:val="000D41E8"/>
    <w:rsid w:val="000D4596"/>
    <w:rsid w:val="000D4D48"/>
    <w:rsid w:val="000D4EF4"/>
    <w:rsid w:val="000D53EE"/>
    <w:rsid w:val="000D544C"/>
    <w:rsid w:val="000D5458"/>
    <w:rsid w:val="000D55B9"/>
    <w:rsid w:val="000D56F1"/>
    <w:rsid w:val="000D5904"/>
    <w:rsid w:val="000D5A43"/>
    <w:rsid w:val="000D5C07"/>
    <w:rsid w:val="000D5F23"/>
    <w:rsid w:val="000D632D"/>
    <w:rsid w:val="000D6397"/>
    <w:rsid w:val="000D64DA"/>
    <w:rsid w:val="000D64E9"/>
    <w:rsid w:val="000D6AC8"/>
    <w:rsid w:val="000D6CA9"/>
    <w:rsid w:val="000D6CCA"/>
    <w:rsid w:val="000D6D51"/>
    <w:rsid w:val="000D6E9F"/>
    <w:rsid w:val="000D6FE8"/>
    <w:rsid w:val="000D6FE9"/>
    <w:rsid w:val="000D704B"/>
    <w:rsid w:val="000D7219"/>
    <w:rsid w:val="000D74AA"/>
    <w:rsid w:val="000D776B"/>
    <w:rsid w:val="000D7808"/>
    <w:rsid w:val="000D7DC4"/>
    <w:rsid w:val="000D7E21"/>
    <w:rsid w:val="000E0010"/>
    <w:rsid w:val="000E038B"/>
    <w:rsid w:val="000E0E94"/>
    <w:rsid w:val="000E10A1"/>
    <w:rsid w:val="000E11EC"/>
    <w:rsid w:val="000E172B"/>
    <w:rsid w:val="000E1B61"/>
    <w:rsid w:val="000E1C13"/>
    <w:rsid w:val="000E21AF"/>
    <w:rsid w:val="000E23F7"/>
    <w:rsid w:val="000E2554"/>
    <w:rsid w:val="000E277C"/>
    <w:rsid w:val="000E29B3"/>
    <w:rsid w:val="000E2A03"/>
    <w:rsid w:val="000E2B75"/>
    <w:rsid w:val="000E3016"/>
    <w:rsid w:val="000E31BE"/>
    <w:rsid w:val="000E3564"/>
    <w:rsid w:val="000E37A1"/>
    <w:rsid w:val="000E39FD"/>
    <w:rsid w:val="000E3D1F"/>
    <w:rsid w:val="000E3D55"/>
    <w:rsid w:val="000E3ED5"/>
    <w:rsid w:val="000E3F94"/>
    <w:rsid w:val="000E475A"/>
    <w:rsid w:val="000E4A94"/>
    <w:rsid w:val="000E4D5F"/>
    <w:rsid w:val="000E4D65"/>
    <w:rsid w:val="000E4DBC"/>
    <w:rsid w:val="000E5029"/>
    <w:rsid w:val="000E5518"/>
    <w:rsid w:val="000E56A9"/>
    <w:rsid w:val="000E5B05"/>
    <w:rsid w:val="000E612C"/>
    <w:rsid w:val="000E6186"/>
    <w:rsid w:val="000E62FD"/>
    <w:rsid w:val="000E6B77"/>
    <w:rsid w:val="000E6BF1"/>
    <w:rsid w:val="000E6C52"/>
    <w:rsid w:val="000E721F"/>
    <w:rsid w:val="000E724D"/>
    <w:rsid w:val="000E750E"/>
    <w:rsid w:val="000E7528"/>
    <w:rsid w:val="000E7653"/>
    <w:rsid w:val="000E786A"/>
    <w:rsid w:val="000E78BA"/>
    <w:rsid w:val="000E7CE1"/>
    <w:rsid w:val="000E7F66"/>
    <w:rsid w:val="000F00BC"/>
    <w:rsid w:val="000F0136"/>
    <w:rsid w:val="000F0199"/>
    <w:rsid w:val="000F01C3"/>
    <w:rsid w:val="000F05E3"/>
    <w:rsid w:val="000F06D4"/>
    <w:rsid w:val="000F0E25"/>
    <w:rsid w:val="000F117A"/>
    <w:rsid w:val="000F1528"/>
    <w:rsid w:val="000F15FB"/>
    <w:rsid w:val="000F2473"/>
    <w:rsid w:val="000F296E"/>
    <w:rsid w:val="000F2E8C"/>
    <w:rsid w:val="000F3233"/>
    <w:rsid w:val="000F35A3"/>
    <w:rsid w:val="000F3734"/>
    <w:rsid w:val="000F3947"/>
    <w:rsid w:val="000F3B4D"/>
    <w:rsid w:val="000F3C3D"/>
    <w:rsid w:val="000F3F46"/>
    <w:rsid w:val="000F401B"/>
    <w:rsid w:val="000F4462"/>
    <w:rsid w:val="000F4489"/>
    <w:rsid w:val="000F4525"/>
    <w:rsid w:val="000F48AD"/>
    <w:rsid w:val="000F4991"/>
    <w:rsid w:val="000F4C74"/>
    <w:rsid w:val="000F5531"/>
    <w:rsid w:val="000F5660"/>
    <w:rsid w:val="000F5701"/>
    <w:rsid w:val="000F5B38"/>
    <w:rsid w:val="000F5D39"/>
    <w:rsid w:val="000F60A3"/>
    <w:rsid w:val="000F6136"/>
    <w:rsid w:val="000F6795"/>
    <w:rsid w:val="000F69D9"/>
    <w:rsid w:val="000F6C84"/>
    <w:rsid w:val="000F6D91"/>
    <w:rsid w:val="000F7159"/>
    <w:rsid w:val="000F7539"/>
    <w:rsid w:val="000F789B"/>
    <w:rsid w:val="000F7C02"/>
    <w:rsid w:val="0010048A"/>
    <w:rsid w:val="001006A7"/>
    <w:rsid w:val="00100899"/>
    <w:rsid w:val="00101491"/>
    <w:rsid w:val="00101812"/>
    <w:rsid w:val="0010181E"/>
    <w:rsid w:val="00101843"/>
    <w:rsid w:val="00101A24"/>
    <w:rsid w:val="00101D71"/>
    <w:rsid w:val="00102466"/>
    <w:rsid w:val="001024BF"/>
    <w:rsid w:val="00102647"/>
    <w:rsid w:val="001026AB"/>
    <w:rsid w:val="00102720"/>
    <w:rsid w:val="00102A59"/>
    <w:rsid w:val="00102E44"/>
    <w:rsid w:val="0010321A"/>
    <w:rsid w:val="001032BF"/>
    <w:rsid w:val="00103415"/>
    <w:rsid w:val="00103859"/>
    <w:rsid w:val="00103A7A"/>
    <w:rsid w:val="00103C2D"/>
    <w:rsid w:val="00103ED1"/>
    <w:rsid w:val="00103F76"/>
    <w:rsid w:val="0010425C"/>
    <w:rsid w:val="001045CD"/>
    <w:rsid w:val="001045E7"/>
    <w:rsid w:val="001045F2"/>
    <w:rsid w:val="0010497C"/>
    <w:rsid w:val="00104A2C"/>
    <w:rsid w:val="00105754"/>
    <w:rsid w:val="001061E7"/>
    <w:rsid w:val="00106408"/>
    <w:rsid w:val="00106449"/>
    <w:rsid w:val="00106684"/>
    <w:rsid w:val="00106A65"/>
    <w:rsid w:val="00106BF0"/>
    <w:rsid w:val="00106FC8"/>
    <w:rsid w:val="0010702A"/>
    <w:rsid w:val="00107226"/>
    <w:rsid w:val="001074CA"/>
    <w:rsid w:val="00107575"/>
    <w:rsid w:val="0010773B"/>
    <w:rsid w:val="00107827"/>
    <w:rsid w:val="00107929"/>
    <w:rsid w:val="0010799E"/>
    <w:rsid w:val="00107C2B"/>
    <w:rsid w:val="00107F10"/>
    <w:rsid w:val="00107FE0"/>
    <w:rsid w:val="00110987"/>
    <w:rsid w:val="001109FB"/>
    <w:rsid w:val="00110A1B"/>
    <w:rsid w:val="00110B6A"/>
    <w:rsid w:val="00110D41"/>
    <w:rsid w:val="00110F19"/>
    <w:rsid w:val="0011106A"/>
    <w:rsid w:val="00111A1E"/>
    <w:rsid w:val="00111A3F"/>
    <w:rsid w:val="00111B0A"/>
    <w:rsid w:val="00111C31"/>
    <w:rsid w:val="00111D00"/>
    <w:rsid w:val="00111E02"/>
    <w:rsid w:val="00112022"/>
    <w:rsid w:val="001122DA"/>
    <w:rsid w:val="00112334"/>
    <w:rsid w:val="0011238D"/>
    <w:rsid w:val="001124A8"/>
    <w:rsid w:val="00112671"/>
    <w:rsid w:val="001132BF"/>
    <w:rsid w:val="0011347D"/>
    <w:rsid w:val="00113623"/>
    <w:rsid w:val="00113B03"/>
    <w:rsid w:val="00113E2E"/>
    <w:rsid w:val="00113E46"/>
    <w:rsid w:val="00113E97"/>
    <w:rsid w:val="00114152"/>
    <w:rsid w:val="00114258"/>
    <w:rsid w:val="00114464"/>
    <w:rsid w:val="001147F9"/>
    <w:rsid w:val="0011492E"/>
    <w:rsid w:val="00114A9F"/>
    <w:rsid w:val="00114C63"/>
    <w:rsid w:val="00114D7C"/>
    <w:rsid w:val="00115538"/>
    <w:rsid w:val="00115B4C"/>
    <w:rsid w:val="00115E4E"/>
    <w:rsid w:val="00116470"/>
    <w:rsid w:val="001165B1"/>
    <w:rsid w:val="001167B5"/>
    <w:rsid w:val="00116D65"/>
    <w:rsid w:val="0011716E"/>
    <w:rsid w:val="00117191"/>
    <w:rsid w:val="0011746A"/>
    <w:rsid w:val="0011753A"/>
    <w:rsid w:val="001176C0"/>
    <w:rsid w:val="001178C1"/>
    <w:rsid w:val="001178FD"/>
    <w:rsid w:val="00117CC6"/>
    <w:rsid w:val="00117D7B"/>
    <w:rsid w:val="00117E44"/>
    <w:rsid w:val="00117F45"/>
    <w:rsid w:val="001202A9"/>
    <w:rsid w:val="00120486"/>
    <w:rsid w:val="00120706"/>
    <w:rsid w:val="00120E0E"/>
    <w:rsid w:val="0012104C"/>
    <w:rsid w:val="00121080"/>
    <w:rsid w:val="00121105"/>
    <w:rsid w:val="001213C0"/>
    <w:rsid w:val="0012154D"/>
    <w:rsid w:val="00121573"/>
    <w:rsid w:val="001217A4"/>
    <w:rsid w:val="00121969"/>
    <w:rsid w:val="001219E3"/>
    <w:rsid w:val="00122226"/>
    <w:rsid w:val="00122254"/>
    <w:rsid w:val="001223C2"/>
    <w:rsid w:val="00122519"/>
    <w:rsid w:val="00122689"/>
    <w:rsid w:val="001233B5"/>
    <w:rsid w:val="001234F3"/>
    <w:rsid w:val="0012359A"/>
    <w:rsid w:val="00123791"/>
    <w:rsid w:val="00123A0B"/>
    <w:rsid w:val="00123CD6"/>
    <w:rsid w:val="00123DA9"/>
    <w:rsid w:val="0012407A"/>
    <w:rsid w:val="001240C0"/>
    <w:rsid w:val="001253F7"/>
    <w:rsid w:val="00125657"/>
    <w:rsid w:val="00125676"/>
    <w:rsid w:val="001259BD"/>
    <w:rsid w:val="00125AC1"/>
    <w:rsid w:val="00125B29"/>
    <w:rsid w:val="00125D3C"/>
    <w:rsid w:val="00125E04"/>
    <w:rsid w:val="00125F61"/>
    <w:rsid w:val="00126214"/>
    <w:rsid w:val="0012652E"/>
    <w:rsid w:val="00126763"/>
    <w:rsid w:val="00126922"/>
    <w:rsid w:val="00126B09"/>
    <w:rsid w:val="00126F41"/>
    <w:rsid w:val="001276B5"/>
    <w:rsid w:val="00127989"/>
    <w:rsid w:val="001279A7"/>
    <w:rsid w:val="00127E27"/>
    <w:rsid w:val="00130058"/>
    <w:rsid w:val="00130071"/>
    <w:rsid w:val="001301E1"/>
    <w:rsid w:val="0013022C"/>
    <w:rsid w:val="00130598"/>
    <w:rsid w:val="0013096F"/>
    <w:rsid w:val="00130D3E"/>
    <w:rsid w:val="00131020"/>
    <w:rsid w:val="00131053"/>
    <w:rsid w:val="0013117C"/>
    <w:rsid w:val="001313A1"/>
    <w:rsid w:val="0013182E"/>
    <w:rsid w:val="00131E4C"/>
    <w:rsid w:val="00131EE8"/>
    <w:rsid w:val="00132022"/>
    <w:rsid w:val="00132EB7"/>
    <w:rsid w:val="0013372C"/>
    <w:rsid w:val="00133831"/>
    <w:rsid w:val="0013395A"/>
    <w:rsid w:val="00133DBB"/>
    <w:rsid w:val="001346D8"/>
    <w:rsid w:val="00134887"/>
    <w:rsid w:val="00134A81"/>
    <w:rsid w:val="00134D03"/>
    <w:rsid w:val="00134DFB"/>
    <w:rsid w:val="00134FA4"/>
    <w:rsid w:val="0013513F"/>
    <w:rsid w:val="0013525A"/>
    <w:rsid w:val="0013570C"/>
    <w:rsid w:val="00135C4D"/>
    <w:rsid w:val="00135C8A"/>
    <w:rsid w:val="00136322"/>
    <w:rsid w:val="001363B3"/>
    <w:rsid w:val="00136434"/>
    <w:rsid w:val="001366CC"/>
    <w:rsid w:val="0013683E"/>
    <w:rsid w:val="00136BF4"/>
    <w:rsid w:val="00136CDD"/>
    <w:rsid w:val="0013705D"/>
    <w:rsid w:val="001374EA"/>
    <w:rsid w:val="0013758B"/>
    <w:rsid w:val="00137A4B"/>
    <w:rsid w:val="00137A84"/>
    <w:rsid w:val="00137DB6"/>
    <w:rsid w:val="00137E21"/>
    <w:rsid w:val="00137FB4"/>
    <w:rsid w:val="0014016F"/>
    <w:rsid w:val="00140294"/>
    <w:rsid w:val="0014042C"/>
    <w:rsid w:val="001404CB"/>
    <w:rsid w:val="0014068A"/>
    <w:rsid w:val="001408D7"/>
    <w:rsid w:val="00140994"/>
    <w:rsid w:val="00140B67"/>
    <w:rsid w:val="00140C9B"/>
    <w:rsid w:val="00140E16"/>
    <w:rsid w:val="001412CE"/>
    <w:rsid w:val="00141494"/>
    <w:rsid w:val="0014185E"/>
    <w:rsid w:val="00141E9A"/>
    <w:rsid w:val="00141FB2"/>
    <w:rsid w:val="001420BB"/>
    <w:rsid w:val="00142131"/>
    <w:rsid w:val="00142511"/>
    <w:rsid w:val="001428BF"/>
    <w:rsid w:val="00142AC0"/>
    <w:rsid w:val="001431E1"/>
    <w:rsid w:val="0014337B"/>
    <w:rsid w:val="00143481"/>
    <w:rsid w:val="001435C0"/>
    <w:rsid w:val="00143A5E"/>
    <w:rsid w:val="00143A73"/>
    <w:rsid w:val="00143B3A"/>
    <w:rsid w:val="00143B4D"/>
    <w:rsid w:val="00143C68"/>
    <w:rsid w:val="00143C80"/>
    <w:rsid w:val="00143E5A"/>
    <w:rsid w:val="00144045"/>
    <w:rsid w:val="00144158"/>
    <w:rsid w:val="0014449E"/>
    <w:rsid w:val="001444F6"/>
    <w:rsid w:val="0014483A"/>
    <w:rsid w:val="00144871"/>
    <w:rsid w:val="001449D3"/>
    <w:rsid w:val="00144DD1"/>
    <w:rsid w:val="00144E5A"/>
    <w:rsid w:val="00145609"/>
    <w:rsid w:val="001458C7"/>
    <w:rsid w:val="00145A7D"/>
    <w:rsid w:val="00145C3E"/>
    <w:rsid w:val="00145C79"/>
    <w:rsid w:val="00145F9E"/>
    <w:rsid w:val="00146006"/>
    <w:rsid w:val="00146329"/>
    <w:rsid w:val="00146364"/>
    <w:rsid w:val="001463DC"/>
    <w:rsid w:val="001463F7"/>
    <w:rsid w:val="001464C0"/>
    <w:rsid w:val="0014656C"/>
    <w:rsid w:val="00146616"/>
    <w:rsid w:val="00146A31"/>
    <w:rsid w:val="00146B98"/>
    <w:rsid w:val="00146CB4"/>
    <w:rsid w:val="00146CC2"/>
    <w:rsid w:val="00146CE3"/>
    <w:rsid w:val="00146CE4"/>
    <w:rsid w:val="00146D11"/>
    <w:rsid w:val="00146DD7"/>
    <w:rsid w:val="001470C8"/>
    <w:rsid w:val="001471E4"/>
    <w:rsid w:val="0014772A"/>
    <w:rsid w:val="00147A76"/>
    <w:rsid w:val="00147ABF"/>
    <w:rsid w:val="00147D89"/>
    <w:rsid w:val="00147EBA"/>
    <w:rsid w:val="00150171"/>
    <w:rsid w:val="00150384"/>
    <w:rsid w:val="001506F2"/>
    <w:rsid w:val="00150CF7"/>
    <w:rsid w:val="00150D28"/>
    <w:rsid w:val="00150EEA"/>
    <w:rsid w:val="00151145"/>
    <w:rsid w:val="00151448"/>
    <w:rsid w:val="00151657"/>
    <w:rsid w:val="00151720"/>
    <w:rsid w:val="00151817"/>
    <w:rsid w:val="0015183D"/>
    <w:rsid w:val="00151847"/>
    <w:rsid w:val="00151A51"/>
    <w:rsid w:val="00151CFB"/>
    <w:rsid w:val="00151ED5"/>
    <w:rsid w:val="00152210"/>
    <w:rsid w:val="001522F4"/>
    <w:rsid w:val="001524D2"/>
    <w:rsid w:val="00152AE7"/>
    <w:rsid w:val="00152AFB"/>
    <w:rsid w:val="00152B1C"/>
    <w:rsid w:val="00152CA1"/>
    <w:rsid w:val="00152DBF"/>
    <w:rsid w:val="00152E72"/>
    <w:rsid w:val="00152FD8"/>
    <w:rsid w:val="00153266"/>
    <w:rsid w:val="00153BF2"/>
    <w:rsid w:val="00153D75"/>
    <w:rsid w:val="00153E13"/>
    <w:rsid w:val="00154159"/>
    <w:rsid w:val="0015420C"/>
    <w:rsid w:val="00154346"/>
    <w:rsid w:val="0015476D"/>
    <w:rsid w:val="0015476E"/>
    <w:rsid w:val="0015488C"/>
    <w:rsid w:val="00154BFC"/>
    <w:rsid w:val="00154D10"/>
    <w:rsid w:val="00154F25"/>
    <w:rsid w:val="00155661"/>
    <w:rsid w:val="00155681"/>
    <w:rsid w:val="0015572F"/>
    <w:rsid w:val="001557D0"/>
    <w:rsid w:val="00155973"/>
    <w:rsid w:val="00155981"/>
    <w:rsid w:val="00155A3A"/>
    <w:rsid w:val="00155CA5"/>
    <w:rsid w:val="00156362"/>
    <w:rsid w:val="00156F7A"/>
    <w:rsid w:val="00157656"/>
    <w:rsid w:val="001578C3"/>
    <w:rsid w:val="00157903"/>
    <w:rsid w:val="00157A5B"/>
    <w:rsid w:val="00157DFD"/>
    <w:rsid w:val="00157E69"/>
    <w:rsid w:val="001600A5"/>
    <w:rsid w:val="001602D8"/>
    <w:rsid w:val="001603E8"/>
    <w:rsid w:val="00160701"/>
    <w:rsid w:val="00160713"/>
    <w:rsid w:val="00160742"/>
    <w:rsid w:val="00160BD3"/>
    <w:rsid w:val="00160CE8"/>
    <w:rsid w:val="00160D26"/>
    <w:rsid w:val="00160F80"/>
    <w:rsid w:val="00161056"/>
    <w:rsid w:val="001610C1"/>
    <w:rsid w:val="001616D7"/>
    <w:rsid w:val="001618DA"/>
    <w:rsid w:val="00161A67"/>
    <w:rsid w:val="00161B56"/>
    <w:rsid w:val="00162018"/>
    <w:rsid w:val="00162151"/>
    <w:rsid w:val="00162723"/>
    <w:rsid w:val="0016278C"/>
    <w:rsid w:val="00162B59"/>
    <w:rsid w:val="00162D1F"/>
    <w:rsid w:val="001633D8"/>
    <w:rsid w:val="001634DE"/>
    <w:rsid w:val="001634E3"/>
    <w:rsid w:val="00163AAE"/>
    <w:rsid w:val="001646C3"/>
    <w:rsid w:val="0016493D"/>
    <w:rsid w:val="00164A86"/>
    <w:rsid w:val="00164D7A"/>
    <w:rsid w:val="00164D8B"/>
    <w:rsid w:val="00164E1D"/>
    <w:rsid w:val="00165944"/>
    <w:rsid w:val="00165A99"/>
    <w:rsid w:val="00165C47"/>
    <w:rsid w:val="00165CD1"/>
    <w:rsid w:val="00166339"/>
    <w:rsid w:val="0016686A"/>
    <w:rsid w:val="001668EF"/>
    <w:rsid w:val="00166A1F"/>
    <w:rsid w:val="00166BBD"/>
    <w:rsid w:val="00166C23"/>
    <w:rsid w:val="00166F15"/>
    <w:rsid w:val="00166FA3"/>
    <w:rsid w:val="00166FB0"/>
    <w:rsid w:val="00167131"/>
    <w:rsid w:val="0016741F"/>
    <w:rsid w:val="001678AB"/>
    <w:rsid w:val="00167972"/>
    <w:rsid w:val="00167A43"/>
    <w:rsid w:val="00167C4F"/>
    <w:rsid w:val="00170095"/>
    <w:rsid w:val="001701EC"/>
    <w:rsid w:val="001701F4"/>
    <w:rsid w:val="00170384"/>
    <w:rsid w:val="001703E8"/>
    <w:rsid w:val="001710D3"/>
    <w:rsid w:val="0017110B"/>
    <w:rsid w:val="00171142"/>
    <w:rsid w:val="0017126C"/>
    <w:rsid w:val="00171500"/>
    <w:rsid w:val="001715B5"/>
    <w:rsid w:val="00171A9B"/>
    <w:rsid w:val="00171C82"/>
    <w:rsid w:val="001722C5"/>
    <w:rsid w:val="001727A5"/>
    <w:rsid w:val="001732DD"/>
    <w:rsid w:val="00173F02"/>
    <w:rsid w:val="00173F6B"/>
    <w:rsid w:val="001747C0"/>
    <w:rsid w:val="001747D8"/>
    <w:rsid w:val="00174A53"/>
    <w:rsid w:val="00174C31"/>
    <w:rsid w:val="00174CF4"/>
    <w:rsid w:val="00175125"/>
    <w:rsid w:val="00175156"/>
    <w:rsid w:val="00175893"/>
    <w:rsid w:val="00175C1A"/>
    <w:rsid w:val="00175F4A"/>
    <w:rsid w:val="00176022"/>
    <w:rsid w:val="00176354"/>
    <w:rsid w:val="001763F3"/>
    <w:rsid w:val="00176E2B"/>
    <w:rsid w:val="00176E35"/>
    <w:rsid w:val="00176E99"/>
    <w:rsid w:val="00176EC4"/>
    <w:rsid w:val="00176FEB"/>
    <w:rsid w:val="00177089"/>
    <w:rsid w:val="0017714B"/>
    <w:rsid w:val="00177451"/>
    <w:rsid w:val="00177484"/>
    <w:rsid w:val="00177642"/>
    <w:rsid w:val="00177848"/>
    <w:rsid w:val="001778F2"/>
    <w:rsid w:val="00177985"/>
    <w:rsid w:val="00177ED4"/>
    <w:rsid w:val="0018007E"/>
    <w:rsid w:val="0018008D"/>
    <w:rsid w:val="001802F6"/>
    <w:rsid w:val="0018037F"/>
    <w:rsid w:val="001809B8"/>
    <w:rsid w:val="00180A7E"/>
    <w:rsid w:val="00180DE3"/>
    <w:rsid w:val="00180EB3"/>
    <w:rsid w:val="00181441"/>
    <w:rsid w:val="0018185E"/>
    <w:rsid w:val="00181BAB"/>
    <w:rsid w:val="00181F4A"/>
    <w:rsid w:val="001821AA"/>
    <w:rsid w:val="001823DD"/>
    <w:rsid w:val="0018278F"/>
    <w:rsid w:val="00182E02"/>
    <w:rsid w:val="00182F22"/>
    <w:rsid w:val="00183233"/>
    <w:rsid w:val="001835DA"/>
    <w:rsid w:val="00183B41"/>
    <w:rsid w:val="00183E8B"/>
    <w:rsid w:val="00184080"/>
    <w:rsid w:val="00184127"/>
    <w:rsid w:val="0018469E"/>
    <w:rsid w:val="001847A2"/>
    <w:rsid w:val="001847EA"/>
    <w:rsid w:val="00184BA3"/>
    <w:rsid w:val="001852A6"/>
    <w:rsid w:val="00185406"/>
    <w:rsid w:val="00185469"/>
    <w:rsid w:val="001854A6"/>
    <w:rsid w:val="00185620"/>
    <w:rsid w:val="00185695"/>
    <w:rsid w:val="00185A24"/>
    <w:rsid w:val="00185BDC"/>
    <w:rsid w:val="00185C92"/>
    <w:rsid w:val="00185F46"/>
    <w:rsid w:val="00186244"/>
    <w:rsid w:val="00186546"/>
    <w:rsid w:val="00186707"/>
    <w:rsid w:val="00186846"/>
    <w:rsid w:val="00186A80"/>
    <w:rsid w:val="0018728D"/>
    <w:rsid w:val="001872E1"/>
    <w:rsid w:val="001877D9"/>
    <w:rsid w:val="0018784D"/>
    <w:rsid w:val="00190B28"/>
    <w:rsid w:val="00190C7E"/>
    <w:rsid w:val="00190C89"/>
    <w:rsid w:val="00190E31"/>
    <w:rsid w:val="00190F25"/>
    <w:rsid w:val="00190FFF"/>
    <w:rsid w:val="00191052"/>
    <w:rsid w:val="001911A7"/>
    <w:rsid w:val="001911E5"/>
    <w:rsid w:val="00191328"/>
    <w:rsid w:val="0019145B"/>
    <w:rsid w:val="00191738"/>
    <w:rsid w:val="00191750"/>
    <w:rsid w:val="00191D22"/>
    <w:rsid w:val="00191FF4"/>
    <w:rsid w:val="001924D5"/>
    <w:rsid w:val="00192981"/>
    <w:rsid w:val="00192C33"/>
    <w:rsid w:val="0019319F"/>
    <w:rsid w:val="001935CA"/>
    <w:rsid w:val="001937BA"/>
    <w:rsid w:val="00193935"/>
    <w:rsid w:val="00193D53"/>
    <w:rsid w:val="0019456F"/>
    <w:rsid w:val="0019479A"/>
    <w:rsid w:val="00194863"/>
    <w:rsid w:val="0019494B"/>
    <w:rsid w:val="00194DF3"/>
    <w:rsid w:val="00194DFB"/>
    <w:rsid w:val="00195385"/>
    <w:rsid w:val="0019547A"/>
    <w:rsid w:val="001956F7"/>
    <w:rsid w:val="00195711"/>
    <w:rsid w:val="001958F0"/>
    <w:rsid w:val="001959FC"/>
    <w:rsid w:val="00195A63"/>
    <w:rsid w:val="00196144"/>
    <w:rsid w:val="001961F7"/>
    <w:rsid w:val="0019682C"/>
    <w:rsid w:val="00196837"/>
    <w:rsid w:val="0019684D"/>
    <w:rsid w:val="00196C33"/>
    <w:rsid w:val="00196CAD"/>
    <w:rsid w:val="00196CF5"/>
    <w:rsid w:val="00196E8B"/>
    <w:rsid w:val="001970F1"/>
    <w:rsid w:val="00197793"/>
    <w:rsid w:val="001978C6"/>
    <w:rsid w:val="0019790C"/>
    <w:rsid w:val="00197B02"/>
    <w:rsid w:val="00197B40"/>
    <w:rsid w:val="00197C72"/>
    <w:rsid w:val="00197E5A"/>
    <w:rsid w:val="001A01CC"/>
    <w:rsid w:val="001A0B16"/>
    <w:rsid w:val="001A0FF9"/>
    <w:rsid w:val="001A10B5"/>
    <w:rsid w:val="001A10BF"/>
    <w:rsid w:val="001A1B98"/>
    <w:rsid w:val="001A1CAC"/>
    <w:rsid w:val="001A1D47"/>
    <w:rsid w:val="001A1D92"/>
    <w:rsid w:val="001A23DF"/>
    <w:rsid w:val="001A24F9"/>
    <w:rsid w:val="001A2573"/>
    <w:rsid w:val="001A2751"/>
    <w:rsid w:val="001A291F"/>
    <w:rsid w:val="001A2964"/>
    <w:rsid w:val="001A2CDB"/>
    <w:rsid w:val="001A2CFD"/>
    <w:rsid w:val="001A2EB1"/>
    <w:rsid w:val="001A3204"/>
    <w:rsid w:val="001A3304"/>
    <w:rsid w:val="001A35EB"/>
    <w:rsid w:val="001A3713"/>
    <w:rsid w:val="001A3792"/>
    <w:rsid w:val="001A3AAE"/>
    <w:rsid w:val="001A3CFA"/>
    <w:rsid w:val="001A3D96"/>
    <w:rsid w:val="001A47FE"/>
    <w:rsid w:val="001A4B86"/>
    <w:rsid w:val="001A4E23"/>
    <w:rsid w:val="001A505D"/>
    <w:rsid w:val="001A51DB"/>
    <w:rsid w:val="001A51EB"/>
    <w:rsid w:val="001A5612"/>
    <w:rsid w:val="001A59F7"/>
    <w:rsid w:val="001A5AE6"/>
    <w:rsid w:val="001A5B7C"/>
    <w:rsid w:val="001A5CB6"/>
    <w:rsid w:val="001A5FED"/>
    <w:rsid w:val="001A61B8"/>
    <w:rsid w:val="001A6920"/>
    <w:rsid w:val="001A6C2D"/>
    <w:rsid w:val="001A704F"/>
    <w:rsid w:val="001A70E0"/>
    <w:rsid w:val="001A70E7"/>
    <w:rsid w:val="001A734F"/>
    <w:rsid w:val="001A749B"/>
    <w:rsid w:val="001A772D"/>
    <w:rsid w:val="001A7828"/>
    <w:rsid w:val="001A7919"/>
    <w:rsid w:val="001A7EDB"/>
    <w:rsid w:val="001B03BB"/>
    <w:rsid w:val="001B06CD"/>
    <w:rsid w:val="001B073A"/>
    <w:rsid w:val="001B0AC1"/>
    <w:rsid w:val="001B0BD4"/>
    <w:rsid w:val="001B0CCD"/>
    <w:rsid w:val="001B0E5F"/>
    <w:rsid w:val="001B0E9D"/>
    <w:rsid w:val="001B1405"/>
    <w:rsid w:val="001B1C7A"/>
    <w:rsid w:val="001B1C87"/>
    <w:rsid w:val="001B1CD6"/>
    <w:rsid w:val="001B25AC"/>
    <w:rsid w:val="001B317A"/>
    <w:rsid w:val="001B340F"/>
    <w:rsid w:val="001B3737"/>
    <w:rsid w:val="001B3AF3"/>
    <w:rsid w:val="001B3FD4"/>
    <w:rsid w:val="001B417C"/>
    <w:rsid w:val="001B44E6"/>
    <w:rsid w:val="001B47F9"/>
    <w:rsid w:val="001B4866"/>
    <w:rsid w:val="001B4898"/>
    <w:rsid w:val="001B4A49"/>
    <w:rsid w:val="001B4AE1"/>
    <w:rsid w:val="001B4D22"/>
    <w:rsid w:val="001B4F51"/>
    <w:rsid w:val="001B5152"/>
    <w:rsid w:val="001B5445"/>
    <w:rsid w:val="001B577D"/>
    <w:rsid w:val="001B5C14"/>
    <w:rsid w:val="001B6686"/>
    <w:rsid w:val="001B6704"/>
    <w:rsid w:val="001B69CD"/>
    <w:rsid w:val="001B69D6"/>
    <w:rsid w:val="001B6DC5"/>
    <w:rsid w:val="001B6E3E"/>
    <w:rsid w:val="001B6EC7"/>
    <w:rsid w:val="001B74BD"/>
    <w:rsid w:val="001B7522"/>
    <w:rsid w:val="001B7A1C"/>
    <w:rsid w:val="001B7B1C"/>
    <w:rsid w:val="001B7C2F"/>
    <w:rsid w:val="001B7CC2"/>
    <w:rsid w:val="001C00AD"/>
    <w:rsid w:val="001C04FB"/>
    <w:rsid w:val="001C06A0"/>
    <w:rsid w:val="001C08F3"/>
    <w:rsid w:val="001C0968"/>
    <w:rsid w:val="001C10BC"/>
    <w:rsid w:val="001C1483"/>
    <w:rsid w:val="001C1887"/>
    <w:rsid w:val="001C1BA0"/>
    <w:rsid w:val="001C1DE8"/>
    <w:rsid w:val="001C1DED"/>
    <w:rsid w:val="001C23A9"/>
    <w:rsid w:val="001C2441"/>
    <w:rsid w:val="001C251C"/>
    <w:rsid w:val="001C2544"/>
    <w:rsid w:val="001C2AEA"/>
    <w:rsid w:val="001C304B"/>
    <w:rsid w:val="001C350A"/>
    <w:rsid w:val="001C3A84"/>
    <w:rsid w:val="001C3C43"/>
    <w:rsid w:val="001C3FBD"/>
    <w:rsid w:val="001C409C"/>
    <w:rsid w:val="001C40EA"/>
    <w:rsid w:val="001C43C2"/>
    <w:rsid w:val="001C470E"/>
    <w:rsid w:val="001C55A9"/>
    <w:rsid w:val="001C55B1"/>
    <w:rsid w:val="001C5734"/>
    <w:rsid w:val="001C576E"/>
    <w:rsid w:val="001C5AAC"/>
    <w:rsid w:val="001C5AD0"/>
    <w:rsid w:val="001C602B"/>
    <w:rsid w:val="001C605B"/>
    <w:rsid w:val="001C60D3"/>
    <w:rsid w:val="001C61B5"/>
    <w:rsid w:val="001C64C8"/>
    <w:rsid w:val="001C6618"/>
    <w:rsid w:val="001C68CB"/>
    <w:rsid w:val="001C6B88"/>
    <w:rsid w:val="001C6C56"/>
    <w:rsid w:val="001C6CBA"/>
    <w:rsid w:val="001C6EF5"/>
    <w:rsid w:val="001C7012"/>
    <w:rsid w:val="001C7048"/>
    <w:rsid w:val="001C7135"/>
    <w:rsid w:val="001C7193"/>
    <w:rsid w:val="001C7BFC"/>
    <w:rsid w:val="001D008A"/>
    <w:rsid w:val="001D039A"/>
    <w:rsid w:val="001D057F"/>
    <w:rsid w:val="001D05C7"/>
    <w:rsid w:val="001D0CEB"/>
    <w:rsid w:val="001D0D01"/>
    <w:rsid w:val="001D1204"/>
    <w:rsid w:val="001D1479"/>
    <w:rsid w:val="001D14A3"/>
    <w:rsid w:val="001D189C"/>
    <w:rsid w:val="001D1923"/>
    <w:rsid w:val="001D1F5A"/>
    <w:rsid w:val="001D2DE7"/>
    <w:rsid w:val="001D2E83"/>
    <w:rsid w:val="001D3241"/>
    <w:rsid w:val="001D3BAF"/>
    <w:rsid w:val="001D3F1C"/>
    <w:rsid w:val="001D4028"/>
    <w:rsid w:val="001D4139"/>
    <w:rsid w:val="001D4478"/>
    <w:rsid w:val="001D5BF6"/>
    <w:rsid w:val="001D5DD2"/>
    <w:rsid w:val="001D5E6D"/>
    <w:rsid w:val="001D5FFB"/>
    <w:rsid w:val="001D609F"/>
    <w:rsid w:val="001D60F7"/>
    <w:rsid w:val="001D62C3"/>
    <w:rsid w:val="001D632E"/>
    <w:rsid w:val="001D63B0"/>
    <w:rsid w:val="001D6674"/>
    <w:rsid w:val="001D6B24"/>
    <w:rsid w:val="001D6CA8"/>
    <w:rsid w:val="001D6EF3"/>
    <w:rsid w:val="001D71E1"/>
    <w:rsid w:val="001D7708"/>
    <w:rsid w:val="001D797E"/>
    <w:rsid w:val="001D7A48"/>
    <w:rsid w:val="001D7B7D"/>
    <w:rsid w:val="001E00AB"/>
    <w:rsid w:val="001E010A"/>
    <w:rsid w:val="001E0296"/>
    <w:rsid w:val="001E08FC"/>
    <w:rsid w:val="001E0AAC"/>
    <w:rsid w:val="001E0B16"/>
    <w:rsid w:val="001E116E"/>
    <w:rsid w:val="001E1281"/>
    <w:rsid w:val="001E137E"/>
    <w:rsid w:val="001E1559"/>
    <w:rsid w:val="001E1656"/>
    <w:rsid w:val="001E194F"/>
    <w:rsid w:val="001E1A82"/>
    <w:rsid w:val="001E1D29"/>
    <w:rsid w:val="001E222A"/>
    <w:rsid w:val="001E245D"/>
    <w:rsid w:val="001E2556"/>
    <w:rsid w:val="001E25CF"/>
    <w:rsid w:val="001E2995"/>
    <w:rsid w:val="001E2D7C"/>
    <w:rsid w:val="001E2DEE"/>
    <w:rsid w:val="001E2FDD"/>
    <w:rsid w:val="001E33FB"/>
    <w:rsid w:val="001E3721"/>
    <w:rsid w:val="001E3C71"/>
    <w:rsid w:val="001E3E21"/>
    <w:rsid w:val="001E40DB"/>
    <w:rsid w:val="001E4306"/>
    <w:rsid w:val="001E43CF"/>
    <w:rsid w:val="001E4A1B"/>
    <w:rsid w:val="001E4C8F"/>
    <w:rsid w:val="001E4FFA"/>
    <w:rsid w:val="001E5645"/>
    <w:rsid w:val="001E580B"/>
    <w:rsid w:val="001E5F5B"/>
    <w:rsid w:val="001E6200"/>
    <w:rsid w:val="001E6250"/>
    <w:rsid w:val="001E6398"/>
    <w:rsid w:val="001E6851"/>
    <w:rsid w:val="001E6858"/>
    <w:rsid w:val="001E690A"/>
    <w:rsid w:val="001E6A1C"/>
    <w:rsid w:val="001E736A"/>
    <w:rsid w:val="001E76A9"/>
    <w:rsid w:val="001E780D"/>
    <w:rsid w:val="001E78DF"/>
    <w:rsid w:val="001E7ABE"/>
    <w:rsid w:val="001E7EC2"/>
    <w:rsid w:val="001F008E"/>
    <w:rsid w:val="001F05CA"/>
    <w:rsid w:val="001F0B89"/>
    <w:rsid w:val="001F0E19"/>
    <w:rsid w:val="001F0EF7"/>
    <w:rsid w:val="001F0F45"/>
    <w:rsid w:val="001F140F"/>
    <w:rsid w:val="001F1AB3"/>
    <w:rsid w:val="001F1E20"/>
    <w:rsid w:val="001F2018"/>
    <w:rsid w:val="001F220E"/>
    <w:rsid w:val="001F238B"/>
    <w:rsid w:val="001F23B2"/>
    <w:rsid w:val="001F249C"/>
    <w:rsid w:val="001F2805"/>
    <w:rsid w:val="001F28E4"/>
    <w:rsid w:val="001F2979"/>
    <w:rsid w:val="001F2CF8"/>
    <w:rsid w:val="001F2D4B"/>
    <w:rsid w:val="001F2E25"/>
    <w:rsid w:val="001F3078"/>
    <w:rsid w:val="001F320E"/>
    <w:rsid w:val="001F335E"/>
    <w:rsid w:val="001F354E"/>
    <w:rsid w:val="001F37FF"/>
    <w:rsid w:val="001F3B05"/>
    <w:rsid w:val="001F4840"/>
    <w:rsid w:val="001F499F"/>
    <w:rsid w:val="001F49D5"/>
    <w:rsid w:val="001F4BC7"/>
    <w:rsid w:val="001F4C5B"/>
    <w:rsid w:val="001F4D60"/>
    <w:rsid w:val="001F4F57"/>
    <w:rsid w:val="001F4FB8"/>
    <w:rsid w:val="001F50FB"/>
    <w:rsid w:val="001F5849"/>
    <w:rsid w:val="001F5A11"/>
    <w:rsid w:val="001F5A7D"/>
    <w:rsid w:val="001F5B98"/>
    <w:rsid w:val="001F5C99"/>
    <w:rsid w:val="001F5CEB"/>
    <w:rsid w:val="001F5CF2"/>
    <w:rsid w:val="001F6153"/>
    <w:rsid w:val="001F6310"/>
    <w:rsid w:val="001F6735"/>
    <w:rsid w:val="001F68EF"/>
    <w:rsid w:val="001F6DD9"/>
    <w:rsid w:val="001F713D"/>
    <w:rsid w:val="001F723E"/>
    <w:rsid w:val="001F72AF"/>
    <w:rsid w:val="001F7385"/>
    <w:rsid w:val="001F73C5"/>
    <w:rsid w:val="001F7814"/>
    <w:rsid w:val="001F7DC8"/>
    <w:rsid w:val="002001A6"/>
    <w:rsid w:val="00200358"/>
    <w:rsid w:val="002004AC"/>
    <w:rsid w:val="00200901"/>
    <w:rsid w:val="00201BF5"/>
    <w:rsid w:val="00202132"/>
    <w:rsid w:val="00202226"/>
    <w:rsid w:val="00202C1F"/>
    <w:rsid w:val="00202CD7"/>
    <w:rsid w:val="00203006"/>
    <w:rsid w:val="0020316A"/>
    <w:rsid w:val="002039AA"/>
    <w:rsid w:val="00203E8B"/>
    <w:rsid w:val="00203F39"/>
    <w:rsid w:val="002046C9"/>
    <w:rsid w:val="002047B8"/>
    <w:rsid w:val="00204B97"/>
    <w:rsid w:val="00205506"/>
    <w:rsid w:val="002056E4"/>
    <w:rsid w:val="002059A6"/>
    <w:rsid w:val="00205A44"/>
    <w:rsid w:val="00205A83"/>
    <w:rsid w:val="00205B09"/>
    <w:rsid w:val="00205DDE"/>
    <w:rsid w:val="002061CC"/>
    <w:rsid w:val="002062EB"/>
    <w:rsid w:val="002063DC"/>
    <w:rsid w:val="002066C3"/>
    <w:rsid w:val="0020671C"/>
    <w:rsid w:val="00206736"/>
    <w:rsid w:val="00206775"/>
    <w:rsid w:val="00206A27"/>
    <w:rsid w:val="00206CFC"/>
    <w:rsid w:val="00206D1F"/>
    <w:rsid w:val="00206D48"/>
    <w:rsid w:val="00206EA8"/>
    <w:rsid w:val="00206F3E"/>
    <w:rsid w:val="00206F60"/>
    <w:rsid w:val="0020717C"/>
    <w:rsid w:val="002073FA"/>
    <w:rsid w:val="0020743B"/>
    <w:rsid w:val="002077C9"/>
    <w:rsid w:val="00207BBE"/>
    <w:rsid w:val="00207BD3"/>
    <w:rsid w:val="00207CC0"/>
    <w:rsid w:val="00207CCF"/>
    <w:rsid w:val="00207E98"/>
    <w:rsid w:val="00207F8D"/>
    <w:rsid w:val="00207FBF"/>
    <w:rsid w:val="002101BF"/>
    <w:rsid w:val="002101D5"/>
    <w:rsid w:val="00210246"/>
    <w:rsid w:val="0021024B"/>
    <w:rsid w:val="0021045B"/>
    <w:rsid w:val="00210795"/>
    <w:rsid w:val="002111DB"/>
    <w:rsid w:val="002113F9"/>
    <w:rsid w:val="00211835"/>
    <w:rsid w:val="0021196C"/>
    <w:rsid w:val="00211AED"/>
    <w:rsid w:val="00211B38"/>
    <w:rsid w:val="00211C08"/>
    <w:rsid w:val="00212189"/>
    <w:rsid w:val="00212464"/>
    <w:rsid w:val="0021250F"/>
    <w:rsid w:val="0021258D"/>
    <w:rsid w:val="002126E3"/>
    <w:rsid w:val="00212D84"/>
    <w:rsid w:val="00212F91"/>
    <w:rsid w:val="002132E1"/>
    <w:rsid w:val="00213337"/>
    <w:rsid w:val="0021333E"/>
    <w:rsid w:val="002133C8"/>
    <w:rsid w:val="002134F3"/>
    <w:rsid w:val="002135AC"/>
    <w:rsid w:val="00213765"/>
    <w:rsid w:val="0021387C"/>
    <w:rsid w:val="00213D6B"/>
    <w:rsid w:val="0021444D"/>
    <w:rsid w:val="0021449B"/>
    <w:rsid w:val="0021470D"/>
    <w:rsid w:val="002147C6"/>
    <w:rsid w:val="002148F0"/>
    <w:rsid w:val="00214CE8"/>
    <w:rsid w:val="00214D2A"/>
    <w:rsid w:val="00215680"/>
    <w:rsid w:val="00215A7A"/>
    <w:rsid w:val="00215AA2"/>
    <w:rsid w:val="00215AD6"/>
    <w:rsid w:val="00215C35"/>
    <w:rsid w:val="00215D81"/>
    <w:rsid w:val="00215FA3"/>
    <w:rsid w:val="00216277"/>
    <w:rsid w:val="00216883"/>
    <w:rsid w:val="00216929"/>
    <w:rsid w:val="00216B2C"/>
    <w:rsid w:val="00216DA3"/>
    <w:rsid w:val="00216DFB"/>
    <w:rsid w:val="00216E12"/>
    <w:rsid w:val="00217027"/>
    <w:rsid w:val="002170E3"/>
    <w:rsid w:val="00217324"/>
    <w:rsid w:val="0021749B"/>
    <w:rsid w:val="002178F3"/>
    <w:rsid w:val="00217B33"/>
    <w:rsid w:val="00217B47"/>
    <w:rsid w:val="00217F91"/>
    <w:rsid w:val="00220212"/>
    <w:rsid w:val="002203F6"/>
    <w:rsid w:val="00220475"/>
    <w:rsid w:val="002209B6"/>
    <w:rsid w:val="002209BA"/>
    <w:rsid w:val="00220B08"/>
    <w:rsid w:val="002211B7"/>
    <w:rsid w:val="00221413"/>
    <w:rsid w:val="00221962"/>
    <w:rsid w:val="00221B37"/>
    <w:rsid w:val="00221EED"/>
    <w:rsid w:val="00222496"/>
    <w:rsid w:val="00222949"/>
    <w:rsid w:val="00222D80"/>
    <w:rsid w:val="00222DAD"/>
    <w:rsid w:val="00222DC5"/>
    <w:rsid w:val="00223820"/>
    <w:rsid w:val="002238C0"/>
    <w:rsid w:val="00223913"/>
    <w:rsid w:val="002246D9"/>
    <w:rsid w:val="002247BF"/>
    <w:rsid w:val="00224A0C"/>
    <w:rsid w:val="00224AE0"/>
    <w:rsid w:val="00224B7F"/>
    <w:rsid w:val="00224ED1"/>
    <w:rsid w:val="00224F46"/>
    <w:rsid w:val="00225281"/>
    <w:rsid w:val="00225643"/>
    <w:rsid w:val="0022577B"/>
    <w:rsid w:val="00225C28"/>
    <w:rsid w:val="00225CB9"/>
    <w:rsid w:val="00225FB7"/>
    <w:rsid w:val="00226068"/>
    <w:rsid w:val="002262DE"/>
    <w:rsid w:val="0022634C"/>
    <w:rsid w:val="0022678D"/>
    <w:rsid w:val="002268D6"/>
    <w:rsid w:val="002272DF"/>
    <w:rsid w:val="0022731F"/>
    <w:rsid w:val="00227E6E"/>
    <w:rsid w:val="00230095"/>
    <w:rsid w:val="00230612"/>
    <w:rsid w:val="00230742"/>
    <w:rsid w:val="00230C36"/>
    <w:rsid w:val="00230C69"/>
    <w:rsid w:val="00230C6C"/>
    <w:rsid w:val="00230EBA"/>
    <w:rsid w:val="00230EE2"/>
    <w:rsid w:val="002311C0"/>
    <w:rsid w:val="002314B3"/>
    <w:rsid w:val="002316C2"/>
    <w:rsid w:val="00231870"/>
    <w:rsid w:val="00231BC1"/>
    <w:rsid w:val="00231BD0"/>
    <w:rsid w:val="00232012"/>
    <w:rsid w:val="002320D0"/>
    <w:rsid w:val="00232130"/>
    <w:rsid w:val="0023248B"/>
    <w:rsid w:val="00232584"/>
    <w:rsid w:val="0023281F"/>
    <w:rsid w:val="00233215"/>
    <w:rsid w:val="00233727"/>
    <w:rsid w:val="002339AE"/>
    <w:rsid w:val="00233F79"/>
    <w:rsid w:val="0023408F"/>
    <w:rsid w:val="00234E69"/>
    <w:rsid w:val="00234E88"/>
    <w:rsid w:val="00235018"/>
    <w:rsid w:val="00235176"/>
    <w:rsid w:val="0023544A"/>
    <w:rsid w:val="002354FD"/>
    <w:rsid w:val="0023551A"/>
    <w:rsid w:val="002357A5"/>
    <w:rsid w:val="00235C88"/>
    <w:rsid w:val="00235DBE"/>
    <w:rsid w:val="00235E77"/>
    <w:rsid w:val="002360F6"/>
    <w:rsid w:val="00236188"/>
    <w:rsid w:val="002362B4"/>
    <w:rsid w:val="00236547"/>
    <w:rsid w:val="002367F4"/>
    <w:rsid w:val="00236B2E"/>
    <w:rsid w:val="002370C1"/>
    <w:rsid w:val="0023720D"/>
    <w:rsid w:val="00237733"/>
    <w:rsid w:val="002377C3"/>
    <w:rsid w:val="0023789D"/>
    <w:rsid w:val="00237B1F"/>
    <w:rsid w:val="00237D93"/>
    <w:rsid w:val="00240015"/>
    <w:rsid w:val="00240192"/>
    <w:rsid w:val="00240534"/>
    <w:rsid w:val="0024072F"/>
    <w:rsid w:val="00240871"/>
    <w:rsid w:val="0024089F"/>
    <w:rsid w:val="00240B54"/>
    <w:rsid w:val="00240B56"/>
    <w:rsid w:val="002410B7"/>
    <w:rsid w:val="00241232"/>
    <w:rsid w:val="00241249"/>
    <w:rsid w:val="002413EB"/>
    <w:rsid w:val="00241729"/>
    <w:rsid w:val="00241BAC"/>
    <w:rsid w:val="00241C3D"/>
    <w:rsid w:val="00242207"/>
    <w:rsid w:val="0024224C"/>
    <w:rsid w:val="0024231F"/>
    <w:rsid w:val="0024233A"/>
    <w:rsid w:val="0024238E"/>
    <w:rsid w:val="00242667"/>
    <w:rsid w:val="0024278A"/>
    <w:rsid w:val="00242AE3"/>
    <w:rsid w:val="00242CBB"/>
    <w:rsid w:val="00243789"/>
    <w:rsid w:val="002438F7"/>
    <w:rsid w:val="002438FE"/>
    <w:rsid w:val="00243A39"/>
    <w:rsid w:val="00243A82"/>
    <w:rsid w:val="00243AE4"/>
    <w:rsid w:val="00243AE5"/>
    <w:rsid w:val="00243AE9"/>
    <w:rsid w:val="00243E51"/>
    <w:rsid w:val="00243F52"/>
    <w:rsid w:val="0024400B"/>
    <w:rsid w:val="0024428D"/>
    <w:rsid w:val="002444F0"/>
    <w:rsid w:val="0024454D"/>
    <w:rsid w:val="002446D8"/>
    <w:rsid w:val="0024489F"/>
    <w:rsid w:val="00244A97"/>
    <w:rsid w:val="00244ADA"/>
    <w:rsid w:val="00244B5F"/>
    <w:rsid w:val="00244D4D"/>
    <w:rsid w:val="00244D52"/>
    <w:rsid w:val="00244EBE"/>
    <w:rsid w:val="002451B9"/>
    <w:rsid w:val="0024535F"/>
    <w:rsid w:val="0024550D"/>
    <w:rsid w:val="0024584D"/>
    <w:rsid w:val="0024590B"/>
    <w:rsid w:val="002459FE"/>
    <w:rsid w:val="00245B4E"/>
    <w:rsid w:val="00245D8D"/>
    <w:rsid w:val="00246061"/>
    <w:rsid w:val="00246141"/>
    <w:rsid w:val="00246A8D"/>
    <w:rsid w:val="00246EC2"/>
    <w:rsid w:val="00246F71"/>
    <w:rsid w:val="0024706B"/>
    <w:rsid w:val="0024735E"/>
    <w:rsid w:val="002473FC"/>
    <w:rsid w:val="00247875"/>
    <w:rsid w:val="00247F91"/>
    <w:rsid w:val="002503B1"/>
    <w:rsid w:val="002503DF"/>
    <w:rsid w:val="0025060F"/>
    <w:rsid w:val="0025075A"/>
    <w:rsid w:val="00250A6B"/>
    <w:rsid w:val="00250B8C"/>
    <w:rsid w:val="00250DD0"/>
    <w:rsid w:val="0025113A"/>
    <w:rsid w:val="00251650"/>
    <w:rsid w:val="002517AC"/>
    <w:rsid w:val="002519FC"/>
    <w:rsid w:val="00251AE3"/>
    <w:rsid w:val="002527EE"/>
    <w:rsid w:val="002528B1"/>
    <w:rsid w:val="00252BD6"/>
    <w:rsid w:val="00252C38"/>
    <w:rsid w:val="00252C49"/>
    <w:rsid w:val="00252FDA"/>
    <w:rsid w:val="0025303C"/>
    <w:rsid w:val="002532B9"/>
    <w:rsid w:val="002535E6"/>
    <w:rsid w:val="00253625"/>
    <w:rsid w:val="00253E23"/>
    <w:rsid w:val="002543CF"/>
    <w:rsid w:val="00254515"/>
    <w:rsid w:val="00254CCE"/>
    <w:rsid w:val="00254EAD"/>
    <w:rsid w:val="0025526F"/>
    <w:rsid w:val="0025579A"/>
    <w:rsid w:val="0025583E"/>
    <w:rsid w:val="00255852"/>
    <w:rsid w:val="00255A1C"/>
    <w:rsid w:val="00256055"/>
    <w:rsid w:val="00256070"/>
    <w:rsid w:val="0025608D"/>
    <w:rsid w:val="002564EF"/>
    <w:rsid w:val="00256BDB"/>
    <w:rsid w:val="00256F45"/>
    <w:rsid w:val="00257082"/>
    <w:rsid w:val="00257366"/>
    <w:rsid w:val="00257421"/>
    <w:rsid w:val="00257CE2"/>
    <w:rsid w:val="002601BA"/>
    <w:rsid w:val="00260A41"/>
    <w:rsid w:val="00260CB8"/>
    <w:rsid w:val="00260CFD"/>
    <w:rsid w:val="00260FFF"/>
    <w:rsid w:val="002612ED"/>
    <w:rsid w:val="00261345"/>
    <w:rsid w:val="00261619"/>
    <w:rsid w:val="0026169A"/>
    <w:rsid w:val="002618D0"/>
    <w:rsid w:val="00261939"/>
    <w:rsid w:val="00261978"/>
    <w:rsid w:val="00261B15"/>
    <w:rsid w:val="002627DB"/>
    <w:rsid w:val="00262938"/>
    <w:rsid w:val="00262963"/>
    <w:rsid w:val="002629E9"/>
    <w:rsid w:val="00262BC4"/>
    <w:rsid w:val="00262C0A"/>
    <w:rsid w:val="00263206"/>
    <w:rsid w:val="00263284"/>
    <w:rsid w:val="002633A7"/>
    <w:rsid w:val="002635F8"/>
    <w:rsid w:val="00263928"/>
    <w:rsid w:val="002639A1"/>
    <w:rsid w:val="00263CD9"/>
    <w:rsid w:val="00263DA9"/>
    <w:rsid w:val="00263E34"/>
    <w:rsid w:val="00263F67"/>
    <w:rsid w:val="00264023"/>
    <w:rsid w:val="002641B8"/>
    <w:rsid w:val="0026421E"/>
    <w:rsid w:val="0026465A"/>
    <w:rsid w:val="002646BC"/>
    <w:rsid w:val="0026481E"/>
    <w:rsid w:val="0026484C"/>
    <w:rsid w:val="00264AE7"/>
    <w:rsid w:val="00264B47"/>
    <w:rsid w:val="00264B6B"/>
    <w:rsid w:val="002650C9"/>
    <w:rsid w:val="00265168"/>
    <w:rsid w:val="00265243"/>
    <w:rsid w:val="00265480"/>
    <w:rsid w:val="0026591D"/>
    <w:rsid w:val="00265EE9"/>
    <w:rsid w:val="00265F7A"/>
    <w:rsid w:val="002662EC"/>
    <w:rsid w:val="002663E9"/>
    <w:rsid w:val="002665D6"/>
    <w:rsid w:val="00266752"/>
    <w:rsid w:val="002667E0"/>
    <w:rsid w:val="00267244"/>
    <w:rsid w:val="002677DF"/>
    <w:rsid w:val="00267858"/>
    <w:rsid w:val="002678DD"/>
    <w:rsid w:val="00267AAE"/>
    <w:rsid w:val="00267E02"/>
    <w:rsid w:val="00267F3B"/>
    <w:rsid w:val="0027020D"/>
    <w:rsid w:val="00270232"/>
    <w:rsid w:val="00270319"/>
    <w:rsid w:val="00270787"/>
    <w:rsid w:val="002707D7"/>
    <w:rsid w:val="00271109"/>
    <w:rsid w:val="002713B2"/>
    <w:rsid w:val="002714A9"/>
    <w:rsid w:val="0027156D"/>
    <w:rsid w:val="0027181B"/>
    <w:rsid w:val="002718A2"/>
    <w:rsid w:val="00271D58"/>
    <w:rsid w:val="00271DA7"/>
    <w:rsid w:val="00271F77"/>
    <w:rsid w:val="00272011"/>
    <w:rsid w:val="00272869"/>
    <w:rsid w:val="00273285"/>
    <w:rsid w:val="00273313"/>
    <w:rsid w:val="00273325"/>
    <w:rsid w:val="00273370"/>
    <w:rsid w:val="002736A5"/>
    <w:rsid w:val="00273A8E"/>
    <w:rsid w:val="00273AC9"/>
    <w:rsid w:val="00273E63"/>
    <w:rsid w:val="00274829"/>
    <w:rsid w:val="00274BB2"/>
    <w:rsid w:val="00274D20"/>
    <w:rsid w:val="00274F0C"/>
    <w:rsid w:val="0027538D"/>
    <w:rsid w:val="002753FD"/>
    <w:rsid w:val="0027561C"/>
    <w:rsid w:val="00275AB6"/>
    <w:rsid w:val="00275D48"/>
    <w:rsid w:val="0027600A"/>
    <w:rsid w:val="002760B2"/>
    <w:rsid w:val="002765E7"/>
    <w:rsid w:val="00276ACB"/>
    <w:rsid w:val="00276C14"/>
    <w:rsid w:val="00276D51"/>
    <w:rsid w:val="00276E4E"/>
    <w:rsid w:val="00276E84"/>
    <w:rsid w:val="0027701E"/>
    <w:rsid w:val="002773C0"/>
    <w:rsid w:val="002774FD"/>
    <w:rsid w:val="00277965"/>
    <w:rsid w:val="00277B00"/>
    <w:rsid w:val="00280100"/>
    <w:rsid w:val="00280375"/>
    <w:rsid w:val="0028048B"/>
    <w:rsid w:val="002805C3"/>
    <w:rsid w:val="00280758"/>
    <w:rsid w:val="00280BED"/>
    <w:rsid w:val="00280FB7"/>
    <w:rsid w:val="00281064"/>
    <w:rsid w:val="002811E6"/>
    <w:rsid w:val="002812C4"/>
    <w:rsid w:val="00281343"/>
    <w:rsid w:val="00281632"/>
    <w:rsid w:val="002817B4"/>
    <w:rsid w:val="00281A83"/>
    <w:rsid w:val="00281AAD"/>
    <w:rsid w:val="00281B32"/>
    <w:rsid w:val="00281B58"/>
    <w:rsid w:val="00281B99"/>
    <w:rsid w:val="00282584"/>
    <w:rsid w:val="0028273F"/>
    <w:rsid w:val="002828D5"/>
    <w:rsid w:val="00282941"/>
    <w:rsid w:val="00282E05"/>
    <w:rsid w:val="00282F74"/>
    <w:rsid w:val="00283615"/>
    <w:rsid w:val="0028364C"/>
    <w:rsid w:val="00283679"/>
    <w:rsid w:val="0028368F"/>
    <w:rsid w:val="00283D22"/>
    <w:rsid w:val="00283E02"/>
    <w:rsid w:val="00284003"/>
    <w:rsid w:val="00284095"/>
    <w:rsid w:val="00284378"/>
    <w:rsid w:val="00284754"/>
    <w:rsid w:val="00284773"/>
    <w:rsid w:val="00284A05"/>
    <w:rsid w:val="0028503D"/>
    <w:rsid w:val="00285071"/>
    <w:rsid w:val="002855B3"/>
    <w:rsid w:val="00285941"/>
    <w:rsid w:val="00285E78"/>
    <w:rsid w:val="0028626E"/>
    <w:rsid w:val="002865E5"/>
    <w:rsid w:val="002869E3"/>
    <w:rsid w:val="00286A6F"/>
    <w:rsid w:val="002874D0"/>
    <w:rsid w:val="00287517"/>
    <w:rsid w:val="0028753D"/>
    <w:rsid w:val="00287597"/>
    <w:rsid w:val="002875BA"/>
    <w:rsid w:val="0028786A"/>
    <w:rsid w:val="00287B80"/>
    <w:rsid w:val="00287CF3"/>
    <w:rsid w:val="00287EDF"/>
    <w:rsid w:val="0029004A"/>
    <w:rsid w:val="00290077"/>
    <w:rsid w:val="00290459"/>
    <w:rsid w:val="0029098C"/>
    <w:rsid w:val="00290BC0"/>
    <w:rsid w:val="00290E54"/>
    <w:rsid w:val="002913B5"/>
    <w:rsid w:val="002915D5"/>
    <w:rsid w:val="002916B5"/>
    <w:rsid w:val="00291BD2"/>
    <w:rsid w:val="00291BE5"/>
    <w:rsid w:val="00291C31"/>
    <w:rsid w:val="00291C8F"/>
    <w:rsid w:val="00291E49"/>
    <w:rsid w:val="00292040"/>
    <w:rsid w:val="0029204D"/>
    <w:rsid w:val="00292136"/>
    <w:rsid w:val="00292393"/>
    <w:rsid w:val="0029255F"/>
    <w:rsid w:val="00292666"/>
    <w:rsid w:val="00292868"/>
    <w:rsid w:val="0029319E"/>
    <w:rsid w:val="00293328"/>
    <w:rsid w:val="00293686"/>
    <w:rsid w:val="0029392E"/>
    <w:rsid w:val="00293D05"/>
    <w:rsid w:val="00293D24"/>
    <w:rsid w:val="00293DEE"/>
    <w:rsid w:val="002942E4"/>
    <w:rsid w:val="0029460A"/>
    <w:rsid w:val="00294B7C"/>
    <w:rsid w:val="00294E3D"/>
    <w:rsid w:val="00294FCD"/>
    <w:rsid w:val="0029515E"/>
    <w:rsid w:val="002951D7"/>
    <w:rsid w:val="002959F9"/>
    <w:rsid w:val="002959FD"/>
    <w:rsid w:val="00295AC8"/>
    <w:rsid w:val="00295DF6"/>
    <w:rsid w:val="00295E92"/>
    <w:rsid w:val="00295E97"/>
    <w:rsid w:val="00296374"/>
    <w:rsid w:val="00296547"/>
    <w:rsid w:val="002968F8"/>
    <w:rsid w:val="00296BD5"/>
    <w:rsid w:val="00296D52"/>
    <w:rsid w:val="00297015"/>
    <w:rsid w:val="002970D5"/>
    <w:rsid w:val="0029724D"/>
    <w:rsid w:val="00297707"/>
    <w:rsid w:val="002978CB"/>
    <w:rsid w:val="00297CD9"/>
    <w:rsid w:val="00297E4F"/>
    <w:rsid w:val="00297EF2"/>
    <w:rsid w:val="002A0040"/>
    <w:rsid w:val="002A02E8"/>
    <w:rsid w:val="002A0591"/>
    <w:rsid w:val="002A0772"/>
    <w:rsid w:val="002A07B9"/>
    <w:rsid w:val="002A0A4D"/>
    <w:rsid w:val="002A1556"/>
    <w:rsid w:val="002A16EF"/>
    <w:rsid w:val="002A179F"/>
    <w:rsid w:val="002A180C"/>
    <w:rsid w:val="002A1AAF"/>
    <w:rsid w:val="002A1FAC"/>
    <w:rsid w:val="002A2660"/>
    <w:rsid w:val="002A2749"/>
    <w:rsid w:val="002A2C25"/>
    <w:rsid w:val="002A2C5F"/>
    <w:rsid w:val="002A2F2B"/>
    <w:rsid w:val="002A3183"/>
    <w:rsid w:val="002A34B5"/>
    <w:rsid w:val="002A3523"/>
    <w:rsid w:val="002A3713"/>
    <w:rsid w:val="002A3F56"/>
    <w:rsid w:val="002A4061"/>
    <w:rsid w:val="002A41FB"/>
    <w:rsid w:val="002A4618"/>
    <w:rsid w:val="002A4661"/>
    <w:rsid w:val="002A469C"/>
    <w:rsid w:val="002A477E"/>
    <w:rsid w:val="002A49E8"/>
    <w:rsid w:val="002A4C9D"/>
    <w:rsid w:val="002A4DE9"/>
    <w:rsid w:val="002A5430"/>
    <w:rsid w:val="002A5497"/>
    <w:rsid w:val="002A5570"/>
    <w:rsid w:val="002A5B6A"/>
    <w:rsid w:val="002A5CED"/>
    <w:rsid w:val="002A5DC7"/>
    <w:rsid w:val="002A5E9D"/>
    <w:rsid w:val="002A5EA5"/>
    <w:rsid w:val="002A5EBD"/>
    <w:rsid w:val="002A6287"/>
    <w:rsid w:val="002A62E9"/>
    <w:rsid w:val="002A6309"/>
    <w:rsid w:val="002A65E0"/>
    <w:rsid w:val="002A660A"/>
    <w:rsid w:val="002A6712"/>
    <w:rsid w:val="002A6803"/>
    <w:rsid w:val="002A690A"/>
    <w:rsid w:val="002A6AB0"/>
    <w:rsid w:val="002A6DCE"/>
    <w:rsid w:val="002A6EF8"/>
    <w:rsid w:val="002A6FCB"/>
    <w:rsid w:val="002A7281"/>
    <w:rsid w:val="002A72A3"/>
    <w:rsid w:val="002A72D8"/>
    <w:rsid w:val="002A7334"/>
    <w:rsid w:val="002A7804"/>
    <w:rsid w:val="002A7C83"/>
    <w:rsid w:val="002A7ED7"/>
    <w:rsid w:val="002A7FBF"/>
    <w:rsid w:val="002B0420"/>
    <w:rsid w:val="002B0461"/>
    <w:rsid w:val="002B05EA"/>
    <w:rsid w:val="002B0915"/>
    <w:rsid w:val="002B09FE"/>
    <w:rsid w:val="002B0EDC"/>
    <w:rsid w:val="002B1284"/>
    <w:rsid w:val="002B15FB"/>
    <w:rsid w:val="002B1707"/>
    <w:rsid w:val="002B1938"/>
    <w:rsid w:val="002B1966"/>
    <w:rsid w:val="002B1967"/>
    <w:rsid w:val="002B1E7A"/>
    <w:rsid w:val="002B1F92"/>
    <w:rsid w:val="002B20EA"/>
    <w:rsid w:val="002B2236"/>
    <w:rsid w:val="002B2441"/>
    <w:rsid w:val="002B2445"/>
    <w:rsid w:val="002B2E12"/>
    <w:rsid w:val="002B2F85"/>
    <w:rsid w:val="002B2F88"/>
    <w:rsid w:val="002B31DF"/>
    <w:rsid w:val="002B3221"/>
    <w:rsid w:val="002B327C"/>
    <w:rsid w:val="002B3758"/>
    <w:rsid w:val="002B3B44"/>
    <w:rsid w:val="002B3D17"/>
    <w:rsid w:val="002B3D9B"/>
    <w:rsid w:val="002B422E"/>
    <w:rsid w:val="002B42BE"/>
    <w:rsid w:val="002B4591"/>
    <w:rsid w:val="002B4A4F"/>
    <w:rsid w:val="002B4AA2"/>
    <w:rsid w:val="002B4CCA"/>
    <w:rsid w:val="002B4D51"/>
    <w:rsid w:val="002B4EE8"/>
    <w:rsid w:val="002B537D"/>
    <w:rsid w:val="002B53A8"/>
    <w:rsid w:val="002B548B"/>
    <w:rsid w:val="002B5696"/>
    <w:rsid w:val="002B5C56"/>
    <w:rsid w:val="002B5D28"/>
    <w:rsid w:val="002B5D90"/>
    <w:rsid w:val="002B601F"/>
    <w:rsid w:val="002B6396"/>
    <w:rsid w:val="002B6410"/>
    <w:rsid w:val="002B660F"/>
    <w:rsid w:val="002B6672"/>
    <w:rsid w:val="002B6C13"/>
    <w:rsid w:val="002B6C21"/>
    <w:rsid w:val="002B70DF"/>
    <w:rsid w:val="002B781C"/>
    <w:rsid w:val="002B7894"/>
    <w:rsid w:val="002B78A3"/>
    <w:rsid w:val="002C031E"/>
    <w:rsid w:val="002C0420"/>
    <w:rsid w:val="002C07BE"/>
    <w:rsid w:val="002C08FD"/>
    <w:rsid w:val="002C0953"/>
    <w:rsid w:val="002C0AA5"/>
    <w:rsid w:val="002C0B57"/>
    <w:rsid w:val="002C171F"/>
    <w:rsid w:val="002C1774"/>
    <w:rsid w:val="002C1821"/>
    <w:rsid w:val="002C18E8"/>
    <w:rsid w:val="002C1BAE"/>
    <w:rsid w:val="002C1C27"/>
    <w:rsid w:val="002C206F"/>
    <w:rsid w:val="002C21ED"/>
    <w:rsid w:val="002C2557"/>
    <w:rsid w:val="002C2589"/>
    <w:rsid w:val="002C2643"/>
    <w:rsid w:val="002C275E"/>
    <w:rsid w:val="002C2CE4"/>
    <w:rsid w:val="002C2D1D"/>
    <w:rsid w:val="002C2D5A"/>
    <w:rsid w:val="002C3323"/>
    <w:rsid w:val="002C349E"/>
    <w:rsid w:val="002C3C9D"/>
    <w:rsid w:val="002C3CF7"/>
    <w:rsid w:val="002C3E11"/>
    <w:rsid w:val="002C3F10"/>
    <w:rsid w:val="002C4133"/>
    <w:rsid w:val="002C4228"/>
    <w:rsid w:val="002C43CF"/>
    <w:rsid w:val="002C44BC"/>
    <w:rsid w:val="002C45F6"/>
    <w:rsid w:val="002C4627"/>
    <w:rsid w:val="002C467F"/>
    <w:rsid w:val="002C47D6"/>
    <w:rsid w:val="002C4CBF"/>
    <w:rsid w:val="002C51F8"/>
    <w:rsid w:val="002C56B6"/>
    <w:rsid w:val="002C5801"/>
    <w:rsid w:val="002C6006"/>
    <w:rsid w:val="002C6884"/>
    <w:rsid w:val="002C7462"/>
    <w:rsid w:val="002C747F"/>
    <w:rsid w:val="002C771D"/>
    <w:rsid w:val="002C790C"/>
    <w:rsid w:val="002C79FF"/>
    <w:rsid w:val="002C7D3F"/>
    <w:rsid w:val="002D05A5"/>
    <w:rsid w:val="002D060E"/>
    <w:rsid w:val="002D0663"/>
    <w:rsid w:val="002D08DC"/>
    <w:rsid w:val="002D11B5"/>
    <w:rsid w:val="002D174A"/>
    <w:rsid w:val="002D19FE"/>
    <w:rsid w:val="002D1D38"/>
    <w:rsid w:val="002D2239"/>
    <w:rsid w:val="002D2A30"/>
    <w:rsid w:val="002D2A46"/>
    <w:rsid w:val="002D2B26"/>
    <w:rsid w:val="002D2E08"/>
    <w:rsid w:val="002D2E86"/>
    <w:rsid w:val="002D2F3D"/>
    <w:rsid w:val="002D2F3E"/>
    <w:rsid w:val="002D2F90"/>
    <w:rsid w:val="002D3009"/>
    <w:rsid w:val="002D30F9"/>
    <w:rsid w:val="002D3212"/>
    <w:rsid w:val="002D3595"/>
    <w:rsid w:val="002D3858"/>
    <w:rsid w:val="002D39EC"/>
    <w:rsid w:val="002D3C02"/>
    <w:rsid w:val="002D3F90"/>
    <w:rsid w:val="002D3FC5"/>
    <w:rsid w:val="002D42CB"/>
    <w:rsid w:val="002D4446"/>
    <w:rsid w:val="002D4B97"/>
    <w:rsid w:val="002D4F33"/>
    <w:rsid w:val="002D4F47"/>
    <w:rsid w:val="002D5329"/>
    <w:rsid w:val="002D54BF"/>
    <w:rsid w:val="002D5B01"/>
    <w:rsid w:val="002D5B19"/>
    <w:rsid w:val="002D5B62"/>
    <w:rsid w:val="002D5E2C"/>
    <w:rsid w:val="002D5EC3"/>
    <w:rsid w:val="002D5F2F"/>
    <w:rsid w:val="002D5F51"/>
    <w:rsid w:val="002D5FFC"/>
    <w:rsid w:val="002D615C"/>
    <w:rsid w:val="002D6421"/>
    <w:rsid w:val="002D652D"/>
    <w:rsid w:val="002D691F"/>
    <w:rsid w:val="002D6E46"/>
    <w:rsid w:val="002D6E97"/>
    <w:rsid w:val="002D71EB"/>
    <w:rsid w:val="002D72DA"/>
    <w:rsid w:val="002D741C"/>
    <w:rsid w:val="002D769B"/>
    <w:rsid w:val="002D7F35"/>
    <w:rsid w:val="002E0251"/>
    <w:rsid w:val="002E0417"/>
    <w:rsid w:val="002E05D6"/>
    <w:rsid w:val="002E07E4"/>
    <w:rsid w:val="002E088F"/>
    <w:rsid w:val="002E0FA1"/>
    <w:rsid w:val="002E10F3"/>
    <w:rsid w:val="002E150A"/>
    <w:rsid w:val="002E158C"/>
    <w:rsid w:val="002E1645"/>
    <w:rsid w:val="002E1702"/>
    <w:rsid w:val="002E188C"/>
    <w:rsid w:val="002E1BB7"/>
    <w:rsid w:val="002E1D88"/>
    <w:rsid w:val="002E1F81"/>
    <w:rsid w:val="002E2005"/>
    <w:rsid w:val="002E22F1"/>
    <w:rsid w:val="002E2797"/>
    <w:rsid w:val="002E2C56"/>
    <w:rsid w:val="002E33B2"/>
    <w:rsid w:val="002E3A14"/>
    <w:rsid w:val="002E3BEE"/>
    <w:rsid w:val="002E42EB"/>
    <w:rsid w:val="002E4B26"/>
    <w:rsid w:val="002E4E25"/>
    <w:rsid w:val="002E4E72"/>
    <w:rsid w:val="002E4EFD"/>
    <w:rsid w:val="002E52D3"/>
    <w:rsid w:val="002E538A"/>
    <w:rsid w:val="002E57D6"/>
    <w:rsid w:val="002E58FC"/>
    <w:rsid w:val="002E59AC"/>
    <w:rsid w:val="002E5A38"/>
    <w:rsid w:val="002E5AD3"/>
    <w:rsid w:val="002E5C1C"/>
    <w:rsid w:val="002E626B"/>
    <w:rsid w:val="002E6611"/>
    <w:rsid w:val="002E67A9"/>
    <w:rsid w:val="002E69B3"/>
    <w:rsid w:val="002E72AC"/>
    <w:rsid w:val="002E73C6"/>
    <w:rsid w:val="002E7672"/>
    <w:rsid w:val="002E7F3D"/>
    <w:rsid w:val="002F006C"/>
    <w:rsid w:val="002F067F"/>
    <w:rsid w:val="002F0718"/>
    <w:rsid w:val="002F0B4F"/>
    <w:rsid w:val="002F0DC3"/>
    <w:rsid w:val="002F0FD5"/>
    <w:rsid w:val="002F1007"/>
    <w:rsid w:val="002F109F"/>
    <w:rsid w:val="002F10B9"/>
    <w:rsid w:val="002F150D"/>
    <w:rsid w:val="002F1DC2"/>
    <w:rsid w:val="002F23F0"/>
    <w:rsid w:val="002F25DF"/>
    <w:rsid w:val="002F287F"/>
    <w:rsid w:val="002F2ADF"/>
    <w:rsid w:val="002F2B76"/>
    <w:rsid w:val="002F2CE7"/>
    <w:rsid w:val="002F3121"/>
    <w:rsid w:val="002F3250"/>
    <w:rsid w:val="002F3319"/>
    <w:rsid w:val="002F333F"/>
    <w:rsid w:val="002F36B7"/>
    <w:rsid w:val="002F3782"/>
    <w:rsid w:val="002F3C79"/>
    <w:rsid w:val="002F43B6"/>
    <w:rsid w:val="002F4483"/>
    <w:rsid w:val="002F464C"/>
    <w:rsid w:val="002F47EC"/>
    <w:rsid w:val="002F4E7F"/>
    <w:rsid w:val="002F4FAE"/>
    <w:rsid w:val="002F57D3"/>
    <w:rsid w:val="002F5BBB"/>
    <w:rsid w:val="002F5FB5"/>
    <w:rsid w:val="002F5FF5"/>
    <w:rsid w:val="002F648F"/>
    <w:rsid w:val="002F65DE"/>
    <w:rsid w:val="002F68A2"/>
    <w:rsid w:val="002F7C3A"/>
    <w:rsid w:val="002F7E0A"/>
    <w:rsid w:val="002F7EC2"/>
    <w:rsid w:val="002F7FCE"/>
    <w:rsid w:val="0030013E"/>
    <w:rsid w:val="00300295"/>
    <w:rsid w:val="00300723"/>
    <w:rsid w:val="00300C6D"/>
    <w:rsid w:val="00301162"/>
    <w:rsid w:val="00301223"/>
    <w:rsid w:val="0030142E"/>
    <w:rsid w:val="003014B7"/>
    <w:rsid w:val="00301884"/>
    <w:rsid w:val="00301AA0"/>
    <w:rsid w:val="00301D07"/>
    <w:rsid w:val="00301DF6"/>
    <w:rsid w:val="00301F17"/>
    <w:rsid w:val="00302058"/>
    <w:rsid w:val="00302366"/>
    <w:rsid w:val="00302411"/>
    <w:rsid w:val="00302791"/>
    <w:rsid w:val="00302CB0"/>
    <w:rsid w:val="00302D3F"/>
    <w:rsid w:val="00302E45"/>
    <w:rsid w:val="003031C3"/>
    <w:rsid w:val="00303448"/>
    <w:rsid w:val="003035A6"/>
    <w:rsid w:val="00303998"/>
    <w:rsid w:val="00303A99"/>
    <w:rsid w:val="00303AD7"/>
    <w:rsid w:val="00303C1A"/>
    <w:rsid w:val="0030411B"/>
    <w:rsid w:val="0030459E"/>
    <w:rsid w:val="00304DD7"/>
    <w:rsid w:val="0030533C"/>
    <w:rsid w:val="00305370"/>
    <w:rsid w:val="0030544C"/>
    <w:rsid w:val="003054EC"/>
    <w:rsid w:val="00305618"/>
    <w:rsid w:val="0030565F"/>
    <w:rsid w:val="0030569E"/>
    <w:rsid w:val="00305761"/>
    <w:rsid w:val="00305CE6"/>
    <w:rsid w:val="00305D25"/>
    <w:rsid w:val="00305D35"/>
    <w:rsid w:val="00305DD6"/>
    <w:rsid w:val="00306543"/>
    <w:rsid w:val="00306626"/>
    <w:rsid w:val="00306657"/>
    <w:rsid w:val="00306A95"/>
    <w:rsid w:val="00306FF9"/>
    <w:rsid w:val="00307477"/>
    <w:rsid w:val="00307A69"/>
    <w:rsid w:val="00307CAA"/>
    <w:rsid w:val="00307FB8"/>
    <w:rsid w:val="00307FE4"/>
    <w:rsid w:val="0031016D"/>
    <w:rsid w:val="0031017E"/>
    <w:rsid w:val="003101CC"/>
    <w:rsid w:val="00310282"/>
    <w:rsid w:val="003105A3"/>
    <w:rsid w:val="003105AF"/>
    <w:rsid w:val="00310609"/>
    <w:rsid w:val="0031085F"/>
    <w:rsid w:val="00310C6E"/>
    <w:rsid w:val="00310F85"/>
    <w:rsid w:val="00310FCA"/>
    <w:rsid w:val="00311297"/>
    <w:rsid w:val="00311842"/>
    <w:rsid w:val="00312181"/>
    <w:rsid w:val="003124A3"/>
    <w:rsid w:val="003124AF"/>
    <w:rsid w:val="003124C9"/>
    <w:rsid w:val="003125BD"/>
    <w:rsid w:val="0031286A"/>
    <w:rsid w:val="00312A4A"/>
    <w:rsid w:val="00312F76"/>
    <w:rsid w:val="0031316C"/>
    <w:rsid w:val="003133DA"/>
    <w:rsid w:val="0031370E"/>
    <w:rsid w:val="00313894"/>
    <w:rsid w:val="00313A70"/>
    <w:rsid w:val="00313C12"/>
    <w:rsid w:val="003142C0"/>
    <w:rsid w:val="003142C6"/>
    <w:rsid w:val="0031446F"/>
    <w:rsid w:val="00314F70"/>
    <w:rsid w:val="00315370"/>
    <w:rsid w:val="003154E3"/>
    <w:rsid w:val="00315511"/>
    <w:rsid w:val="003157A1"/>
    <w:rsid w:val="0031594C"/>
    <w:rsid w:val="00315E66"/>
    <w:rsid w:val="00315EC9"/>
    <w:rsid w:val="003160B9"/>
    <w:rsid w:val="003160F4"/>
    <w:rsid w:val="0031616D"/>
    <w:rsid w:val="003164F3"/>
    <w:rsid w:val="0031658E"/>
    <w:rsid w:val="0031685C"/>
    <w:rsid w:val="003168EB"/>
    <w:rsid w:val="00316F79"/>
    <w:rsid w:val="00317328"/>
    <w:rsid w:val="0031761C"/>
    <w:rsid w:val="003176E8"/>
    <w:rsid w:val="0031783E"/>
    <w:rsid w:val="003179CE"/>
    <w:rsid w:val="00317DC3"/>
    <w:rsid w:val="00320887"/>
    <w:rsid w:val="003208B9"/>
    <w:rsid w:val="003212AE"/>
    <w:rsid w:val="003212F9"/>
    <w:rsid w:val="0032169E"/>
    <w:rsid w:val="00321BE1"/>
    <w:rsid w:val="00321CBF"/>
    <w:rsid w:val="00321E44"/>
    <w:rsid w:val="00321FB0"/>
    <w:rsid w:val="00321FF5"/>
    <w:rsid w:val="003225E0"/>
    <w:rsid w:val="00322CF5"/>
    <w:rsid w:val="003230A7"/>
    <w:rsid w:val="00323193"/>
    <w:rsid w:val="0032332A"/>
    <w:rsid w:val="003233EC"/>
    <w:rsid w:val="003234E9"/>
    <w:rsid w:val="0032383C"/>
    <w:rsid w:val="003239B9"/>
    <w:rsid w:val="00323B1A"/>
    <w:rsid w:val="00323BF6"/>
    <w:rsid w:val="00323C23"/>
    <w:rsid w:val="00323CB8"/>
    <w:rsid w:val="003240E9"/>
    <w:rsid w:val="00324830"/>
    <w:rsid w:val="0032491F"/>
    <w:rsid w:val="00324F1E"/>
    <w:rsid w:val="00324FD9"/>
    <w:rsid w:val="0032510B"/>
    <w:rsid w:val="003251CE"/>
    <w:rsid w:val="003255C1"/>
    <w:rsid w:val="003255D5"/>
    <w:rsid w:val="0032569E"/>
    <w:rsid w:val="003258AC"/>
    <w:rsid w:val="0032593D"/>
    <w:rsid w:val="003259E2"/>
    <w:rsid w:val="00325A74"/>
    <w:rsid w:val="00325E70"/>
    <w:rsid w:val="003266A5"/>
    <w:rsid w:val="00326783"/>
    <w:rsid w:val="00326ABB"/>
    <w:rsid w:val="00327284"/>
    <w:rsid w:val="00327286"/>
    <w:rsid w:val="003273A5"/>
    <w:rsid w:val="003279B4"/>
    <w:rsid w:val="003279E6"/>
    <w:rsid w:val="0033043B"/>
    <w:rsid w:val="00330DE4"/>
    <w:rsid w:val="00330E0B"/>
    <w:rsid w:val="003310CB"/>
    <w:rsid w:val="00331340"/>
    <w:rsid w:val="003313D1"/>
    <w:rsid w:val="003313D5"/>
    <w:rsid w:val="003314A0"/>
    <w:rsid w:val="00331693"/>
    <w:rsid w:val="00331A2E"/>
    <w:rsid w:val="00331AE4"/>
    <w:rsid w:val="00332B22"/>
    <w:rsid w:val="00332ED7"/>
    <w:rsid w:val="00332FD4"/>
    <w:rsid w:val="00333698"/>
    <w:rsid w:val="00333A04"/>
    <w:rsid w:val="00333AF4"/>
    <w:rsid w:val="00333B66"/>
    <w:rsid w:val="00333BF3"/>
    <w:rsid w:val="00333CE8"/>
    <w:rsid w:val="00334395"/>
    <w:rsid w:val="0033474B"/>
    <w:rsid w:val="00334C88"/>
    <w:rsid w:val="00334F12"/>
    <w:rsid w:val="00335303"/>
    <w:rsid w:val="0033530F"/>
    <w:rsid w:val="00335BB7"/>
    <w:rsid w:val="00335D83"/>
    <w:rsid w:val="00335FE0"/>
    <w:rsid w:val="003360B4"/>
    <w:rsid w:val="00336252"/>
    <w:rsid w:val="0033662F"/>
    <w:rsid w:val="0033685E"/>
    <w:rsid w:val="00336904"/>
    <w:rsid w:val="00336CBB"/>
    <w:rsid w:val="00336D69"/>
    <w:rsid w:val="00336EC2"/>
    <w:rsid w:val="00336FB3"/>
    <w:rsid w:val="00337139"/>
    <w:rsid w:val="003374E1"/>
    <w:rsid w:val="0033752E"/>
    <w:rsid w:val="003375B8"/>
    <w:rsid w:val="00337642"/>
    <w:rsid w:val="00337784"/>
    <w:rsid w:val="00337C0A"/>
    <w:rsid w:val="00337FC8"/>
    <w:rsid w:val="003400DC"/>
    <w:rsid w:val="003402B7"/>
    <w:rsid w:val="0034065E"/>
    <w:rsid w:val="003409A3"/>
    <w:rsid w:val="00340BCD"/>
    <w:rsid w:val="00340F70"/>
    <w:rsid w:val="00340F76"/>
    <w:rsid w:val="00340FCE"/>
    <w:rsid w:val="00341526"/>
    <w:rsid w:val="0034193F"/>
    <w:rsid w:val="0034198F"/>
    <w:rsid w:val="00341B2A"/>
    <w:rsid w:val="003421CF"/>
    <w:rsid w:val="003422B1"/>
    <w:rsid w:val="003422B8"/>
    <w:rsid w:val="00342B01"/>
    <w:rsid w:val="003432BD"/>
    <w:rsid w:val="0034353F"/>
    <w:rsid w:val="00343945"/>
    <w:rsid w:val="0034397A"/>
    <w:rsid w:val="00343A50"/>
    <w:rsid w:val="00343DC4"/>
    <w:rsid w:val="00343F76"/>
    <w:rsid w:val="003440DC"/>
    <w:rsid w:val="0034421E"/>
    <w:rsid w:val="0034476E"/>
    <w:rsid w:val="0034479A"/>
    <w:rsid w:val="003448AB"/>
    <w:rsid w:val="00344BAE"/>
    <w:rsid w:val="00344CE4"/>
    <w:rsid w:val="003450BF"/>
    <w:rsid w:val="003454BC"/>
    <w:rsid w:val="00345A89"/>
    <w:rsid w:val="00345DBB"/>
    <w:rsid w:val="00345DE7"/>
    <w:rsid w:val="00345EF0"/>
    <w:rsid w:val="00346071"/>
    <w:rsid w:val="00346904"/>
    <w:rsid w:val="00346D02"/>
    <w:rsid w:val="003475DF"/>
    <w:rsid w:val="003478FA"/>
    <w:rsid w:val="00347A71"/>
    <w:rsid w:val="00347B43"/>
    <w:rsid w:val="00347B59"/>
    <w:rsid w:val="00347EE5"/>
    <w:rsid w:val="00347FFE"/>
    <w:rsid w:val="003501E3"/>
    <w:rsid w:val="0035036D"/>
    <w:rsid w:val="00350564"/>
    <w:rsid w:val="0035086C"/>
    <w:rsid w:val="0035093B"/>
    <w:rsid w:val="0035099C"/>
    <w:rsid w:val="00350B2F"/>
    <w:rsid w:val="00350CEC"/>
    <w:rsid w:val="00351429"/>
    <w:rsid w:val="00351BC0"/>
    <w:rsid w:val="00352197"/>
    <w:rsid w:val="00352567"/>
    <w:rsid w:val="0035297C"/>
    <w:rsid w:val="00352B89"/>
    <w:rsid w:val="00352EC9"/>
    <w:rsid w:val="003531F2"/>
    <w:rsid w:val="00353220"/>
    <w:rsid w:val="003535E1"/>
    <w:rsid w:val="00353DE8"/>
    <w:rsid w:val="00354310"/>
    <w:rsid w:val="003544AC"/>
    <w:rsid w:val="003546BC"/>
    <w:rsid w:val="00354BCC"/>
    <w:rsid w:val="003550F0"/>
    <w:rsid w:val="00355125"/>
    <w:rsid w:val="003558D0"/>
    <w:rsid w:val="00355A70"/>
    <w:rsid w:val="00356645"/>
    <w:rsid w:val="003566C6"/>
    <w:rsid w:val="00356B5B"/>
    <w:rsid w:val="00356DC1"/>
    <w:rsid w:val="00356FC4"/>
    <w:rsid w:val="00357025"/>
    <w:rsid w:val="00357164"/>
    <w:rsid w:val="003573EE"/>
    <w:rsid w:val="00357431"/>
    <w:rsid w:val="0035767B"/>
    <w:rsid w:val="0035780C"/>
    <w:rsid w:val="00357B86"/>
    <w:rsid w:val="00357F01"/>
    <w:rsid w:val="0036035B"/>
    <w:rsid w:val="003605CF"/>
    <w:rsid w:val="003606BC"/>
    <w:rsid w:val="00361184"/>
    <w:rsid w:val="0036125D"/>
    <w:rsid w:val="00361503"/>
    <w:rsid w:val="00361734"/>
    <w:rsid w:val="00361AA0"/>
    <w:rsid w:val="00361CFB"/>
    <w:rsid w:val="00361D6C"/>
    <w:rsid w:val="00361F9E"/>
    <w:rsid w:val="0036228B"/>
    <w:rsid w:val="0036235D"/>
    <w:rsid w:val="00362570"/>
    <w:rsid w:val="003626FF"/>
    <w:rsid w:val="003627F5"/>
    <w:rsid w:val="003629CC"/>
    <w:rsid w:val="00362A31"/>
    <w:rsid w:val="00362AF8"/>
    <w:rsid w:val="00362B68"/>
    <w:rsid w:val="00362C1B"/>
    <w:rsid w:val="00362C86"/>
    <w:rsid w:val="003633A2"/>
    <w:rsid w:val="00363559"/>
    <w:rsid w:val="003635A7"/>
    <w:rsid w:val="00363608"/>
    <w:rsid w:val="0036383F"/>
    <w:rsid w:val="00363A96"/>
    <w:rsid w:val="00363D09"/>
    <w:rsid w:val="00363DA8"/>
    <w:rsid w:val="00364339"/>
    <w:rsid w:val="00364475"/>
    <w:rsid w:val="00364A4A"/>
    <w:rsid w:val="00364AE5"/>
    <w:rsid w:val="00364E0F"/>
    <w:rsid w:val="00365469"/>
    <w:rsid w:val="003658AE"/>
    <w:rsid w:val="00365C2D"/>
    <w:rsid w:val="0036616A"/>
    <w:rsid w:val="003665C5"/>
    <w:rsid w:val="00366E26"/>
    <w:rsid w:val="0036725A"/>
    <w:rsid w:val="003672A9"/>
    <w:rsid w:val="00367ED7"/>
    <w:rsid w:val="00367EF0"/>
    <w:rsid w:val="00370239"/>
    <w:rsid w:val="003705AE"/>
    <w:rsid w:val="00370810"/>
    <w:rsid w:val="0037129C"/>
    <w:rsid w:val="00371427"/>
    <w:rsid w:val="00371649"/>
    <w:rsid w:val="00371906"/>
    <w:rsid w:val="00371C89"/>
    <w:rsid w:val="00371F47"/>
    <w:rsid w:val="0037202E"/>
    <w:rsid w:val="00372239"/>
    <w:rsid w:val="00372767"/>
    <w:rsid w:val="00372C09"/>
    <w:rsid w:val="00372C64"/>
    <w:rsid w:val="00372D89"/>
    <w:rsid w:val="00372E4B"/>
    <w:rsid w:val="00372F9D"/>
    <w:rsid w:val="003734ED"/>
    <w:rsid w:val="0037374C"/>
    <w:rsid w:val="0037377E"/>
    <w:rsid w:val="00373A50"/>
    <w:rsid w:val="00373B23"/>
    <w:rsid w:val="00373C62"/>
    <w:rsid w:val="00373CAB"/>
    <w:rsid w:val="00373D6C"/>
    <w:rsid w:val="00373E7B"/>
    <w:rsid w:val="003741C2"/>
    <w:rsid w:val="003742BD"/>
    <w:rsid w:val="003744EE"/>
    <w:rsid w:val="0037481A"/>
    <w:rsid w:val="003752A6"/>
    <w:rsid w:val="00375307"/>
    <w:rsid w:val="003754E0"/>
    <w:rsid w:val="003755A7"/>
    <w:rsid w:val="00375694"/>
    <w:rsid w:val="00375936"/>
    <w:rsid w:val="00375AF0"/>
    <w:rsid w:val="00375E88"/>
    <w:rsid w:val="0037619B"/>
    <w:rsid w:val="0037620B"/>
    <w:rsid w:val="003763EE"/>
    <w:rsid w:val="0037647D"/>
    <w:rsid w:val="00376551"/>
    <w:rsid w:val="00376638"/>
    <w:rsid w:val="00376A2E"/>
    <w:rsid w:val="00376AE5"/>
    <w:rsid w:val="00376DDA"/>
    <w:rsid w:val="00376F2B"/>
    <w:rsid w:val="003770C9"/>
    <w:rsid w:val="0037756B"/>
    <w:rsid w:val="00377659"/>
    <w:rsid w:val="00377702"/>
    <w:rsid w:val="003779F3"/>
    <w:rsid w:val="00380017"/>
    <w:rsid w:val="00380087"/>
    <w:rsid w:val="003801DC"/>
    <w:rsid w:val="00380690"/>
    <w:rsid w:val="003809C8"/>
    <w:rsid w:val="00380A38"/>
    <w:rsid w:val="00380C00"/>
    <w:rsid w:val="00380D34"/>
    <w:rsid w:val="00380DAA"/>
    <w:rsid w:val="00380DD8"/>
    <w:rsid w:val="00380E4C"/>
    <w:rsid w:val="00380EAC"/>
    <w:rsid w:val="003810E2"/>
    <w:rsid w:val="0038193D"/>
    <w:rsid w:val="00381AAD"/>
    <w:rsid w:val="00381B88"/>
    <w:rsid w:val="00381BB8"/>
    <w:rsid w:val="00381C6A"/>
    <w:rsid w:val="00381F23"/>
    <w:rsid w:val="00382267"/>
    <w:rsid w:val="003823C0"/>
    <w:rsid w:val="0038274F"/>
    <w:rsid w:val="003829C0"/>
    <w:rsid w:val="00382A2D"/>
    <w:rsid w:val="00382B11"/>
    <w:rsid w:val="00382BB8"/>
    <w:rsid w:val="00382BE3"/>
    <w:rsid w:val="00382FCA"/>
    <w:rsid w:val="00382FD9"/>
    <w:rsid w:val="0038377C"/>
    <w:rsid w:val="00383B8A"/>
    <w:rsid w:val="00383F62"/>
    <w:rsid w:val="00383F6F"/>
    <w:rsid w:val="0038433C"/>
    <w:rsid w:val="003844B6"/>
    <w:rsid w:val="0038482F"/>
    <w:rsid w:val="00384AD5"/>
    <w:rsid w:val="00384C56"/>
    <w:rsid w:val="00384CF5"/>
    <w:rsid w:val="00384DBC"/>
    <w:rsid w:val="0038511A"/>
    <w:rsid w:val="003851ED"/>
    <w:rsid w:val="0038528B"/>
    <w:rsid w:val="00385634"/>
    <w:rsid w:val="00385735"/>
    <w:rsid w:val="00385766"/>
    <w:rsid w:val="003857D6"/>
    <w:rsid w:val="00385928"/>
    <w:rsid w:val="003865CD"/>
    <w:rsid w:val="003867DE"/>
    <w:rsid w:val="00386817"/>
    <w:rsid w:val="00386C2F"/>
    <w:rsid w:val="00386DC4"/>
    <w:rsid w:val="00386EE6"/>
    <w:rsid w:val="00386F0A"/>
    <w:rsid w:val="00386F43"/>
    <w:rsid w:val="003872BE"/>
    <w:rsid w:val="00387491"/>
    <w:rsid w:val="0038799D"/>
    <w:rsid w:val="00387F84"/>
    <w:rsid w:val="00390035"/>
    <w:rsid w:val="003900DA"/>
    <w:rsid w:val="003904D7"/>
    <w:rsid w:val="0039099A"/>
    <w:rsid w:val="00390B0D"/>
    <w:rsid w:val="00390C2C"/>
    <w:rsid w:val="00390C95"/>
    <w:rsid w:val="00390EED"/>
    <w:rsid w:val="00391210"/>
    <w:rsid w:val="003913CF"/>
    <w:rsid w:val="00391445"/>
    <w:rsid w:val="0039169A"/>
    <w:rsid w:val="00391741"/>
    <w:rsid w:val="00391BAA"/>
    <w:rsid w:val="00391EBB"/>
    <w:rsid w:val="003921C3"/>
    <w:rsid w:val="0039265C"/>
    <w:rsid w:val="00392682"/>
    <w:rsid w:val="00392C45"/>
    <w:rsid w:val="00392F19"/>
    <w:rsid w:val="00392FBA"/>
    <w:rsid w:val="00393385"/>
    <w:rsid w:val="003936A8"/>
    <w:rsid w:val="00393856"/>
    <w:rsid w:val="00393B17"/>
    <w:rsid w:val="00394135"/>
    <w:rsid w:val="003941C8"/>
    <w:rsid w:val="0039430C"/>
    <w:rsid w:val="00394816"/>
    <w:rsid w:val="00394B4D"/>
    <w:rsid w:val="003952D1"/>
    <w:rsid w:val="003956B6"/>
    <w:rsid w:val="003957B1"/>
    <w:rsid w:val="00395895"/>
    <w:rsid w:val="00395922"/>
    <w:rsid w:val="003959EC"/>
    <w:rsid w:val="00395B39"/>
    <w:rsid w:val="00396077"/>
    <w:rsid w:val="0039631C"/>
    <w:rsid w:val="003966BC"/>
    <w:rsid w:val="0039694D"/>
    <w:rsid w:val="00396A01"/>
    <w:rsid w:val="00396A04"/>
    <w:rsid w:val="00396A4B"/>
    <w:rsid w:val="00396BC1"/>
    <w:rsid w:val="00396E59"/>
    <w:rsid w:val="00397065"/>
    <w:rsid w:val="00397331"/>
    <w:rsid w:val="0039765E"/>
    <w:rsid w:val="003976B5"/>
    <w:rsid w:val="00397978"/>
    <w:rsid w:val="0039797C"/>
    <w:rsid w:val="003A0095"/>
    <w:rsid w:val="003A01E4"/>
    <w:rsid w:val="003A0200"/>
    <w:rsid w:val="003A07A7"/>
    <w:rsid w:val="003A0896"/>
    <w:rsid w:val="003A08D2"/>
    <w:rsid w:val="003A091A"/>
    <w:rsid w:val="003A0CEF"/>
    <w:rsid w:val="003A10E7"/>
    <w:rsid w:val="003A1A12"/>
    <w:rsid w:val="003A1AC0"/>
    <w:rsid w:val="003A2029"/>
    <w:rsid w:val="003A23E2"/>
    <w:rsid w:val="003A2509"/>
    <w:rsid w:val="003A3118"/>
    <w:rsid w:val="003A31C1"/>
    <w:rsid w:val="003A373E"/>
    <w:rsid w:val="003A3993"/>
    <w:rsid w:val="003A39EF"/>
    <w:rsid w:val="003A3C1A"/>
    <w:rsid w:val="003A3EEB"/>
    <w:rsid w:val="003A4152"/>
    <w:rsid w:val="003A41C9"/>
    <w:rsid w:val="003A43B9"/>
    <w:rsid w:val="003A454F"/>
    <w:rsid w:val="003A48DE"/>
    <w:rsid w:val="003A4A91"/>
    <w:rsid w:val="003A4A97"/>
    <w:rsid w:val="003A4BE9"/>
    <w:rsid w:val="003A4FA1"/>
    <w:rsid w:val="003A561B"/>
    <w:rsid w:val="003A58C5"/>
    <w:rsid w:val="003A59F9"/>
    <w:rsid w:val="003A5E5E"/>
    <w:rsid w:val="003A5EA9"/>
    <w:rsid w:val="003A6249"/>
    <w:rsid w:val="003A67BC"/>
    <w:rsid w:val="003A686B"/>
    <w:rsid w:val="003A68E5"/>
    <w:rsid w:val="003A6B1C"/>
    <w:rsid w:val="003A6E91"/>
    <w:rsid w:val="003A78B8"/>
    <w:rsid w:val="003A7A96"/>
    <w:rsid w:val="003A7B14"/>
    <w:rsid w:val="003A7B58"/>
    <w:rsid w:val="003A7BF0"/>
    <w:rsid w:val="003A7F57"/>
    <w:rsid w:val="003A7FFC"/>
    <w:rsid w:val="003B0041"/>
    <w:rsid w:val="003B0856"/>
    <w:rsid w:val="003B089D"/>
    <w:rsid w:val="003B0E0F"/>
    <w:rsid w:val="003B1123"/>
    <w:rsid w:val="003B1229"/>
    <w:rsid w:val="003B12F0"/>
    <w:rsid w:val="003B1420"/>
    <w:rsid w:val="003B1D1F"/>
    <w:rsid w:val="003B20DD"/>
    <w:rsid w:val="003B2253"/>
    <w:rsid w:val="003B2326"/>
    <w:rsid w:val="003B26E3"/>
    <w:rsid w:val="003B2781"/>
    <w:rsid w:val="003B2C50"/>
    <w:rsid w:val="003B2D0E"/>
    <w:rsid w:val="003B2F5C"/>
    <w:rsid w:val="003B30DD"/>
    <w:rsid w:val="003B409A"/>
    <w:rsid w:val="003B4237"/>
    <w:rsid w:val="003B44B4"/>
    <w:rsid w:val="003B45A8"/>
    <w:rsid w:val="003B47BD"/>
    <w:rsid w:val="003B48EE"/>
    <w:rsid w:val="003B4B2A"/>
    <w:rsid w:val="003B512E"/>
    <w:rsid w:val="003B51F9"/>
    <w:rsid w:val="003B5CB2"/>
    <w:rsid w:val="003B5D58"/>
    <w:rsid w:val="003B5ED3"/>
    <w:rsid w:val="003B5FAF"/>
    <w:rsid w:val="003B604E"/>
    <w:rsid w:val="003B61EE"/>
    <w:rsid w:val="003B6249"/>
    <w:rsid w:val="003B6720"/>
    <w:rsid w:val="003B67F0"/>
    <w:rsid w:val="003B69F2"/>
    <w:rsid w:val="003B6AA8"/>
    <w:rsid w:val="003B7011"/>
    <w:rsid w:val="003B70AB"/>
    <w:rsid w:val="003B71EC"/>
    <w:rsid w:val="003B7857"/>
    <w:rsid w:val="003B7D0E"/>
    <w:rsid w:val="003C01DE"/>
    <w:rsid w:val="003C057F"/>
    <w:rsid w:val="003C0903"/>
    <w:rsid w:val="003C0F76"/>
    <w:rsid w:val="003C101E"/>
    <w:rsid w:val="003C1570"/>
    <w:rsid w:val="003C16A3"/>
    <w:rsid w:val="003C1C89"/>
    <w:rsid w:val="003C1D9C"/>
    <w:rsid w:val="003C1F1C"/>
    <w:rsid w:val="003C2924"/>
    <w:rsid w:val="003C2AA5"/>
    <w:rsid w:val="003C2B67"/>
    <w:rsid w:val="003C2BD7"/>
    <w:rsid w:val="003C2C15"/>
    <w:rsid w:val="003C3082"/>
    <w:rsid w:val="003C30C2"/>
    <w:rsid w:val="003C317B"/>
    <w:rsid w:val="003C34DA"/>
    <w:rsid w:val="003C350A"/>
    <w:rsid w:val="003C360C"/>
    <w:rsid w:val="003C38F0"/>
    <w:rsid w:val="003C3FCD"/>
    <w:rsid w:val="003C416F"/>
    <w:rsid w:val="003C4262"/>
    <w:rsid w:val="003C4936"/>
    <w:rsid w:val="003C4BF3"/>
    <w:rsid w:val="003C4C0C"/>
    <w:rsid w:val="003C4E07"/>
    <w:rsid w:val="003C4E71"/>
    <w:rsid w:val="003C4ECE"/>
    <w:rsid w:val="003C53AD"/>
    <w:rsid w:val="003C599B"/>
    <w:rsid w:val="003C5A64"/>
    <w:rsid w:val="003C5E22"/>
    <w:rsid w:val="003C60CE"/>
    <w:rsid w:val="003C6330"/>
    <w:rsid w:val="003C6523"/>
    <w:rsid w:val="003C6E00"/>
    <w:rsid w:val="003C6F2C"/>
    <w:rsid w:val="003C75A4"/>
    <w:rsid w:val="003C762B"/>
    <w:rsid w:val="003C7736"/>
    <w:rsid w:val="003C7BDA"/>
    <w:rsid w:val="003C7C4F"/>
    <w:rsid w:val="003C7E2B"/>
    <w:rsid w:val="003C7EE9"/>
    <w:rsid w:val="003D0257"/>
    <w:rsid w:val="003D02EE"/>
    <w:rsid w:val="003D0316"/>
    <w:rsid w:val="003D04AC"/>
    <w:rsid w:val="003D08C5"/>
    <w:rsid w:val="003D0B7D"/>
    <w:rsid w:val="003D0DA6"/>
    <w:rsid w:val="003D0F48"/>
    <w:rsid w:val="003D1141"/>
    <w:rsid w:val="003D134C"/>
    <w:rsid w:val="003D13D2"/>
    <w:rsid w:val="003D17DF"/>
    <w:rsid w:val="003D18CE"/>
    <w:rsid w:val="003D18E9"/>
    <w:rsid w:val="003D1A57"/>
    <w:rsid w:val="003D1D9C"/>
    <w:rsid w:val="003D1F0B"/>
    <w:rsid w:val="003D1F0F"/>
    <w:rsid w:val="003D1F54"/>
    <w:rsid w:val="003D223F"/>
    <w:rsid w:val="003D2433"/>
    <w:rsid w:val="003D25D8"/>
    <w:rsid w:val="003D272C"/>
    <w:rsid w:val="003D2735"/>
    <w:rsid w:val="003D2813"/>
    <w:rsid w:val="003D2846"/>
    <w:rsid w:val="003D29EC"/>
    <w:rsid w:val="003D2D9E"/>
    <w:rsid w:val="003D2FBF"/>
    <w:rsid w:val="003D2FC4"/>
    <w:rsid w:val="003D3065"/>
    <w:rsid w:val="003D3393"/>
    <w:rsid w:val="003D33B7"/>
    <w:rsid w:val="003D345E"/>
    <w:rsid w:val="003D36EF"/>
    <w:rsid w:val="003D3A56"/>
    <w:rsid w:val="003D3F12"/>
    <w:rsid w:val="003D419F"/>
    <w:rsid w:val="003D434E"/>
    <w:rsid w:val="003D45CC"/>
    <w:rsid w:val="003D46CA"/>
    <w:rsid w:val="003D4992"/>
    <w:rsid w:val="003D4BD9"/>
    <w:rsid w:val="003D504B"/>
    <w:rsid w:val="003D508E"/>
    <w:rsid w:val="003D5202"/>
    <w:rsid w:val="003D576E"/>
    <w:rsid w:val="003D595F"/>
    <w:rsid w:val="003D5BA5"/>
    <w:rsid w:val="003D5D9F"/>
    <w:rsid w:val="003D610D"/>
    <w:rsid w:val="003D64ED"/>
    <w:rsid w:val="003D6CB2"/>
    <w:rsid w:val="003D6E0D"/>
    <w:rsid w:val="003D6FDD"/>
    <w:rsid w:val="003D72F4"/>
    <w:rsid w:val="003D7347"/>
    <w:rsid w:val="003D74A3"/>
    <w:rsid w:val="003D79FD"/>
    <w:rsid w:val="003D7B82"/>
    <w:rsid w:val="003D7BDF"/>
    <w:rsid w:val="003D7F4C"/>
    <w:rsid w:val="003E046E"/>
    <w:rsid w:val="003E0694"/>
    <w:rsid w:val="003E0CE6"/>
    <w:rsid w:val="003E1018"/>
    <w:rsid w:val="003E1123"/>
    <w:rsid w:val="003E12DF"/>
    <w:rsid w:val="003E1320"/>
    <w:rsid w:val="003E1530"/>
    <w:rsid w:val="003E162A"/>
    <w:rsid w:val="003E173B"/>
    <w:rsid w:val="003E1811"/>
    <w:rsid w:val="003E19B2"/>
    <w:rsid w:val="003E1AB7"/>
    <w:rsid w:val="003E1D7C"/>
    <w:rsid w:val="003E229A"/>
    <w:rsid w:val="003E237A"/>
    <w:rsid w:val="003E272F"/>
    <w:rsid w:val="003E27B2"/>
    <w:rsid w:val="003E2833"/>
    <w:rsid w:val="003E292A"/>
    <w:rsid w:val="003E3496"/>
    <w:rsid w:val="003E3790"/>
    <w:rsid w:val="003E43AE"/>
    <w:rsid w:val="003E4759"/>
    <w:rsid w:val="003E490D"/>
    <w:rsid w:val="003E4918"/>
    <w:rsid w:val="003E54A9"/>
    <w:rsid w:val="003E5B1E"/>
    <w:rsid w:val="003E5C1C"/>
    <w:rsid w:val="003E5DB8"/>
    <w:rsid w:val="003E613B"/>
    <w:rsid w:val="003E61E7"/>
    <w:rsid w:val="003E6337"/>
    <w:rsid w:val="003E6402"/>
    <w:rsid w:val="003E6542"/>
    <w:rsid w:val="003E693C"/>
    <w:rsid w:val="003E6A42"/>
    <w:rsid w:val="003E6BDC"/>
    <w:rsid w:val="003E6BF3"/>
    <w:rsid w:val="003E6D5D"/>
    <w:rsid w:val="003E6DCC"/>
    <w:rsid w:val="003E6F84"/>
    <w:rsid w:val="003E6FD4"/>
    <w:rsid w:val="003E765A"/>
    <w:rsid w:val="003E79DB"/>
    <w:rsid w:val="003E7BA1"/>
    <w:rsid w:val="003E7BDD"/>
    <w:rsid w:val="003F0322"/>
    <w:rsid w:val="003F0992"/>
    <w:rsid w:val="003F0F6E"/>
    <w:rsid w:val="003F0FCA"/>
    <w:rsid w:val="003F1166"/>
    <w:rsid w:val="003F11F7"/>
    <w:rsid w:val="003F1676"/>
    <w:rsid w:val="003F16F5"/>
    <w:rsid w:val="003F172F"/>
    <w:rsid w:val="003F175F"/>
    <w:rsid w:val="003F1C33"/>
    <w:rsid w:val="003F1CE1"/>
    <w:rsid w:val="003F219B"/>
    <w:rsid w:val="003F23A2"/>
    <w:rsid w:val="003F2D24"/>
    <w:rsid w:val="003F304B"/>
    <w:rsid w:val="003F3066"/>
    <w:rsid w:val="003F30BF"/>
    <w:rsid w:val="003F326F"/>
    <w:rsid w:val="003F3888"/>
    <w:rsid w:val="003F3C0C"/>
    <w:rsid w:val="003F3C23"/>
    <w:rsid w:val="003F3C74"/>
    <w:rsid w:val="003F3CB7"/>
    <w:rsid w:val="003F3FB4"/>
    <w:rsid w:val="003F41A1"/>
    <w:rsid w:val="003F4208"/>
    <w:rsid w:val="003F4478"/>
    <w:rsid w:val="003F44F6"/>
    <w:rsid w:val="003F4C0B"/>
    <w:rsid w:val="003F4D7A"/>
    <w:rsid w:val="003F52F4"/>
    <w:rsid w:val="003F5854"/>
    <w:rsid w:val="003F5B8B"/>
    <w:rsid w:val="003F5C11"/>
    <w:rsid w:val="003F5CBE"/>
    <w:rsid w:val="003F6038"/>
    <w:rsid w:val="003F61B5"/>
    <w:rsid w:val="003F667D"/>
    <w:rsid w:val="003F6926"/>
    <w:rsid w:val="003F6D58"/>
    <w:rsid w:val="003F7DE0"/>
    <w:rsid w:val="004002AB"/>
    <w:rsid w:val="004002D1"/>
    <w:rsid w:val="00400714"/>
    <w:rsid w:val="004008C4"/>
    <w:rsid w:val="00401116"/>
    <w:rsid w:val="004014A3"/>
    <w:rsid w:val="004014E5"/>
    <w:rsid w:val="0040192E"/>
    <w:rsid w:val="00401BC9"/>
    <w:rsid w:val="00401D4D"/>
    <w:rsid w:val="00401FC9"/>
    <w:rsid w:val="0040248E"/>
    <w:rsid w:val="004028C8"/>
    <w:rsid w:val="00402A32"/>
    <w:rsid w:val="00402CED"/>
    <w:rsid w:val="004031E5"/>
    <w:rsid w:val="0040342E"/>
    <w:rsid w:val="0040368A"/>
    <w:rsid w:val="00403937"/>
    <w:rsid w:val="00403DBC"/>
    <w:rsid w:val="00404072"/>
    <w:rsid w:val="0040449E"/>
    <w:rsid w:val="00404788"/>
    <w:rsid w:val="004049A9"/>
    <w:rsid w:val="00405463"/>
    <w:rsid w:val="00405522"/>
    <w:rsid w:val="004057BC"/>
    <w:rsid w:val="0040600D"/>
    <w:rsid w:val="004062C6"/>
    <w:rsid w:val="004067D7"/>
    <w:rsid w:val="00406AC6"/>
    <w:rsid w:val="00406EE5"/>
    <w:rsid w:val="00407063"/>
    <w:rsid w:val="0040733C"/>
    <w:rsid w:val="004075E8"/>
    <w:rsid w:val="00407962"/>
    <w:rsid w:val="00407B50"/>
    <w:rsid w:val="00410AD3"/>
    <w:rsid w:val="00410D3A"/>
    <w:rsid w:val="004112B8"/>
    <w:rsid w:val="00411474"/>
    <w:rsid w:val="004114E4"/>
    <w:rsid w:val="0041194D"/>
    <w:rsid w:val="00411957"/>
    <w:rsid w:val="00412045"/>
    <w:rsid w:val="00412063"/>
    <w:rsid w:val="00412508"/>
    <w:rsid w:val="0041266F"/>
    <w:rsid w:val="0041285C"/>
    <w:rsid w:val="00412A2C"/>
    <w:rsid w:val="00412DB6"/>
    <w:rsid w:val="00413119"/>
    <w:rsid w:val="004137BE"/>
    <w:rsid w:val="00413BA3"/>
    <w:rsid w:val="00413CD2"/>
    <w:rsid w:val="00413E74"/>
    <w:rsid w:val="004146C1"/>
    <w:rsid w:val="00414F45"/>
    <w:rsid w:val="004153E9"/>
    <w:rsid w:val="0041556F"/>
    <w:rsid w:val="00415627"/>
    <w:rsid w:val="00415AB8"/>
    <w:rsid w:val="00415CA8"/>
    <w:rsid w:val="00415CB8"/>
    <w:rsid w:val="00415D1A"/>
    <w:rsid w:val="00415F11"/>
    <w:rsid w:val="0041658D"/>
    <w:rsid w:val="004166F6"/>
    <w:rsid w:val="00416D30"/>
    <w:rsid w:val="00416E41"/>
    <w:rsid w:val="00416F15"/>
    <w:rsid w:val="004171EC"/>
    <w:rsid w:val="00417389"/>
    <w:rsid w:val="004177A3"/>
    <w:rsid w:val="00417A28"/>
    <w:rsid w:val="00417A7E"/>
    <w:rsid w:val="00417C21"/>
    <w:rsid w:val="00417C88"/>
    <w:rsid w:val="00420085"/>
    <w:rsid w:val="004201B3"/>
    <w:rsid w:val="0042022C"/>
    <w:rsid w:val="004203B7"/>
    <w:rsid w:val="00420714"/>
    <w:rsid w:val="00420824"/>
    <w:rsid w:val="00420975"/>
    <w:rsid w:val="00420AF2"/>
    <w:rsid w:val="004211E4"/>
    <w:rsid w:val="0042121C"/>
    <w:rsid w:val="004214F8"/>
    <w:rsid w:val="00421890"/>
    <w:rsid w:val="004220F3"/>
    <w:rsid w:val="004221DC"/>
    <w:rsid w:val="004226D3"/>
    <w:rsid w:val="004226E9"/>
    <w:rsid w:val="00422725"/>
    <w:rsid w:val="004227F6"/>
    <w:rsid w:val="004228E7"/>
    <w:rsid w:val="00422AB5"/>
    <w:rsid w:val="00422BBC"/>
    <w:rsid w:val="00423985"/>
    <w:rsid w:val="0042398B"/>
    <w:rsid w:val="00424212"/>
    <w:rsid w:val="004243D7"/>
    <w:rsid w:val="004247E6"/>
    <w:rsid w:val="00424981"/>
    <w:rsid w:val="004249E6"/>
    <w:rsid w:val="00425270"/>
    <w:rsid w:val="004252B5"/>
    <w:rsid w:val="004257BF"/>
    <w:rsid w:val="00425D4C"/>
    <w:rsid w:val="00425D8E"/>
    <w:rsid w:val="00425DE1"/>
    <w:rsid w:val="00426185"/>
    <w:rsid w:val="0042622D"/>
    <w:rsid w:val="00426681"/>
    <w:rsid w:val="00426AFD"/>
    <w:rsid w:val="00426BEA"/>
    <w:rsid w:val="00426CA4"/>
    <w:rsid w:val="00426F2E"/>
    <w:rsid w:val="00427187"/>
    <w:rsid w:val="00427432"/>
    <w:rsid w:val="00427B27"/>
    <w:rsid w:val="00427C30"/>
    <w:rsid w:val="0043034D"/>
    <w:rsid w:val="0043061B"/>
    <w:rsid w:val="004306AB"/>
    <w:rsid w:val="00430765"/>
    <w:rsid w:val="00430D39"/>
    <w:rsid w:val="00430E8A"/>
    <w:rsid w:val="00431086"/>
    <w:rsid w:val="00431089"/>
    <w:rsid w:val="00431312"/>
    <w:rsid w:val="004313DA"/>
    <w:rsid w:val="00431658"/>
    <w:rsid w:val="00431803"/>
    <w:rsid w:val="00431B3D"/>
    <w:rsid w:val="00431C37"/>
    <w:rsid w:val="00431D13"/>
    <w:rsid w:val="0043221B"/>
    <w:rsid w:val="0043232B"/>
    <w:rsid w:val="004323E0"/>
    <w:rsid w:val="00432764"/>
    <w:rsid w:val="00432BB2"/>
    <w:rsid w:val="00432BE2"/>
    <w:rsid w:val="00432E31"/>
    <w:rsid w:val="00432ECC"/>
    <w:rsid w:val="00432F06"/>
    <w:rsid w:val="00432FB7"/>
    <w:rsid w:val="00433409"/>
    <w:rsid w:val="0043388E"/>
    <w:rsid w:val="004341F9"/>
    <w:rsid w:val="00434A0D"/>
    <w:rsid w:val="00434DE0"/>
    <w:rsid w:val="00434E69"/>
    <w:rsid w:val="0043519C"/>
    <w:rsid w:val="00435299"/>
    <w:rsid w:val="004352D2"/>
    <w:rsid w:val="00435B1D"/>
    <w:rsid w:val="00435BD1"/>
    <w:rsid w:val="00435F1A"/>
    <w:rsid w:val="00436026"/>
    <w:rsid w:val="00436476"/>
    <w:rsid w:val="004364EB"/>
    <w:rsid w:val="00436553"/>
    <w:rsid w:val="00436DE2"/>
    <w:rsid w:val="00436DFA"/>
    <w:rsid w:val="00436E1B"/>
    <w:rsid w:val="00436E86"/>
    <w:rsid w:val="004371C5"/>
    <w:rsid w:val="004376AB"/>
    <w:rsid w:val="00437955"/>
    <w:rsid w:val="00437BCC"/>
    <w:rsid w:val="00440103"/>
    <w:rsid w:val="00440322"/>
    <w:rsid w:val="004403B5"/>
    <w:rsid w:val="0044040F"/>
    <w:rsid w:val="004405C6"/>
    <w:rsid w:val="00440896"/>
    <w:rsid w:val="004409A3"/>
    <w:rsid w:val="00440B3B"/>
    <w:rsid w:val="00440C04"/>
    <w:rsid w:val="00440D23"/>
    <w:rsid w:val="004414D4"/>
    <w:rsid w:val="004414F1"/>
    <w:rsid w:val="00441644"/>
    <w:rsid w:val="0044197F"/>
    <w:rsid w:val="00441B20"/>
    <w:rsid w:val="00441CD1"/>
    <w:rsid w:val="00441EA4"/>
    <w:rsid w:val="004423F6"/>
    <w:rsid w:val="00442446"/>
    <w:rsid w:val="004426E0"/>
    <w:rsid w:val="00442E6F"/>
    <w:rsid w:val="00442EB1"/>
    <w:rsid w:val="0044311B"/>
    <w:rsid w:val="0044313D"/>
    <w:rsid w:val="00443380"/>
    <w:rsid w:val="0044347B"/>
    <w:rsid w:val="00443482"/>
    <w:rsid w:val="004437EC"/>
    <w:rsid w:val="0044387A"/>
    <w:rsid w:val="004440DF"/>
    <w:rsid w:val="004442D7"/>
    <w:rsid w:val="004444C1"/>
    <w:rsid w:val="004446FA"/>
    <w:rsid w:val="00444A72"/>
    <w:rsid w:val="00444CCB"/>
    <w:rsid w:val="00444D83"/>
    <w:rsid w:val="00444E82"/>
    <w:rsid w:val="004451BC"/>
    <w:rsid w:val="00445752"/>
    <w:rsid w:val="00445BFC"/>
    <w:rsid w:val="004461DA"/>
    <w:rsid w:val="004462F0"/>
    <w:rsid w:val="004465B5"/>
    <w:rsid w:val="004468EF"/>
    <w:rsid w:val="00446B5D"/>
    <w:rsid w:val="00446FC2"/>
    <w:rsid w:val="00447058"/>
    <w:rsid w:val="004472AC"/>
    <w:rsid w:val="00447320"/>
    <w:rsid w:val="00447682"/>
    <w:rsid w:val="004479BB"/>
    <w:rsid w:val="00447AF9"/>
    <w:rsid w:val="00447BC6"/>
    <w:rsid w:val="00447C5E"/>
    <w:rsid w:val="00447EF8"/>
    <w:rsid w:val="004500AA"/>
    <w:rsid w:val="004501A6"/>
    <w:rsid w:val="004503EF"/>
    <w:rsid w:val="004504FB"/>
    <w:rsid w:val="00450861"/>
    <w:rsid w:val="004509F7"/>
    <w:rsid w:val="00450E22"/>
    <w:rsid w:val="004511A0"/>
    <w:rsid w:val="00451E83"/>
    <w:rsid w:val="00451E9D"/>
    <w:rsid w:val="00452100"/>
    <w:rsid w:val="004523C8"/>
    <w:rsid w:val="0045250A"/>
    <w:rsid w:val="0045276F"/>
    <w:rsid w:val="00452BF0"/>
    <w:rsid w:val="004535FD"/>
    <w:rsid w:val="004537F4"/>
    <w:rsid w:val="00453B65"/>
    <w:rsid w:val="00453C1E"/>
    <w:rsid w:val="00453D30"/>
    <w:rsid w:val="00453E56"/>
    <w:rsid w:val="00453E9D"/>
    <w:rsid w:val="00454191"/>
    <w:rsid w:val="004546DD"/>
    <w:rsid w:val="004549B7"/>
    <w:rsid w:val="00454AC1"/>
    <w:rsid w:val="00454B67"/>
    <w:rsid w:val="00454C89"/>
    <w:rsid w:val="00455078"/>
    <w:rsid w:val="00455705"/>
    <w:rsid w:val="004560D9"/>
    <w:rsid w:val="00456137"/>
    <w:rsid w:val="0045618C"/>
    <w:rsid w:val="004563CA"/>
    <w:rsid w:val="004565F8"/>
    <w:rsid w:val="00456B11"/>
    <w:rsid w:val="00457111"/>
    <w:rsid w:val="004572A9"/>
    <w:rsid w:val="00457958"/>
    <w:rsid w:val="00457AD1"/>
    <w:rsid w:val="00457C99"/>
    <w:rsid w:val="00457D37"/>
    <w:rsid w:val="00457E60"/>
    <w:rsid w:val="00457F6C"/>
    <w:rsid w:val="004605D2"/>
    <w:rsid w:val="00460614"/>
    <w:rsid w:val="0046071B"/>
    <w:rsid w:val="0046090B"/>
    <w:rsid w:val="00460934"/>
    <w:rsid w:val="00460B5F"/>
    <w:rsid w:val="00460D94"/>
    <w:rsid w:val="00461191"/>
    <w:rsid w:val="004611D8"/>
    <w:rsid w:val="004615B8"/>
    <w:rsid w:val="0046187D"/>
    <w:rsid w:val="00461A2B"/>
    <w:rsid w:val="004622E0"/>
    <w:rsid w:val="00462374"/>
    <w:rsid w:val="0046251D"/>
    <w:rsid w:val="00462829"/>
    <w:rsid w:val="00462DE6"/>
    <w:rsid w:val="00462FF9"/>
    <w:rsid w:val="0046311F"/>
    <w:rsid w:val="00463402"/>
    <w:rsid w:val="00463571"/>
    <w:rsid w:val="0046392F"/>
    <w:rsid w:val="00463A0F"/>
    <w:rsid w:val="00463AF8"/>
    <w:rsid w:val="00463D03"/>
    <w:rsid w:val="00463DDD"/>
    <w:rsid w:val="00463EB3"/>
    <w:rsid w:val="00463EE8"/>
    <w:rsid w:val="00463FD1"/>
    <w:rsid w:val="00464043"/>
    <w:rsid w:val="004641D3"/>
    <w:rsid w:val="00464415"/>
    <w:rsid w:val="0046489A"/>
    <w:rsid w:val="00464971"/>
    <w:rsid w:val="00464AA9"/>
    <w:rsid w:val="00464ACC"/>
    <w:rsid w:val="004653A6"/>
    <w:rsid w:val="00465403"/>
    <w:rsid w:val="0046550F"/>
    <w:rsid w:val="004657C8"/>
    <w:rsid w:val="00465D88"/>
    <w:rsid w:val="00465E6A"/>
    <w:rsid w:val="004661BC"/>
    <w:rsid w:val="0046647F"/>
    <w:rsid w:val="00466481"/>
    <w:rsid w:val="00466604"/>
    <w:rsid w:val="00466730"/>
    <w:rsid w:val="00466DA3"/>
    <w:rsid w:val="00466EDE"/>
    <w:rsid w:val="004671F3"/>
    <w:rsid w:val="004676AE"/>
    <w:rsid w:val="0046799A"/>
    <w:rsid w:val="00467C68"/>
    <w:rsid w:val="00467C6D"/>
    <w:rsid w:val="00467D69"/>
    <w:rsid w:val="00467F38"/>
    <w:rsid w:val="004700AF"/>
    <w:rsid w:val="0047024A"/>
    <w:rsid w:val="00470410"/>
    <w:rsid w:val="004705FA"/>
    <w:rsid w:val="00470920"/>
    <w:rsid w:val="00470EE2"/>
    <w:rsid w:val="004714D1"/>
    <w:rsid w:val="00471725"/>
    <w:rsid w:val="00471ABD"/>
    <w:rsid w:val="00471AFB"/>
    <w:rsid w:val="00471F11"/>
    <w:rsid w:val="00471F8E"/>
    <w:rsid w:val="00471FA0"/>
    <w:rsid w:val="004721A4"/>
    <w:rsid w:val="004722E5"/>
    <w:rsid w:val="004722F3"/>
    <w:rsid w:val="0047281E"/>
    <w:rsid w:val="00472C84"/>
    <w:rsid w:val="00472E59"/>
    <w:rsid w:val="004731B1"/>
    <w:rsid w:val="0047354E"/>
    <w:rsid w:val="00473764"/>
    <w:rsid w:val="0047377A"/>
    <w:rsid w:val="004737B6"/>
    <w:rsid w:val="004738EC"/>
    <w:rsid w:val="0047392D"/>
    <w:rsid w:val="004740EE"/>
    <w:rsid w:val="0047419A"/>
    <w:rsid w:val="00474C26"/>
    <w:rsid w:val="00474C8E"/>
    <w:rsid w:val="00475166"/>
    <w:rsid w:val="0047520F"/>
    <w:rsid w:val="004755FA"/>
    <w:rsid w:val="00475A5C"/>
    <w:rsid w:val="00475B5E"/>
    <w:rsid w:val="00475C2E"/>
    <w:rsid w:val="00475D34"/>
    <w:rsid w:val="00475E1D"/>
    <w:rsid w:val="004760C2"/>
    <w:rsid w:val="004760E8"/>
    <w:rsid w:val="004761F3"/>
    <w:rsid w:val="00476200"/>
    <w:rsid w:val="0047648B"/>
    <w:rsid w:val="00476864"/>
    <w:rsid w:val="004768CD"/>
    <w:rsid w:val="00476A60"/>
    <w:rsid w:val="00476BE2"/>
    <w:rsid w:val="00476F05"/>
    <w:rsid w:val="00477574"/>
    <w:rsid w:val="00477EF9"/>
    <w:rsid w:val="00477F57"/>
    <w:rsid w:val="004800D2"/>
    <w:rsid w:val="004801E1"/>
    <w:rsid w:val="00480636"/>
    <w:rsid w:val="0048067E"/>
    <w:rsid w:val="00480A53"/>
    <w:rsid w:val="00480AB2"/>
    <w:rsid w:val="00480AFA"/>
    <w:rsid w:val="0048113D"/>
    <w:rsid w:val="004811A0"/>
    <w:rsid w:val="004816E8"/>
    <w:rsid w:val="00481B35"/>
    <w:rsid w:val="0048235E"/>
    <w:rsid w:val="00482386"/>
    <w:rsid w:val="00482492"/>
    <w:rsid w:val="00482B88"/>
    <w:rsid w:val="00482C31"/>
    <w:rsid w:val="00482CBA"/>
    <w:rsid w:val="00482E9E"/>
    <w:rsid w:val="00482FA9"/>
    <w:rsid w:val="0048356D"/>
    <w:rsid w:val="00483886"/>
    <w:rsid w:val="00483E0D"/>
    <w:rsid w:val="00483E92"/>
    <w:rsid w:val="00484163"/>
    <w:rsid w:val="004841BD"/>
    <w:rsid w:val="0048428B"/>
    <w:rsid w:val="0048469B"/>
    <w:rsid w:val="00484760"/>
    <w:rsid w:val="004848EC"/>
    <w:rsid w:val="004849A7"/>
    <w:rsid w:val="00484A13"/>
    <w:rsid w:val="00484D5B"/>
    <w:rsid w:val="00485363"/>
    <w:rsid w:val="00485576"/>
    <w:rsid w:val="00485598"/>
    <w:rsid w:val="004855CE"/>
    <w:rsid w:val="004855EA"/>
    <w:rsid w:val="004856E9"/>
    <w:rsid w:val="00486182"/>
    <w:rsid w:val="004861FE"/>
    <w:rsid w:val="0048636D"/>
    <w:rsid w:val="00486A95"/>
    <w:rsid w:val="00486C5C"/>
    <w:rsid w:val="004871C1"/>
    <w:rsid w:val="00487260"/>
    <w:rsid w:val="004872A0"/>
    <w:rsid w:val="00487AB6"/>
    <w:rsid w:val="00487D7C"/>
    <w:rsid w:val="00487FDD"/>
    <w:rsid w:val="0049029E"/>
    <w:rsid w:val="0049032F"/>
    <w:rsid w:val="004904B6"/>
    <w:rsid w:val="0049120D"/>
    <w:rsid w:val="00491385"/>
    <w:rsid w:val="0049179C"/>
    <w:rsid w:val="00491845"/>
    <w:rsid w:val="004918DE"/>
    <w:rsid w:val="00491E67"/>
    <w:rsid w:val="00491EBF"/>
    <w:rsid w:val="00491FA2"/>
    <w:rsid w:val="00491FFD"/>
    <w:rsid w:val="004922C9"/>
    <w:rsid w:val="004923A6"/>
    <w:rsid w:val="004924B9"/>
    <w:rsid w:val="0049251B"/>
    <w:rsid w:val="0049254D"/>
    <w:rsid w:val="0049296A"/>
    <w:rsid w:val="00492A44"/>
    <w:rsid w:val="00492AF2"/>
    <w:rsid w:val="00492B10"/>
    <w:rsid w:val="00492CDE"/>
    <w:rsid w:val="0049302C"/>
    <w:rsid w:val="0049339C"/>
    <w:rsid w:val="004933F2"/>
    <w:rsid w:val="0049352E"/>
    <w:rsid w:val="00493C71"/>
    <w:rsid w:val="004941CD"/>
    <w:rsid w:val="0049435C"/>
    <w:rsid w:val="00494BC1"/>
    <w:rsid w:val="00494EF0"/>
    <w:rsid w:val="004951AA"/>
    <w:rsid w:val="004952D1"/>
    <w:rsid w:val="004954E7"/>
    <w:rsid w:val="00495A02"/>
    <w:rsid w:val="00495C8D"/>
    <w:rsid w:val="00495FB1"/>
    <w:rsid w:val="00496757"/>
    <w:rsid w:val="00496767"/>
    <w:rsid w:val="004969D7"/>
    <w:rsid w:val="00496AF2"/>
    <w:rsid w:val="00496E35"/>
    <w:rsid w:val="004970D3"/>
    <w:rsid w:val="004971F5"/>
    <w:rsid w:val="00497312"/>
    <w:rsid w:val="004973AD"/>
    <w:rsid w:val="00497559"/>
    <w:rsid w:val="00497820"/>
    <w:rsid w:val="004979C8"/>
    <w:rsid w:val="00497A44"/>
    <w:rsid w:val="004A04A3"/>
    <w:rsid w:val="004A07F8"/>
    <w:rsid w:val="004A0ECD"/>
    <w:rsid w:val="004A0ED8"/>
    <w:rsid w:val="004A11B2"/>
    <w:rsid w:val="004A11CA"/>
    <w:rsid w:val="004A12E0"/>
    <w:rsid w:val="004A13C6"/>
    <w:rsid w:val="004A194D"/>
    <w:rsid w:val="004A1962"/>
    <w:rsid w:val="004A1D38"/>
    <w:rsid w:val="004A2063"/>
    <w:rsid w:val="004A23A0"/>
    <w:rsid w:val="004A2619"/>
    <w:rsid w:val="004A30AC"/>
    <w:rsid w:val="004A34FD"/>
    <w:rsid w:val="004A3900"/>
    <w:rsid w:val="004A3E37"/>
    <w:rsid w:val="004A44D4"/>
    <w:rsid w:val="004A4792"/>
    <w:rsid w:val="004A4893"/>
    <w:rsid w:val="004A4C40"/>
    <w:rsid w:val="004A4E14"/>
    <w:rsid w:val="004A549A"/>
    <w:rsid w:val="004A561B"/>
    <w:rsid w:val="004A578A"/>
    <w:rsid w:val="004A5809"/>
    <w:rsid w:val="004A5A87"/>
    <w:rsid w:val="004A5F0B"/>
    <w:rsid w:val="004A6359"/>
    <w:rsid w:val="004A647F"/>
    <w:rsid w:val="004A686B"/>
    <w:rsid w:val="004A69FE"/>
    <w:rsid w:val="004A6BEB"/>
    <w:rsid w:val="004A6F51"/>
    <w:rsid w:val="004A7120"/>
    <w:rsid w:val="004A721D"/>
    <w:rsid w:val="004A764E"/>
    <w:rsid w:val="004A7805"/>
    <w:rsid w:val="004A79FE"/>
    <w:rsid w:val="004A7D9F"/>
    <w:rsid w:val="004B00CA"/>
    <w:rsid w:val="004B01A2"/>
    <w:rsid w:val="004B0232"/>
    <w:rsid w:val="004B0585"/>
    <w:rsid w:val="004B0725"/>
    <w:rsid w:val="004B0C6D"/>
    <w:rsid w:val="004B0DE6"/>
    <w:rsid w:val="004B0EAF"/>
    <w:rsid w:val="004B1061"/>
    <w:rsid w:val="004B1976"/>
    <w:rsid w:val="004B1B68"/>
    <w:rsid w:val="004B1CDC"/>
    <w:rsid w:val="004B20BF"/>
    <w:rsid w:val="004B210E"/>
    <w:rsid w:val="004B21BA"/>
    <w:rsid w:val="004B21FD"/>
    <w:rsid w:val="004B235A"/>
    <w:rsid w:val="004B250A"/>
    <w:rsid w:val="004B25C9"/>
    <w:rsid w:val="004B2647"/>
    <w:rsid w:val="004B2689"/>
    <w:rsid w:val="004B2766"/>
    <w:rsid w:val="004B29B0"/>
    <w:rsid w:val="004B2B1C"/>
    <w:rsid w:val="004B2F78"/>
    <w:rsid w:val="004B35E2"/>
    <w:rsid w:val="004B378C"/>
    <w:rsid w:val="004B39A3"/>
    <w:rsid w:val="004B3D86"/>
    <w:rsid w:val="004B4158"/>
    <w:rsid w:val="004B42D5"/>
    <w:rsid w:val="004B44A6"/>
    <w:rsid w:val="004B4567"/>
    <w:rsid w:val="004B45CD"/>
    <w:rsid w:val="004B460D"/>
    <w:rsid w:val="004B4622"/>
    <w:rsid w:val="004B4938"/>
    <w:rsid w:val="004B4B38"/>
    <w:rsid w:val="004B500A"/>
    <w:rsid w:val="004B5188"/>
    <w:rsid w:val="004B5327"/>
    <w:rsid w:val="004B5539"/>
    <w:rsid w:val="004B5548"/>
    <w:rsid w:val="004B5860"/>
    <w:rsid w:val="004B5B2E"/>
    <w:rsid w:val="004B5CD6"/>
    <w:rsid w:val="004B5D4B"/>
    <w:rsid w:val="004B60DC"/>
    <w:rsid w:val="004B6745"/>
    <w:rsid w:val="004B6A69"/>
    <w:rsid w:val="004B6AFF"/>
    <w:rsid w:val="004B6E31"/>
    <w:rsid w:val="004B708F"/>
    <w:rsid w:val="004B7142"/>
    <w:rsid w:val="004B7555"/>
    <w:rsid w:val="004B77BD"/>
    <w:rsid w:val="004B77D6"/>
    <w:rsid w:val="004B789D"/>
    <w:rsid w:val="004B7B17"/>
    <w:rsid w:val="004B7CFB"/>
    <w:rsid w:val="004B7D9C"/>
    <w:rsid w:val="004B7EA8"/>
    <w:rsid w:val="004C0001"/>
    <w:rsid w:val="004C0145"/>
    <w:rsid w:val="004C0348"/>
    <w:rsid w:val="004C03BD"/>
    <w:rsid w:val="004C0402"/>
    <w:rsid w:val="004C0A44"/>
    <w:rsid w:val="004C0E38"/>
    <w:rsid w:val="004C0F62"/>
    <w:rsid w:val="004C106C"/>
    <w:rsid w:val="004C137A"/>
    <w:rsid w:val="004C17D7"/>
    <w:rsid w:val="004C1979"/>
    <w:rsid w:val="004C1B11"/>
    <w:rsid w:val="004C1B65"/>
    <w:rsid w:val="004C1CF0"/>
    <w:rsid w:val="004C1D8C"/>
    <w:rsid w:val="004C2236"/>
    <w:rsid w:val="004C23A8"/>
    <w:rsid w:val="004C252C"/>
    <w:rsid w:val="004C28A7"/>
    <w:rsid w:val="004C2AC4"/>
    <w:rsid w:val="004C2DEE"/>
    <w:rsid w:val="004C3078"/>
    <w:rsid w:val="004C30DF"/>
    <w:rsid w:val="004C31DB"/>
    <w:rsid w:val="004C35FF"/>
    <w:rsid w:val="004C3665"/>
    <w:rsid w:val="004C3ADD"/>
    <w:rsid w:val="004C40D4"/>
    <w:rsid w:val="004C4107"/>
    <w:rsid w:val="004C4448"/>
    <w:rsid w:val="004C48FE"/>
    <w:rsid w:val="004C4AFA"/>
    <w:rsid w:val="004C4BA8"/>
    <w:rsid w:val="004C4BDD"/>
    <w:rsid w:val="004C4BEF"/>
    <w:rsid w:val="004C4E50"/>
    <w:rsid w:val="004C5681"/>
    <w:rsid w:val="004C5765"/>
    <w:rsid w:val="004C5958"/>
    <w:rsid w:val="004C5D00"/>
    <w:rsid w:val="004C5EAE"/>
    <w:rsid w:val="004C60DB"/>
    <w:rsid w:val="004C63DD"/>
    <w:rsid w:val="004C691B"/>
    <w:rsid w:val="004C6E35"/>
    <w:rsid w:val="004C6F16"/>
    <w:rsid w:val="004C71B4"/>
    <w:rsid w:val="004C71DB"/>
    <w:rsid w:val="004C726B"/>
    <w:rsid w:val="004C72C3"/>
    <w:rsid w:val="004C72E6"/>
    <w:rsid w:val="004C75C8"/>
    <w:rsid w:val="004C782E"/>
    <w:rsid w:val="004C79D7"/>
    <w:rsid w:val="004C7DD6"/>
    <w:rsid w:val="004C7DF2"/>
    <w:rsid w:val="004C7F50"/>
    <w:rsid w:val="004D007C"/>
    <w:rsid w:val="004D02BF"/>
    <w:rsid w:val="004D067C"/>
    <w:rsid w:val="004D079F"/>
    <w:rsid w:val="004D0BAA"/>
    <w:rsid w:val="004D0FCC"/>
    <w:rsid w:val="004D0FF7"/>
    <w:rsid w:val="004D14AB"/>
    <w:rsid w:val="004D182E"/>
    <w:rsid w:val="004D1CAD"/>
    <w:rsid w:val="004D1ECF"/>
    <w:rsid w:val="004D1EE9"/>
    <w:rsid w:val="004D2048"/>
    <w:rsid w:val="004D20D4"/>
    <w:rsid w:val="004D2134"/>
    <w:rsid w:val="004D2183"/>
    <w:rsid w:val="004D21D1"/>
    <w:rsid w:val="004D2247"/>
    <w:rsid w:val="004D239D"/>
    <w:rsid w:val="004D25D8"/>
    <w:rsid w:val="004D27E8"/>
    <w:rsid w:val="004D2C99"/>
    <w:rsid w:val="004D2ED0"/>
    <w:rsid w:val="004D3150"/>
    <w:rsid w:val="004D3722"/>
    <w:rsid w:val="004D3AEE"/>
    <w:rsid w:val="004D3CC3"/>
    <w:rsid w:val="004D3DFA"/>
    <w:rsid w:val="004D3E34"/>
    <w:rsid w:val="004D3E6C"/>
    <w:rsid w:val="004D406D"/>
    <w:rsid w:val="004D44D2"/>
    <w:rsid w:val="004D4611"/>
    <w:rsid w:val="004D464D"/>
    <w:rsid w:val="004D4877"/>
    <w:rsid w:val="004D4BD3"/>
    <w:rsid w:val="004D4E37"/>
    <w:rsid w:val="004D56CC"/>
    <w:rsid w:val="004D5AA5"/>
    <w:rsid w:val="004D5AF6"/>
    <w:rsid w:val="004D5D01"/>
    <w:rsid w:val="004D5EE7"/>
    <w:rsid w:val="004D6103"/>
    <w:rsid w:val="004D6383"/>
    <w:rsid w:val="004D692F"/>
    <w:rsid w:val="004D69E2"/>
    <w:rsid w:val="004D6C6D"/>
    <w:rsid w:val="004D74F1"/>
    <w:rsid w:val="004D7553"/>
    <w:rsid w:val="004D7833"/>
    <w:rsid w:val="004D791F"/>
    <w:rsid w:val="004D7ADD"/>
    <w:rsid w:val="004E0076"/>
    <w:rsid w:val="004E0240"/>
    <w:rsid w:val="004E02F9"/>
    <w:rsid w:val="004E048D"/>
    <w:rsid w:val="004E0654"/>
    <w:rsid w:val="004E08D2"/>
    <w:rsid w:val="004E09C4"/>
    <w:rsid w:val="004E0EEE"/>
    <w:rsid w:val="004E170D"/>
    <w:rsid w:val="004E1812"/>
    <w:rsid w:val="004E1B52"/>
    <w:rsid w:val="004E1CD5"/>
    <w:rsid w:val="004E1D5D"/>
    <w:rsid w:val="004E255A"/>
    <w:rsid w:val="004E27CB"/>
    <w:rsid w:val="004E2A6C"/>
    <w:rsid w:val="004E2C51"/>
    <w:rsid w:val="004E2FA8"/>
    <w:rsid w:val="004E3117"/>
    <w:rsid w:val="004E3474"/>
    <w:rsid w:val="004E35D1"/>
    <w:rsid w:val="004E3C00"/>
    <w:rsid w:val="004E3CD9"/>
    <w:rsid w:val="004E4072"/>
    <w:rsid w:val="004E4591"/>
    <w:rsid w:val="004E4A88"/>
    <w:rsid w:val="004E4DA6"/>
    <w:rsid w:val="004E4EFC"/>
    <w:rsid w:val="004E4F01"/>
    <w:rsid w:val="004E4FF9"/>
    <w:rsid w:val="004E55B3"/>
    <w:rsid w:val="004E594D"/>
    <w:rsid w:val="004E5CA1"/>
    <w:rsid w:val="004E5EB4"/>
    <w:rsid w:val="004E6089"/>
    <w:rsid w:val="004E61F7"/>
    <w:rsid w:val="004E650F"/>
    <w:rsid w:val="004E65C7"/>
    <w:rsid w:val="004E66AC"/>
    <w:rsid w:val="004E6D47"/>
    <w:rsid w:val="004E6E3C"/>
    <w:rsid w:val="004E7034"/>
    <w:rsid w:val="004E7230"/>
    <w:rsid w:val="004E7401"/>
    <w:rsid w:val="004E772B"/>
    <w:rsid w:val="004E77F3"/>
    <w:rsid w:val="004E78BB"/>
    <w:rsid w:val="004E7EBE"/>
    <w:rsid w:val="004E7FF1"/>
    <w:rsid w:val="004F0227"/>
    <w:rsid w:val="004F031A"/>
    <w:rsid w:val="004F0388"/>
    <w:rsid w:val="004F0B4A"/>
    <w:rsid w:val="004F0EA4"/>
    <w:rsid w:val="004F14AA"/>
    <w:rsid w:val="004F1844"/>
    <w:rsid w:val="004F18F9"/>
    <w:rsid w:val="004F190A"/>
    <w:rsid w:val="004F1DBA"/>
    <w:rsid w:val="004F1ED5"/>
    <w:rsid w:val="004F2643"/>
    <w:rsid w:val="004F2677"/>
    <w:rsid w:val="004F2D7E"/>
    <w:rsid w:val="004F34E9"/>
    <w:rsid w:val="004F3555"/>
    <w:rsid w:val="004F36ED"/>
    <w:rsid w:val="004F46EC"/>
    <w:rsid w:val="004F4795"/>
    <w:rsid w:val="004F493E"/>
    <w:rsid w:val="004F4A5F"/>
    <w:rsid w:val="004F4EC4"/>
    <w:rsid w:val="004F5197"/>
    <w:rsid w:val="004F5602"/>
    <w:rsid w:val="004F5621"/>
    <w:rsid w:val="004F5B74"/>
    <w:rsid w:val="004F5BFE"/>
    <w:rsid w:val="004F5CB7"/>
    <w:rsid w:val="004F5FB0"/>
    <w:rsid w:val="004F607A"/>
    <w:rsid w:val="004F64B8"/>
    <w:rsid w:val="004F660B"/>
    <w:rsid w:val="004F67D4"/>
    <w:rsid w:val="004F6835"/>
    <w:rsid w:val="004F699B"/>
    <w:rsid w:val="004F6B6F"/>
    <w:rsid w:val="004F7049"/>
    <w:rsid w:val="004F7569"/>
    <w:rsid w:val="004F780A"/>
    <w:rsid w:val="004F7B8A"/>
    <w:rsid w:val="004F7BCD"/>
    <w:rsid w:val="004F7C7B"/>
    <w:rsid w:val="004F7E06"/>
    <w:rsid w:val="004F7E77"/>
    <w:rsid w:val="005000EC"/>
    <w:rsid w:val="0050024D"/>
    <w:rsid w:val="00500811"/>
    <w:rsid w:val="00500A2F"/>
    <w:rsid w:val="00500F11"/>
    <w:rsid w:val="00500F1B"/>
    <w:rsid w:val="005011EC"/>
    <w:rsid w:val="00501387"/>
    <w:rsid w:val="005013D4"/>
    <w:rsid w:val="005014C7"/>
    <w:rsid w:val="005015B5"/>
    <w:rsid w:val="00501616"/>
    <w:rsid w:val="005018DF"/>
    <w:rsid w:val="005018E1"/>
    <w:rsid w:val="00501926"/>
    <w:rsid w:val="00501AD0"/>
    <w:rsid w:val="00501BBE"/>
    <w:rsid w:val="00501CDB"/>
    <w:rsid w:val="0050229E"/>
    <w:rsid w:val="00502549"/>
    <w:rsid w:val="005025E1"/>
    <w:rsid w:val="00502708"/>
    <w:rsid w:val="00502B44"/>
    <w:rsid w:val="00502C54"/>
    <w:rsid w:val="00502CEB"/>
    <w:rsid w:val="00503338"/>
    <w:rsid w:val="005036AB"/>
    <w:rsid w:val="00503AB1"/>
    <w:rsid w:val="00503AD8"/>
    <w:rsid w:val="00503D46"/>
    <w:rsid w:val="00504259"/>
    <w:rsid w:val="005044F0"/>
    <w:rsid w:val="00504593"/>
    <w:rsid w:val="005046B1"/>
    <w:rsid w:val="00504A99"/>
    <w:rsid w:val="00504C78"/>
    <w:rsid w:val="005050FD"/>
    <w:rsid w:val="00505164"/>
    <w:rsid w:val="0050562D"/>
    <w:rsid w:val="005056E4"/>
    <w:rsid w:val="00505970"/>
    <w:rsid w:val="005060C5"/>
    <w:rsid w:val="00506177"/>
    <w:rsid w:val="005063E0"/>
    <w:rsid w:val="005068E5"/>
    <w:rsid w:val="00506A60"/>
    <w:rsid w:val="00506B25"/>
    <w:rsid w:val="00506E84"/>
    <w:rsid w:val="005071AE"/>
    <w:rsid w:val="0050732A"/>
    <w:rsid w:val="00507BB0"/>
    <w:rsid w:val="00507EFB"/>
    <w:rsid w:val="00510125"/>
    <w:rsid w:val="00510E7F"/>
    <w:rsid w:val="00511138"/>
    <w:rsid w:val="00511240"/>
    <w:rsid w:val="00511891"/>
    <w:rsid w:val="00511904"/>
    <w:rsid w:val="0051192F"/>
    <w:rsid w:val="00511B39"/>
    <w:rsid w:val="00511C6C"/>
    <w:rsid w:val="00511D3F"/>
    <w:rsid w:val="00512128"/>
    <w:rsid w:val="005121A3"/>
    <w:rsid w:val="0051221B"/>
    <w:rsid w:val="00512442"/>
    <w:rsid w:val="00512967"/>
    <w:rsid w:val="00512C50"/>
    <w:rsid w:val="00512CF7"/>
    <w:rsid w:val="00512E11"/>
    <w:rsid w:val="0051303A"/>
    <w:rsid w:val="00513111"/>
    <w:rsid w:val="005133F3"/>
    <w:rsid w:val="00513630"/>
    <w:rsid w:val="00513795"/>
    <w:rsid w:val="005137AD"/>
    <w:rsid w:val="005137ED"/>
    <w:rsid w:val="005138EB"/>
    <w:rsid w:val="00513908"/>
    <w:rsid w:val="00513A56"/>
    <w:rsid w:val="00513A9E"/>
    <w:rsid w:val="00513B3C"/>
    <w:rsid w:val="00513D35"/>
    <w:rsid w:val="00513E8B"/>
    <w:rsid w:val="00514082"/>
    <w:rsid w:val="0051421B"/>
    <w:rsid w:val="0051466F"/>
    <w:rsid w:val="00514FC0"/>
    <w:rsid w:val="0051507C"/>
    <w:rsid w:val="0051519F"/>
    <w:rsid w:val="00515370"/>
    <w:rsid w:val="0051568F"/>
    <w:rsid w:val="0051598F"/>
    <w:rsid w:val="0051646A"/>
    <w:rsid w:val="00516622"/>
    <w:rsid w:val="0051675F"/>
    <w:rsid w:val="00516964"/>
    <w:rsid w:val="00516E28"/>
    <w:rsid w:val="00516E94"/>
    <w:rsid w:val="00517614"/>
    <w:rsid w:val="00517770"/>
    <w:rsid w:val="00517A83"/>
    <w:rsid w:val="00517C9D"/>
    <w:rsid w:val="00517E55"/>
    <w:rsid w:val="00520FBE"/>
    <w:rsid w:val="00520FED"/>
    <w:rsid w:val="005213BE"/>
    <w:rsid w:val="005214F1"/>
    <w:rsid w:val="0052152D"/>
    <w:rsid w:val="0052164F"/>
    <w:rsid w:val="005216E6"/>
    <w:rsid w:val="005218B7"/>
    <w:rsid w:val="005219F0"/>
    <w:rsid w:val="00521BDC"/>
    <w:rsid w:val="005225B7"/>
    <w:rsid w:val="00522786"/>
    <w:rsid w:val="00522DFE"/>
    <w:rsid w:val="00523B00"/>
    <w:rsid w:val="00523B32"/>
    <w:rsid w:val="00523F7D"/>
    <w:rsid w:val="00523F96"/>
    <w:rsid w:val="005246C8"/>
    <w:rsid w:val="00524991"/>
    <w:rsid w:val="005249DD"/>
    <w:rsid w:val="00524B22"/>
    <w:rsid w:val="00524BC5"/>
    <w:rsid w:val="00524E75"/>
    <w:rsid w:val="00524EAC"/>
    <w:rsid w:val="0052505D"/>
    <w:rsid w:val="0052519C"/>
    <w:rsid w:val="0052529B"/>
    <w:rsid w:val="00525423"/>
    <w:rsid w:val="0052566C"/>
    <w:rsid w:val="0052572F"/>
    <w:rsid w:val="00525932"/>
    <w:rsid w:val="00525BCB"/>
    <w:rsid w:val="00525C4A"/>
    <w:rsid w:val="00525D55"/>
    <w:rsid w:val="00526154"/>
    <w:rsid w:val="005261D3"/>
    <w:rsid w:val="00526388"/>
    <w:rsid w:val="005264EB"/>
    <w:rsid w:val="00526ADC"/>
    <w:rsid w:val="00527264"/>
    <w:rsid w:val="005272C6"/>
    <w:rsid w:val="0052744D"/>
    <w:rsid w:val="00527534"/>
    <w:rsid w:val="00527779"/>
    <w:rsid w:val="00527AE5"/>
    <w:rsid w:val="00527FDF"/>
    <w:rsid w:val="0053000E"/>
    <w:rsid w:val="00530656"/>
    <w:rsid w:val="0053079A"/>
    <w:rsid w:val="00530969"/>
    <w:rsid w:val="00530D3B"/>
    <w:rsid w:val="005311C5"/>
    <w:rsid w:val="0053134E"/>
    <w:rsid w:val="00531B91"/>
    <w:rsid w:val="00531F5D"/>
    <w:rsid w:val="00531F86"/>
    <w:rsid w:val="0053220B"/>
    <w:rsid w:val="00532515"/>
    <w:rsid w:val="005327DD"/>
    <w:rsid w:val="00532862"/>
    <w:rsid w:val="005328B3"/>
    <w:rsid w:val="0053292F"/>
    <w:rsid w:val="00532A35"/>
    <w:rsid w:val="00532CD2"/>
    <w:rsid w:val="00533100"/>
    <w:rsid w:val="005336BB"/>
    <w:rsid w:val="0053370B"/>
    <w:rsid w:val="00533D45"/>
    <w:rsid w:val="00533E01"/>
    <w:rsid w:val="00533F90"/>
    <w:rsid w:val="00534147"/>
    <w:rsid w:val="00534A5E"/>
    <w:rsid w:val="00534EA4"/>
    <w:rsid w:val="00535021"/>
    <w:rsid w:val="00535050"/>
    <w:rsid w:val="005351D2"/>
    <w:rsid w:val="0053544A"/>
    <w:rsid w:val="005354D9"/>
    <w:rsid w:val="00535A94"/>
    <w:rsid w:val="00535BCD"/>
    <w:rsid w:val="00536025"/>
    <w:rsid w:val="00536267"/>
    <w:rsid w:val="00536597"/>
    <w:rsid w:val="005366A4"/>
    <w:rsid w:val="005367A4"/>
    <w:rsid w:val="0053680A"/>
    <w:rsid w:val="00536A31"/>
    <w:rsid w:val="00536BD5"/>
    <w:rsid w:val="00537347"/>
    <w:rsid w:val="00537594"/>
    <w:rsid w:val="00537899"/>
    <w:rsid w:val="0053791C"/>
    <w:rsid w:val="00537A6D"/>
    <w:rsid w:val="00537AF8"/>
    <w:rsid w:val="00537ED6"/>
    <w:rsid w:val="0054020C"/>
    <w:rsid w:val="0054045B"/>
    <w:rsid w:val="005409E7"/>
    <w:rsid w:val="00540F1E"/>
    <w:rsid w:val="00541216"/>
    <w:rsid w:val="005413BE"/>
    <w:rsid w:val="005417D0"/>
    <w:rsid w:val="00541A0D"/>
    <w:rsid w:val="00542419"/>
    <w:rsid w:val="00542515"/>
    <w:rsid w:val="00542A74"/>
    <w:rsid w:val="0054314E"/>
    <w:rsid w:val="00543213"/>
    <w:rsid w:val="0054334B"/>
    <w:rsid w:val="005433FB"/>
    <w:rsid w:val="005434A9"/>
    <w:rsid w:val="00543B7A"/>
    <w:rsid w:val="0054408C"/>
    <w:rsid w:val="005440CF"/>
    <w:rsid w:val="005442D8"/>
    <w:rsid w:val="005444F8"/>
    <w:rsid w:val="00544749"/>
    <w:rsid w:val="00544C27"/>
    <w:rsid w:val="00544C52"/>
    <w:rsid w:val="00544CFB"/>
    <w:rsid w:val="00544DB6"/>
    <w:rsid w:val="00544F78"/>
    <w:rsid w:val="005452BD"/>
    <w:rsid w:val="00545563"/>
    <w:rsid w:val="005459D4"/>
    <w:rsid w:val="00545DA3"/>
    <w:rsid w:val="00546192"/>
    <w:rsid w:val="005464E6"/>
    <w:rsid w:val="0054662F"/>
    <w:rsid w:val="0054686E"/>
    <w:rsid w:val="00546E66"/>
    <w:rsid w:val="00546FD2"/>
    <w:rsid w:val="005472FF"/>
    <w:rsid w:val="0054755F"/>
    <w:rsid w:val="00547BC7"/>
    <w:rsid w:val="00547D5F"/>
    <w:rsid w:val="00547DAC"/>
    <w:rsid w:val="005506D8"/>
    <w:rsid w:val="005507A7"/>
    <w:rsid w:val="00550974"/>
    <w:rsid w:val="00550A70"/>
    <w:rsid w:val="00550C98"/>
    <w:rsid w:val="005512A8"/>
    <w:rsid w:val="00551393"/>
    <w:rsid w:val="005514AA"/>
    <w:rsid w:val="005516CD"/>
    <w:rsid w:val="00551D2C"/>
    <w:rsid w:val="00551EFE"/>
    <w:rsid w:val="00551F0E"/>
    <w:rsid w:val="005521C3"/>
    <w:rsid w:val="0055227A"/>
    <w:rsid w:val="0055235F"/>
    <w:rsid w:val="005525EF"/>
    <w:rsid w:val="0055272A"/>
    <w:rsid w:val="00552B9E"/>
    <w:rsid w:val="00552E8A"/>
    <w:rsid w:val="00553022"/>
    <w:rsid w:val="005531BB"/>
    <w:rsid w:val="005531BC"/>
    <w:rsid w:val="00553641"/>
    <w:rsid w:val="00553931"/>
    <w:rsid w:val="00553A4F"/>
    <w:rsid w:val="00553B96"/>
    <w:rsid w:val="00553BE0"/>
    <w:rsid w:val="00553C2A"/>
    <w:rsid w:val="00553F0C"/>
    <w:rsid w:val="00553FB3"/>
    <w:rsid w:val="00553FCF"/>
    <w:rsid w:val="00554042"/>
    <w:rsid w:val="00554315"/>
    <w:rsid w:val="00554737"/>
    <w:rsid w:val="00554C5F"/>
    <w:rsid w:val="00554FC2"/>
    <w:rsid w:val="00555ABB"/>
    <w:rsid w:val="005565DD"/>
    <w:rsid w:val="005566B6"/>
    <w:rsid w:val="0055676D"/>
    <w:rsid w:val="00556880"/>
    <w:rsid w:val="00556C4A"/>
    <w:rsid w:val="00557BD0"/>
    <w:rsid w:val="00557C36"/>
    <w:rsid w:val="00557CEE"/>
    <w:rsid w:val="00557D10"/>
    <w:rsid w:val="00557D4B"/>
    <w:rsid w:val="00557D7F"/>
    <w:rsid w:val="00560328"/>
    <w:rsid w:val="00560799"/>
    <w:rsid w:val="005609E8"/>
    <w:rsid w:val="00560B18"/>
    <w:rsid w:val="00560BCA"/>
    <w:rsid w:val="00560EA2"/>
    <w:rsid w:val="00561539"/>
    <w:rsid w:val="00561872"/>
    <w:rsid w:val="00561E16"/>
    <w:rsid w:val="00561F4E"/>
    <w:rsid w:val="00561F78"/>
    <w:rsid w:val="00561F95"/>
    <w:rsid w:val="00562060"/>
    <w:rsid w:val="005621B7"/>
    <w:rsid w:val="005622F5"/>
    <w:rsid w:val="005623C2"/>
    <w:rsid w:val="00562510"/>
    <w:rsid w:val="0056253A"/>
    <w:rsid w:val="00562AC8"/>
    <w:rsid w:val="00562B86"/>
    <w:rsid w:val="00562DB3"/>
    <w:rsid w:val="00562E25"/>
    <w:rsid w:val="00562F67"/>
    <w:rsid w:val="00562F9C"/>
    <w:rsid w:val="005634D3"/>
    <w:rsid w:val="005634D8"/>
    <w:rsid w:val="00563C85"/>
    <w:rsid w:val="00563F74"/>
    <w:rsid w:val="00564148"/>
    <w:rsid w:val="00564212"/>
    <w:rsid w:val="00564B49"/>
    <w:rsid w:val="00564EEB"/>
    <w:rsid w:val="00564F7F"/>
    <w:rsid w:val="00565100"/>
    <w:rsid w:val="00565180"/>
    <w:rsid w:val="00565890"/>
    <w:rsid w:val="005658CE"/>
    <w:rsid w:val="00565B4D"/>
    <w:rsid w:val="00566413"/>
    <w:rsid w:val="00566869"/>
    <w:rsid w:val="00566A73"/>
    <w:rsid w:val="00567096"/>
    <w:rsid w:val="0056737F"/>
    <w:rsid w:val="0056765F"/>
    <w:rsid w:val="00567B3D"/>
    <w:rsid w:val="00567C19"/>
    <w:rsid w:val="00567F7F"/>
    <w:rsid w:val="005701C9"/>
    <w:rsid w:val="0057031D"/>
    <w:rsid w:val="00570327"/>
    <w:rsid w:val="00570561"/>
    <w:rsid w:val="00570906"/>
    <w:rsid w:val="00570B58"/>
    <w:rsid w:val="00570B7C"/>
    <w:rsid w:val="00571097"/>
    <w:rsid w:val="005713AD"/>
    <w:rsid w:val="005714D1"/>
    <w:rsid w:val="00571928"/>
    <w:rsid w:val="00571C04"/>
    <w:rsid w:val="00572132"/>
    <w:rsid w:val="005721F5"/>
    <w:rsid w:val="005726B6"/>
    <w:rsid w:val="0057273F"/>
    <w:rsid w:val="00572780"/>
    <w:rsid w:val="00573062"/>
    <w:rsid w:val="00573393"/>
    <w:rsid w:val="005736D2"/>
    <w:rsid w:val="005736F0"/>
    <w:rsid w:val="00573D32"/>
    <w:rsid w:val="005742C4"/>
    <w:rsid w:val="005743C3"/>
    <w:rsid w:val="0057464F"/>
    <w:rsid w:val="00574961"/>
    <w:rsid w:val="00574A6E"/>
    <w:rsid w:val="00574C86"/>
    <w:rsid w:val="00574CE7"/>
    <w:rsid w:val="0057501D"/>
    <w:rsid w:val="005750B1"/>
    <w:rsid w:val="00575747"/>
    <w:rsid w:val="00575A24"/>
    <w:rsid w:val="00575AFB"/>
    <w:rsid w:val="00575D58"/>
    <w:rsid w:val="00575F56"/>
    <w:rsid w:val="0057612F"/>
    <w:rsid w:val="005761E1"/>
    <w:rsid w:val="0057648C"/>
    <w:rsid w:val="00576539"/>
    <w:rsid w:val="00576B21"/>
    <w:rsid w:val="00576E10"/>
    <w:rsid w:val="00577647"/>
    <w:rsid w:val="00577846"/>
    <w:rsid w:val="00577C39"/>
    <w:rsid w:val="0058012C"/>
    <w:rsid w:val="005804C0"/>
    <w:rsid w:val="005809A9"/>
    <w:rsid w:val="00580A59"/>
    <w:rsid w:val="00580AEB"/>
    <w:rsid w:val="00580D1A"/>
    <w:rsid w:val="00580D84"/>
    <w:rsid w:val="00580F08"/>
    <w:rsid w:val="00580F5D"/>
    <w:rsid w:val="00581193"/>
    <w:rsid w:val="005811CF"/>
    <w:rsid w:val="0058145A"/>
    <w:rsid w:val="0058172B"/>
    <w:rsid w:val="005817B6"/>
    <w:rsid w:val="005817CC"/>
    <w:rsid w:val="00581800"/>
    <w:rsid w:val="00581B35"/>
    <w:rsid w:val="00581ED2"/>
    <w:rsid w:val="00582157"/>
    <w:rsid w:val="005825C7"/>
    <w:rsid w:val="00582940"/>
    <w:rsid w:val="00582C26"/>
    <w:rsid w:val="00582C88"/>
    <w:rsid w:val="00582D31"/>
    <w:rsid w:val="00582E5F"/>
    <w:rsid w:val="00582FFE"/>
    <w:rsid w:val="00583460"/>
    <w:rsid w:val="00583851"/>
    <w:rsid w:val="00583A51"/>
    <w:rsid w:val="00583C4A"/>
    <w:rsid w:val="00583DCA"/>
    <w:rsid w:val="00583EB0"/>
    <w:rsid w:val="00583F5C"/>
    <w:rsid w:val="0058412D"/>
    <w:rsid w:val="0058435A"/>
    <w:rsid w:val="00584475"/>
    <w:rsid w:val="00584545"/>
    <w:rsid w:val="005849B8"/>
    <w:rsid w:val="0058511D"/>
    <w:rsid w:val="005852F9"/>
    <w:rsid w:val="00585482"/>
    <w:rsid w:val="00585549"/>
    <w:rsid w:val="00585743"/>
    <w:rsid w:val="005857A7"/>
    <w:rsid w:val="00585B8B"/>
    <w:rsid w:val="00585BAA"/>
    <w:rsid w:val="005865F1"/>
    <w:rsid w:val="005866D4"/>
    <w:rsid w:val="005869FC"/>
    <w:rsid w:val="00586A0E"/>
    <w:rsid w:val="00586DFC"/>
    <w:rsid w:val="00586E26"/>
    <w:rsid w:val="00586F86"/>
    <w:rsid w:val="00587037"/>
    <w:rsid w:val="005871CB"/>
    <w:rsid w:val="005874E2"/>
    <w:rsid w:val="00587A47"/>
    <w:rsid w:val="00587A9D"/>
    <w:rsid w:val="00587D77"/>
    <w:rsid w:val="00587E2B"/>
    <w:rsid w:val="00587F1E"/>
    <w:rsid w:val="005900FC"/>
    <w:rsid w:val="0059010A"/>
    <w:rsid w:val="00590406"/>
    <w:rsid w:val="0059052E"/>
    <w:rsid w:val="0059092E"/>
    <w:rsid w:val="005913E0"/>
    <w:rsid w:val="005916CB"/>
    <w:rsid w:val="00591C3A"/>
    <w:rsid w:val="00591D02"/>
    <w:rsid w:val="00591E06"/>
    <w:rsid w:val="00591FDA"/>
    <w:rsid w:val="005926C8"/>
    <w:rsid w:val="00592707"/>
    <w:rsid w:val="00592B65"/>
    <w:rsid w:val="00592B80"/>
    <w:rsid w:val="00592F25"/>
    <w:rsid w:val="00593203"/>
    <w:rsid w:val="005934D7"/>
    <w:rsid w:val="005937A2"/>
    <w:rsid w:val="005937E5"/>
    <w:rsid w:val="00593D96"/>
    <w:rsid w:val="00593FE4"/>
    <w:rsid w:val="0059433D"/>
    <w:rsid w:val="00594461"/>
    <w:rsid w:val="0059446A"/>
    <w:rsid w:val="0059489F"/>
    <w:rsid w:val="005948CD"/>
    <w:rsid w:val="005948F2"/>
    <w:rsid w:val="00594925"/>
    <w:rsid w:val="00594AEF"/>
    <w:rsid w:val="005957E1"/>
    <w:rsid w:val="0059583F"/>
    <w:rsid w:val="005958B7"/>
    <w:rsid w:val="0059591F"/>
    <w:rsid w:val="0059593E"/>
    <w:rsid w:val="00595B49"/>
    <w:rsid w:val="00595C12"/>
    <w:rsid w:val="00595C90"/>
    <w:rsid w:val="00595FC9"/>
    <w:rsid w:val="00595FCF"/>
    <w:rsid w:val="0059637B"/>
    <w:rsid w:val="00596C14"/>
    <w:rsid w:val="00596E3D"/>
    <w:rsid w:val="00597414"/>
    <w:rsid w:val="005977B5"/>
    <w:rsid w:val="0059783F"/>
    <w:rsid w:val="00597B20"/>
    <w:rsid w:val="005A0031"/>
    <w:rsid w:val="005A0486"/>
    <w:rsid w:val="005A07DB"/>
    <w:rsid w:val="005A0D12"/>
    <w:rsid w:val="005A1309"/>
    <w:rsid w:val="005A136D"/>
    <w:rsid w:val="005A1AA6"/>
    <w:rsid w:val="005A1D48"/>
    <w:rsid w:val="005A1EC0"/>
    <w:rsid w:val="005A1ED6"/>
    <w:rsid w:val="005A2B47"/>
    <w:rsid w:val="005A2C86"/>
    <w:rsid w:val="005A2E73"/>
    <w:rsid w:val="005A2FCD"/>
    <w:rsid w:val="005A30AB"/>
    <w:rsid w:val="005A3112"/>
    <w:rsid w:val="005A3184"/>
    <w:rsid w:val="005A31AB"/>
    <w:rsid w:val="005A3208"/>
    <w:rsid w:val="005A321F"/>
    <w:rsid w:val="005A3953"/>
    <w:rsid w:val="005A3BDE"/>
    <w:rsid w:val="005A4841"/>
    <w:rsid w:val="005A4F7C"/>
    <w:rsid w:val="005A5437"/>
    <w:rsid w:val="005A57EA"/>
    <w:rsid w:val="005A597D"/>
    <w:rsid w:val="005A59CF"/>
    <w:rsid w:val="005A5AB3"/>
    <w:rsid w:val="005A5B77"/>
    <w:rsid w:val="005A5FAC"/>
    <w:rsid w:val="005A6998"/>
    <w:rsid w:val="005A6AC0"/>
    <w:rsid w:val="005A6AED"/>
    <w:rsid w:val="005A6AF1"/>
    <w:rsid w:val="005A6DDE"/>
    <w:rsid w:val="005A6EEA"/>
    <w:rsid w:val="005A6FDD"/>
    <w:rsid w:val="005A7035"/>
    <w:rsid w:val="005A77D5"/>
    <w:rsid w:val="005A783C"/>
    <w:rsid w:val="005A79B2"/>
    <w:rsid w:val="005A7C53"/>
    <w:rsid w:val="005A7D70"/>
    <w:rsid w:val="005A7DC1"/>
    <w:rsid w:val="005B006F"/>
    <w:rsid w:val="005B0291"/>
    <w:rsid w:val="005B0474"/>
    <w:rsid w:val="005B04BC"/>
    <w:rsid w:val="005B0BC9"/>
    <w:rsid w:val="005B0E30"/>
    <w:rsid w:val="005B1066"/>
    <w:rsid w:val="005B1435"/>
    <w:rsid w:val="005B1684"/>
    <w:rsid w:val="005B1EFB"/>
    <w:rsid w:val="005B23AA"/>
    <w:rsid w:val="005B23FB"/>
    <w:rsid w:val="005B2453"/>
    <w:rsid w:val="005B2DE4"/>
    <w:rsid w:val="005B3076"/>
    <w:rsid w:val="005B3160"/>
    <w:rsid w:val="005B364B"/>
    <w:rsid w:val="005B3720"/>
    <w:rsid w:val="005B37B7"/>
    <w:rsid w:val="005B37C2"/>
    <w:rsid w:val="005B3A35"/>
    <w:rsid w:val="005B3B08"/>
    <w:rsid w:val="005B42BA"/>
    <w:rsid w:val="005B4AD8"/>
    <w:rsid w:val="005B4B6A"/>
    <w:rsid w:val="005B50CF"/>
    <w:rsid w:val="005B510B"/>
    <w:rsid w:val="005B5428"/>
    <w:rsid w:val="005B54DD"/>
    <w:rsid w:val="005B5585"/>
    <w:rsid w:val="005B5858"/>
    <w:rsid w:val="005B5BA9"/>
    <w:rsid w:val="005B5C8D"/>
    <w:rsid w:val="005B6148"/>
    <w:rsid w:val="005B6310"/>
    <w:rsid w:val="005B65BB"/>
    <w:rsid w:val="005B6773"/>
    <w:rsid w:val="005B6D6F"/>
    <w:rsid w:val="005B6DA0"/>
    <w:rsid w:val="005B6EDC"/>
    <w:rsid w:val="005B6F19"/>
    <w:rsid w:val="005B717A"/>
    <w:rsid w:val="005B721A"/>
    <w:rsid w:val="005B73B6"/>
    <w:rsid w:val="005B7577"/>
    <w:rsid w:val="005B757F"/>
    <w:rsid w:val="005B7EB1"/>
    <w:rsid w:val="005C0016"/>
    <w:rsid w:val="005C058B"/>
    <w:rsid w:val="005C05EA"/>
    <w:rsid w:val="005C0634"/>
    <w:rsid w:val="005C0867"/>
    <w:rsid w:val="005C0D74"/>
    <w:rsid w:val="005C0D8E"/>
    <w:rsid w:val="005C16B8"/>
    <w:rsid w:val="005C178E"/>
    <w:rsid w:val="005C1846"/>
    <w:rsid w:val="005C1DB7"/>
    <w:rsid w:val="005C1F4A"/>
    <w:rsid w:val="005C1FC7"/>
    <w:rsid w:val="005C26A3"/>
    <w:rsid w:val="005C26C7"/>
    <w:rsid w:val="005C2874"/>
    <w:rsid w:val="005C2B10"/>
    <w:rsid w:val="005C32BC"/>
    <w:rsid w:val="005C3385"/>
    <w:rsid w:val="005C3652"/>
    <w:rsid w:val="005C3839"/>
    <w:rsid w:val="005C39F1"/>
    <w:rsid w:val="005C3A29"/>
    <w:rsid w:val="005C44A0"/>
    <w:rsid w:val="005C44ED"/>
    <w:rsid w:val="005C48C6"/>
    <w:rsid w:val="005C4A21"/>
    <w:rsid w:val="005C4BC7"/>
    <w:rsid w:val="005C4E06"/>
    <w:rsid w:val="005C4F76"/>
    <w:rsid w:val="005C5209"/>
    <w:rsid w:val="005C535C"/>
    <w:rsid w:val="005C56CE"/>
    <w:rsid w:val="005C5968"/>
    <w:rsid w:val="005C5C61"/>
    <w:rsid w:val="005C5D1A"/>
    <w:rsid w:val="005C63F0"/>
    <w:rsid w:val="005C677F"/>
    <w:rsid w:val="005C69F6"/>
    <w:rsid w:val="005C6AD8"/>
    <w:rsid w:val="005C6AEF"/>
    <w:rsid w:val="005C725A"/>
    <w:rsid w:val="005C73AA"/>
    <w:rsid w:val="005C73AD"/>
    <w:rsid w:val="005C751A"/>
    <w:rsid w:val="005C7779"/>
    <w:rsid w:val="005C7823"/>
    <w:rsid w:val="005C7CC5"/>
    <w:rsid w:val="005D012C"/>
    <w:rsid w:val="005D02CE"/>
    <w:rsid w:val="005D03B3"/>
    <w:rsid w:val="005D0790"/>
    <w:rsid w:val="005D0B59"/>
    <w:rsid w:val="005D0DDB"/>
    <w:rsid w:val="005D136B"/>
    <w:rsid w:val="005D14A1"/>
    <w:rsid w:val="005D176D"/>
    <w:rsid w:val="005D198D"/>
    <w:rsid w:val="005D1C50"/>
    <w:rsid w:val="005D23D0"/>
    <w:rsid w:val="005D23F8"/>
    <w:rsid w:val="005D2434"/>
    <w:rsid w:val="005D25FB"/>
    <w:rsid w:val="005D260C"/>
    <w:rsid w:val="005D275E"/>
    <w:rsid w:val="005D27E8"/>
    <w:rsid w:val="005D283F"/>
    <w:rsid w:val="005D2B44"/>
    <w:rsid w:val="005D2F32"/>
    <w:rsid w:val="005D32C8"/>
    <w:rsid w:val="005D3793"/>
    <w:rsid w:val="005D38B5"/>
    <w:rsid w:val="005D3A1C"/>
    <w:rsid w:val="005D3A2F"/>
    <w:rsid w:val="005D3CD1"/>
    <w:rsid w:val="005D3FA6"/>
    <w:rsid w:val="005D3FDB"/>
    <w:rsid w:val="005D4116"/>
    <w:rsid w:val="005D42B3"/>
    <w:rsid w:val="005D4425"/>
    <w:rsid w:val="005D460B"/>
    <w:rsid w:val="005D464D"/>
    <w:rsid w:val="005D488D"/>
    <w:rsid w:val="005D4B90"/>
    <w:rsid w:val="005D4D11"/>
    <w:rsid w:val="005D4E21"/>
    <w:rsid w:val="005D55DE"/>
    <w:rsid w:val="005D5A1F"/>
    <w:rsid w:val="005D616D"/>
    <w:rsid w:val="005D619A"/>
    <w:rsid w:val="005D6932"/>
    <w:rsid w:val="005D710B"/>
    <w:rsid w:val="005D7130"/>
    <w:rsid w:val="005D750B"/>
    <w:rsid w:val="005D7BAB"/>
    <w:rsid w:val="005E00E4"/>
    <w:rsid w:val="005E0217"/>
    <w:rsid w:val="005E028E"/>
    <w:rsid w:val="005E0306"/>
    <w:rsid w:val="005E0397"/>
    <w:rsid w:val="005E04B7"/>
    <w:rsid w:val="005E0804"/>
    <w:rsid w:val="005E0866"/>
    <w:rsid w:val="005E0ACF"/>
    <w:rsid w:val="005E0DBF"/>
    <w:rsid w:val="005E1BCC"/>
    <w:rsid w:val="005E1F4E"/>
    <w:rsid w:val="005E2834"/>
    <w:rsid w:val="005E2CEA"/>
    <w:rsid w:val="005E3284"/>
    <w:rsid w:val="005E364E"/>
    <w:rsid w:val="005E366F"/>
    <w:rsid w:val="005E3728"/>
    <w:rsid w:val="005E38A5"/>
    <w:rsid w:val="005E4017"/>
    <w:rsid w:val="005E4078"/>
    <w:rsid w:val="005E4093"/>
    <w:rsid w:val="005E45F5"/>
    <w:rsid w:val="005E4B17"/>
    <w:rsid w:val="005E4D02"/>
    <w:rsid w:val="005E4D5A"/>
    <w:rsid w:val="005E5280"/>
    <w:rsid w:val="005E53FD"/>
    <w:rsid w:val="005E54F7"/>
    <w:rsid w:val="005E5793"/>
    <w:rsid w:val="005E57E7"/>
    <w:rsid w:val="005E5ABB"/>
    <w:rsid w:val="005E5C66"/>
    <w:rsid w:val="005E5D2E"/>
    <w:rsid w:val="005E60F2"/>
    <w:rsid w:val="005E6217"/>
    <w:rsid w:val="005E6F56"/>
    <w:rsid w:val="005E7226"/>
    <w:rsid w:val="005E73BE"/>
    <w:rsid w:val="005E74EA"/>
    <w:rsid w:val="005E7C0A"/>
    <w:rsid w:val="005E7CEA"/>
    <w:rsid w:val="005E7DC5"/>
    <w:rsid w:val="005E7F6E"/>
    <w:rsid w:val="005F03AE"/>
    <w:rsid w:val="005F046B"/>
    <w:rsid w:val="005F0B56"/>
    <w:rsid w:val="005F0C2D"/>
    <w:rsid w:val="005F1149"/>
    <w:rsid w:val="005F165E"/>
    <w:rsid w:val="005F1726"/>
    <w:rsid w:val="005F1996"/>
    <w:rsid w:val="005F1D55"/>
    <w:rsid w:val="005F20BA"/>
    <w:rsid w:val="005F24C1"/>
    <w:rsid w:val="005F266C"/>
    <w:rsid w:val="005F2D86"/>
    <w:rsid w:val="005F3628"/>
    <w:rsid w:val="005F366F"/>
    <w:rsid w:val="005F3908"/>
    <w:rsid w:val="005F3983"/>
    <w:rsid w:val="005F3EB0"/>
    <w:rsid w:val="005F3EC4"/>
    <w:rsid w:val="005F4006"/>
    <w:rsid w:val="005F4083"/>
    <w:rsid w:val="005F421C"/>
    <w:rsid w:val="005F42E1"/>
    <w:rsid w:val="005F4333"/>
    <w:rsid w:val="005F45D1"/>
    <w:rsid w:val="005F4714"/>
    <w:rsid w:val="005F490A"/>
    <w:rsid w:val="005F4BC1"/>
    <w:rsid w:val="005F54FA"/>
    <w:rsid w:val="005F5554"/>
    <w:rsid w:val="005F59C9"/>
    <w:rsid w:val="005F5C36"/>
    <w:rsid w:val="005F659D"/>
    <w:rsid w:val="005F6702"/>
    <w:rsid w:val="005F670A"/>
    <w:rsid w:val="005F6738"/>
    <w:rsid w:val="005F686A"/>
    <w:rsid w:val="005F6A2C"/>
    <w:rsid w:val="005F6B97"/>
    <w:rsid w:val="005F6FBD"/>
    <w:rsid w:val="005F7277"/>
    <w:rsid w:val="005F73E1"/>
    <w:rsid w:val="005F74DD"/>
    <w:rsid w:val="005F7677"/>
    <w:rsid w:val="005F77A6"/>
    <w:rsid w:val="005F799E"/>
    <w:rsid w:val="005F7A97"/>
    <w:rsid w:val="005F7E62"/>
    <w:rsid w:val="0060022E"/>
    <w:rsid w:val="00600763"/>
    <w:rsid w:val="00600838"/>
    <w:rsid w:val="00600D4B"/>
    <w:rsid w:val="00601029"/>
    <w:rsid w:val="006014C4"/>
    <w:rsid w:val="00601558"/>
    <w:rsid w:val="0060164A"/>
    <w:rsid w:val="0060172F"/>
    <w:rsid w:val="00601970"/>
    <w:rsid w:val="006021E0"/>
    <w:rsid w:val="00602296"/>
    <w:rsid w:val="00602313"/>
    <w:rsid w:val="00602381"/>
    <w:rsid w:val="00602536"/>
    <w:rsid w:val="006025D0"/>
    <w:rsid w:val="006029AD"/>
    <w:rsid w:val="00602D11"/>
    <w:rsid w:val="00602F98"/>
    <w:rsid w:val="006034D7"/>
    <w:rsid w:val="0060373A"/>
    <w:rsid w:val="006037A7"/>
    <w:rsid w:val="00603A61"/>
    <w:rsid w:val="00604157"/>
    <w:rsid w:val="006043B9"/>
    <w:rsid w:val="00604640"/>
    <w:rsid w:val="00604A45"/>
    <w:rsid w:val="00604B86"/>
    <w:rsid w:val="00604BE3"/>
    <w:rsid w:val="006050F1"/>
    <w:rsid w:val="0060537D"/>
    <w:rsid w:val="00605790"/>
    <w:rsid w:val="006057E9"/>
    <w:rsid w:val="006059A6"/>
    <w:rsid w:val="00605EF4"/>
    <w:rsid w:val="00606082"/>
    <w:rsid w:val="006061FE"/>
    <w:rsid w:val="006063F9"/>
    <w:rsid w:val="00606EC6"/>
    <w:rsid w:val="00607290"/>
    <w:rsid w:val="006074FA"/>
    <w:rsid w:val="006077B3"/>
    <w:rsid w:val="006104AD"/>
    <w:rsid w:val="0061083F"/>
    <w:rsid w:val="00610B5A"/>
    <w:rsid w:val="0061102A"/>
    <w:rsid w:val="006110AA"/>
    <w:rsid w:val="00611416"/>
    <w:rsid w:val="006115D8"/>
    <w:rsid w:val="00611698"/>
    <w:rsid w:val="00611D95"/>
    <w:rsid w:val="00612160"/>
    <w:rsid w:val="00612274"/>
    <w:rsid w:val="00612346"/>
    <w:rsid w:val="00612457"/>
    <w:rsid w:val="00612D0E"/>
    <w:rsid w:val="00612F7D"/>
    <w:rsid w:val="00612F86"/>
    <w:rsid w:val="0061313D"/>
    <w:rsid w:val="00613A2A"/>
    <w:rsid w:val="00613B87"/>
    <w:rsid w:val="00613BFB"/>
    <w:rsid w:val="00613C16"/>
    <w:rsid w:val="00613DDE"/>
    <w:rsid w:val="006148F2"/>
    <w:rsid w:val="00614AC1"/>
    <w:rsid w:val="00614C2A"/>
    <w:rsid w:val="00614DC8"/>
    <w:rsid w:val="0061522C"/>
    <w:rsid w:val="006154DA"/>
    <w:rsid w:val="006157CB"/>
    <w:rsid w:val="00615AF2"/>
    <w:rsid w:val="00615B96"/>
    <w:rsid w:val="00615E29"/>
    <w:rsid w:val="00615F3D"/>
    <w:rsid w:val="00616127"/>
    <w:rsid w:val="0061612E"/>
    <w:rsid w:val="00616B1E"/>
    <w:rsid w:val="00617096"/>
    <w:rsid w:val="00617234"/>
    <w:rsid w:val="0061757B"/>
    <w:rsid w:val="006177EA"/>
    <w:rsid w:val="00617867"/>
    <w:rsid w:val="006179A5"/>
    <w:rsid w:val="006179C6"/>
    <w:rsid w:val="00617E23"/>
    <w:rsid w:val="0062007A"/>
    <w:rsid w:val="006203C0"/>
    <w:rsid w:val="006206F3"/>
    <w:rsid w:val="006208F9"/>
    <w:rsid w:val="00620B69"/>
    <w:rsid w:val="00620C62"/>
    <w:rsid w:val="00620F13"/>
    <w:rsid w:val="00621644"/>
    <w:rsid w:val="006218D2"/>
    <w:rsid w:val="006219FD"/>
    <w:rsid w:val="006220E9"/>
    <w:rsid w:val="0062214A"/>
    <w:rsid w:val="006224CE"/>
    <w:rsid w:val="0062255F"/>
    <w:rsid w:val="006228AB"/>
    <w:rsid w:val="00622DCC"/>
    <w:rsid w:val="0062335F"/>
    <w:rsid w:val="00623B69"/>
    <w:rsid w:val="00623E24"/>
    <w:rsid w:val="00624130"/>
    <w:rsid w:val="006242D3"/>
    <w:rsid w:val="006244C3"/>
    <w:rsid w:val="00624674"/>
    <w:rsid w:val="00624D4E"/>
    <w:rsid w:val="006250DD"/>
    <w:rsid w:val="00625125"/>
    <w:rsid w:val="0062536B"/>
    <w:rsid w:val="006253E6"/>
    <w:rsid w:val="006257EF"/>
    <w:rsid w:val="00625CFA"/>
    <w:rsid w:val="00625D06"/>
    <w:rsid w:val="00625D08"/>
    <w:rsid w:val="00626226"/>
    <w:rsid w:val="0062688C"/>
    <w:rsid w:val="0062699A"/>
    <w:rsid w:val="006269C5"/>
    <w:rsid w:val="00626A10"/>
    <w:rsid w:val="00626BA1"/>
    <w:rsid w:val="00627242"/>
    <w:rsid w:val="0062778F"/>
    <w:rsid w:val="00627889"/>
    <w:rsid w:val="00627CB3"/>
    <w:rsid w:val="0063038C"/>
    <w:rsid w:val="00630527"/>
    <w:rsid w:val="00630EBD"/>
    <w:rsid w:val="00631089"/>
    <w:rsid w:val="006311A0"/>
    <w:rsid w:val="0063144D"/>
    <w:rsid w:val="0063146C"/>
    <w:rsid w:val="00631908"/>
    <w:rsid w:val="006319E5"/>
    <w:rsid w:val="00632436"/>
    <w:rsid w:val="00632787"/>
    <w:rsid w:val="006328A5"/>
    <w:rsid w:val="00632909"/>
    <w:rsid w:val="00632A5B"/>
    <w:rsid w:val="00632C07"/>
    <w:rsid w:val="00632CF9"/>
    <w:rsid w:val="00632F36"/>
    <w:rsid w:val="00632F8F"/>
    <w:rsid w:val="006331FB"/>
    <w:rsid w:val="00633242"/>
    <w:rsid w:val="00633406"/>
    <w:rsid w:val="0063383B"/>
    <w:rsid w:val="006343E3"/>
    <w:rsid w:val="006346B8"/>
    <w:rsid w:val="00634762"/>
    <w:rsid w:val="006348B8"/>
    <w:rsid w:val="00634A9D"/>
    <w:rsid w:val="00634AE6"/>
    <w:rsid w:val="00634F08"/>
    <w:rsid w:val="006350AA"/>
    <w:rsid w:val="00635206"/>
    <w:rsid w:val="006352AB"/>
    <w:rsid w:val="006356B5"/>
    <w:rsid w:val="0063593C"/>
    <w:rsid w:val="00636054"/>
    <w:rsid w:val="00636516"/>
    <w:rsid w:val="00636532"/>
    <w:rsid w:val="00636546"/>
    <w:rsid w:val="00636973"/>
    <w:rsid w:val="00636B75"/>
    <w:rsid w:val="00636C04"/>
    <w:rsid w:val="00636DAB"/>
    <w:rsid w:val="00636F4A"/>
    <w:rsid w:val="0063701E"/>
    <w:rsid w:val="00637223"/>
    <w:rsid w:val="0063737B"/>
    <w:rsid w:val="00637651"/>
    <w:rsid w:val="00637B49"/>
    <w:rsid w:val="00637C65"/>
    <w:rsid w:val="00637F09"/>
    <w:rsid w:val="00637F98"/>
    <w:rsid w:val="00640194"/>
    <w:rsid w:val="006406CB"/>
    <w:rsid w:val="0064079E"/>
    <w:rsid w:val="00640911"/>
    <w:rsid w:val="0064093B"/>
    <w:rsid w:val="00640B19"/>
    <w:rsid w:val="00640D29"/>
    <w:rsid w:val="00640D87"/>
    <w:rsid w:val="00641122"/>
    <w:rsid w:val="00641133"/>
    <w:rsid w:val="00641413"/>
    <w:rsid w:val="00641B3E"/>
    <w:rsid w:val="00641C15"/>
    <w:rsid w:val="00641CE5"/>
    <w:rsid w:val="006421B4"/>
    <w:rsid w:val="0064249F"/>
    <w:rsid w:val="00643310"/>
    <w:rsid w:val="0064331F"/>
    <w:rsid w:val="00643B38"/>
    <w:rsid w:val="00643FD7"/>
    <w:rsid w:val="00644287"/>
    <w:rsid w:val="00644402"/>
    <w:rsid w:val="0064467A"/>
    <w:rsid w:val="006447D0"/>
    <w:rsid w:val="00644B5B"/>
    <w:rsid w:val="006451DB"/>
    <w:rsid w:val="006451E5"/>
    <w:rsid w:val="0064563A"/>
    <w:rsid w:val="00645A70"/>
    <w:rsid w:val="00645BFA"/>
    <w:rsid w:val="00646028"/>
    <w:rsid w:val="0064623C"/>
    <w:rsid w:val="006462B9"/>
    <w:rsid w:val="0064648C"/>
    <w:rsid w:val="006464D9"/>
    <w:rsid w:val="0064658B"/>
    <w:rsid w:val="006467ED"/>
    <w:rsid w:val="0064693F"/>
    <w:rsid w:val="0064696E"/>
    <w:rsid w:val="00646A3A"/>
    <w:rsid w:val="00646AA1"/>
    <w:rsid w:val="00646E03"/>
    <w:rsid w:val="00646E19"/>
    <w:rsid w:val="00646FA9"/>
    <w:rsid w:val="006473DC"/>
    <w:rsid w:val="0064745A"/>
    <w:rsid w:val="0064765C"/>
    <w:rsid w:val="006476E8"/>
    <w:rsid w:val="00647979"/>
    <w:rsid w:val="00647B1F"/>
    <w:rsid w:val="00647B28"/>
    <w:rsid w:val="00647C26"/>
    <w:rsid w:val="00647CA7"/>
    <w:rsid w:val="0065011E"/>
    <w:rsid w:val="00650208"/>
    <w:rsid w:val="006503E3"/>
    <w:rsid w:val="006505E4"/>
    <w:rsid w:val="0065089C"/>
    <w:rsid w:val="00650B56"/>
    <w:rsid w:val="00650E7C"/>
    <w:rsid w:val="0065139F"/>
    <w:rsid w:val="006513C0"/>
    <w:rsid w:val="00651BBB"/>
    <w:rsid w:val="00652026"/>
    <w:rsid w:val="0065232D"/>
    <w:rsid w:val="00652470"/>
    <w:rsid w:val="00652A1C"/>
    <w:rsid w:val="00653949"/>
    <w:rsid w:val="00653BD0"/>
    <w:rsid w:val="00653F64"/>
    <w:rsid w:val="00654008"/>
    <w:rsid w:val="006542C3"/>
    <w:rsid w:val="006543D7"/>
    <w:rsid w:val="006547F7"/>
    <w:rsid w:val="00654960"/>
    <w:rsid w:val="00654DEF"/>
    <w:rsid w:val="006558E1"/>
    <w:rsid w:val="0065595F"/>
    <w:rsid w:val="006563F5"/>
    <w:rsid w:val="0065665C"/>
    <w:rsid w:val="00656A5D"/>
    <w:rsid w:val="00656AAD"/>
    <w:rsid w:val="00656E5D"/>
    <w:rsid w:val="00657589"/>
    <w:rsid w:val="006575DD"/>
    <w:rsid w:val="006576A7"/>
    <w:rsid w:val="00657B18"/>
    <w:rsid w:val="00657D3C"/>
    <w:rsid w:val="00657E16"/>
    <w:rsid w:val="00657E25"/>
    <w:rsid w:val="0066035D"/>
    <w:rsid w:val="0066096A"/>
    <w:rsid w:val="00660B73"/>
    <w:rsid w:val="00660E0B"/>
    <w:rsid w:val="00660FFE"/>
    <w:rsid w:val="00661314"/>
    <w:rsid w:val="00661456"/>
    <w:rsid w:val="00661FA8"/>
    <w:rsid w:val="006625F1"/>
    <w:rsid w:val="0066287D"/>
    <w:rsid w:val="00662886"/>
    <w:rsid w:val="00662CC5"/>
    <w:rsid w:val="00662CF7"/>
    <w:rsid w:val="00662D33"/>
    <w:rsid w:val="00662DCB"/>
    <w:rsid w:val="006631D5"/>
    <w:rsid w:val="00663201"/>
    <w:rsid w:val="006633FA"/>
    <w:rsid w:val="006635D5"/>
    <w:rsid w:val="0066371A"/>
    <w:rsid w:val="0066383E"/>
    <w:rsid w:val="00663C4A"/>
    <w:rsid w:val="00664506"/>
    <w:rsid w:val="00664798"/>
    <w:rsid w:val="006648DC"/>
    <w:rsid w:val="00664B39"/>
    <w:rsid w:val="00664BB6"/>
    <w:rsid w:val="00664BF0"/>
    <w:rsid w:val="00664DC3"/>
    <w:rsid w:val="00664FFD"/>
    <w:rsid w:val="006650BF"/>
    <w:rsid w:val="0066526E"/>
    <w:rsid w:val="006652E0"/>
    <w:rsid w:val="006653BE"/>
    <w:rsid w:val="00665482"/>
    <w:rsid w:val="00665D84"/>
    <w:rsid w:val="00666203"/>
    <w:rsid w:val="0066699D"/>
    <w:rsid w:val="00666DE0"/>
    <w:rsid w:val="00666ECE"/>
    <w:rsid w:val="006672EC"/>
    <w:rsid w:val="0066730F"/>
    <w:rsid w:val="00667AC6"/>
    <w:rsid w:val="00667E71"/>
    <w:rsid w:val="00667EC3"/>
    <w:rsid w:val="00670378"/>
    <w:rsid w:val="0067058D"/>
    <w:rsid w:val="00670705"/>
    <w:rsid w:val="0067082B"/>
    <w:rsid w:val="00670A55"/>
    <w:rsid w:val="00670B5B"/>
    <w:rsid w:val="00670BAC"/>
    <w:rsid w:val="00670BD1"/>
    <w:rsid w:val="00670EC6"/>
    <w:rsid w:val="00671493"/>
    <w:rsid w:val="006715EF"/>
    <w:rsid w:val="00671A13"/>
    <w:rsid w:val="00671B01"/>
    <w:rsid w:val="00671B89"/>
    <w:rsid w:val="00671CA2"/>
    <w:rsid w:val="00671F7A"/>
    <w:rsid w:val="0067267C"/>
    <w:rsid w:val="00672B21"/>
    <w:rsid w:val="00672E3D"/>
    <w:rsid w:val="00672F66"/>
    <w:rsid w:val="00673103"/>
    <w:rsid w:val="0067345B"/>
    <w:rsid w:val="006738EB"/>
    <w:rsid w:val="00673A32"/>
    <w:rsid w:val="00673AFC"/>
    <w:rsid w:val="006745D3"/>
    <w:rsid w:val="00674884"/>
    <w:rsid w:val="00674F52"/>
    <w:rsid w:val="006750BB"/>
    <w:rsid w:val="006750E4"/>
    <w:rsid w:val="006754E2"/>
    <w:rsid w:val="00675635"/>
    <w:rsid w:val="006756FC"/>
    <w:rsid w:val="0067581E"/>
    <w:rsid w:val="00675EA8"/>
    <w:rsid w:val="00675F97"/>
    <w:rsid w:val="006761EA"/>
    <w:rsid w:val="00676363"/>
    <w:rsid w:val="006763B6"/>
    <w:rsid w:val="006766A8"/>
    <w:rsid w:val="00676DA1"/>
    <w:rsid w:val="00676FEB"/>
    <w:rsid w:val="006771D6"/>
    <w:rsid w:val="0067735D"/>
    <w:rsid w:val="0067752F"/>
    <w:rsid w:val="00677E47"/>
    <w:rsid w:val="00677E73"/>
    <w:rsid w:val="00677E7F"/>
    <w:rsid w:val="00680034"/>
    <w:rsid w:val="0068010B"/>
    <w:rsid w:val="00680246"/>
    <w:rsid w:val="0068039D"/>
    <w:rsid w:val="006803DC"/>
    <w:rsid w:val="006805D4"/>
    <w:rsid w:val="00680A9A"/>
    <w:rsid w:val="00680B8B"/>
    <w:rsid w:val="00680D42"/>
    <w:rsid w:val="0068115B"/>
    <w:rsid w:val="00681352"/>
    <w:rsid w:val="00681416"/>
    <w:rsid w:val="006815D7"/>
    <w:rsid w:val="0068181B"/>
    <w:rsid w:val="006818D0"/>
    <w:rsid w:val="00681EC2"/>
    <w:rsid w:val="00682212"/>
    <w:rsid w:val="00682507"/>
    <w:rsid w:val="00682689"/>
    <w:rsid w:val="006828CD"/>
    <w:rsid w:val="00682924"/>
    <w:rsid w:val="006829DF"/>
    <w:rsid w:val="00682F88"/>
    <w:rsid w:val="006830F3"/>
    <w:rsid w:val="00683169"/>
    <w:rsid w:val="006832D2"/>
    <w:rsid w:val="006833AC"/>
    <w:rsid w:val="00683A00"/>
    <w:rsid w:val="00683B44"/>
    <w:rsid w:val="00683B65"/>
    <w:rsid w:val="00683DFD"/>
    <w:rsid w:val="00683F3D"/>
    <w:rsid w:val="00684240"/>
    <w:rsid w:val="006843DB"/>
    <w:rsid w:val="00684514"/>
    <w:rsid w:val="00684B0A"/>
    <w:rsid w:val="00684B3E"/>
    <w:rsid w:val="006850E4"/>
    <w:rsid w:val="006854E3"/>
    <w:rsid w:val="006859B7"/>
    <w:rsid w:val="00685C3A"/>
    <w:rsid w:val="006860CC"/>
    <w:rsid w:val="00686301"/>
    <w:rsid w:val="0068632E"/>
    <w:rsid w:val="006863AE"/>
    <w:rsid w:val="006865ED"/>
    <w:rsid w:val="006865FB"/>
    <w:rsid w:val="00686620"/>
    <w:rsid w:val="0068675F"/>
    <w:rsid w:val="0068688B"/>
    <w:rsid w:val="006869DE"/>
    <w:rsid w:val="00686BC7"/>
    <w:rsid w:val="00686C9A"/>
    <w:rsid w:val="00686D00"/>
    <w:rsid w:val="00686D6A"/>
    <w:rsid w:val="006874B6"/>
    <w:rsid w:val="006874FA"/>
    <w:rsid w:val="006875C7"/>
    <w:rsid w:val="00687B87"/>
    <w:rsid w:val="00687C0E"/>
    <w:rsid w:val="0069008B"/>
    <w:rsid w:val="0069010A"/>
    <w:rsid w:val="0069013D"/>
    <w:rsid w:val="00690801"/>
    <w:rsid w:val="0069082C"/>
    <w:rsid w:val="00690D7D"/>
    <w:rsid w:val="00690E1E"/>
    <w:rsid w:val="0069104F"/>
    <w:rsid w:val="006913E2"/>
    <w:rsid w:val="0069159A"/>
    <w:rsid w:val="0069192E"/>
    <w:rsid w:val="00691977"/>
    <w:rsid w:val="006920FF"/>
    <w:rsid w:val="00692202"/>
    <w:rsid w:val="006922BA"/>
    <w:rsid w:val="00692DA1"/>
    <w:rsid w:val="00692E44"/>
    <w:rsid w:val="00692F5A"/>
    <w:rsid w:val="00692F5D"/>
    <w:rsid w:val="00693224"/>
    <w:rsid w:val="00693649"/>
    <w:rsid w:val="006939F3"/>
    <w:rsid w:val="00693A86"/>
    <w:rsid w:val="00693AC2"/>
    <w:rsid w:val="00693B17"/>
    <w:rsid w:val="00693E1E"/>
    <w:rsid w:val="00693E3A"/>
    <w:rsid w:val="00694050"/>
    <w:rsid w:val="006941A0"/>
    <w:rsid w:val="00694207"/>
    <w:rsid w:val="00694231"/>
    <w:rsid w:val="0069423E"/>
    <w:rsid w:val="006943DB"/>
    <w:rsid w:val="006943FB"/>
    <w:rsid w:val="00694557"/>
    <w:rsid w:val="006945EA"/>
    <w:rsid w:val="006947B6"/>
    <w:rsid w:val="00694A1B"/>
    <w:rsid w:val="00694D29"/>
    <w:rsid w:val="00694F24"/>
    <w:rsid w:val="006955D0"/>
    <w:rsid w:val="00695B8D"/>
    <w:rsid w:val="00695C1E"/>
    <w:rsid w:val="00696099"/>
    <w:rsid w:val="0069611E"/>
    <w:rsid w:val="006962C0"/>
    <w:rsid w:val="006962C7"/>
    <w:rsid w:val="00696350"/>
    <w:rsid w:val="0069638E"/>
    <w:rsid w:val="00696423"/>
    <w:rsid w:val="00696517"/>
    <w:rsid w:val="00696C04"/>
    <w:rsid w:val="00696D90"/>
    <w:rsid w:val="006973AE"/>
    <w:rsid w:val="00697A81"/>
    <w:rsid w:val="006A0017"/>
    <w:rsid w:val="006A01E0"/>
    <w:rsid w:val="006A025C"/>
    <w:rsid w:val="006A0279"/>
    <w:rsid w:val="006A05BC"/>
    <w:rsid w:val="006A0C05"/>
    <w:rsid w:val="006A0E52"/>
    <w:rsid w:val="006A0F97"/>
    <w:rsid w:val="006A0FBB"/>
    <w:rsid w:val="006A0FCC"/>
    <w:rsid w:val="006A11B1"/>
    <w:rsid w:val="006A1210"/>
    <w:rsid w:val="006A188E"/>
    <w:rsid w:val="006A1A4F"/>
    <w:rsid w:val="006A1A57"/>
    <w:rsid w:val="006A1AA0"/>
    <w:rsid w:val="006A1C22"/>
    <w:rsid w:val="006A1D88"/>
    <w:rsid w:val="006A1F04"/>
    <w:rsid w:val="006A1FFB"/>
    <w:rsid w:val="006A209A"/>
    <w:rsid w:val="006A22FE"/>
    <w:rsid w:val="006A26C6"/>
    <w:rsid w:val="006A29E8"/>
    <w:rsid w:val="006A2F3F"/>
    <w:rsid w:val="006A3055"/>
    <w:rsid w:val="006A3108"/>
    <w:rsid w:val="006A3154"/>
    <w:rsid w:val="006A3DC4"/>
    <w:rsid w:val="006A4591"/>
    <w:rsid w:val="006A47EE"/>
    <w:rsid w:val="006A4AA9"/>
    <w:rsid w:val="006A5279"/>
    <w:rsid w:val="006A54F7"/>
    <w:rsid w:val="006A5665"/>
    <w:rsid w:val="006A583D"/>
    <w:rsid w:val="006A61C7"/>
    <w:rsid w:val="006A62D9"/>
    <w:rsid w:val="006A74FE"/>
    <w:rsid w:val="006B011F"/>
    <w:rsid w:val="006B0C04"/>
    <w:rsid w:val="006B0F3D"/>
    <w:rsid w:val="006B0F5A"/>
    <w:rsid w:val="006B0F69"/>
    <w:rsid w:val="006B1545"/>
    <w:rsid w:val="006B1A48"/>
    <w:rsid w:val="006B220B"/>
    <w:rsid w:val="006B22B3"/>
    <w:rsid w:val="006B28AC"/>
    <w:rsid w:val="006B2BC1"/>
    <w:rsid w:val="006B2C6E"/>
    <w:rsid w:val="006B2DA8"/>
    <w:rsid w:val="006B33F9"/>
    <w:rsid w:val="006B3424"/>
    <w:rsid w:val="006B3484"/>
    <w:rsid w:val="006B36EC"/>
    <w:rsid w:val="006B3B18"/>
    <w:rsid w:val="006B3B42"/>
    <w:rsid w:val="006B3F52"/>
    <w:rsid w:val="006B3FD3"/>
    <w:rsid w:val="006B4760"/>
    <w:rsid w:val="006B492B"/>
    <w:rsid w:val="006B4BC4"/>
    <w:rsid w:val="006B53AE"/>
    <w:rsid w:val="006B5662"/>
    <w:rsid w:val="006B56F4"/>
    <w:rsid w:val="006B5C7B"/>
    <w:rsid w:val="006B5C89"/>
    <w:rsid w:val="006B5D98"/>
    <w:rsid w:val="006B6420"/>
    <w:rsid w:val="006B65F4"/>
    <w:rsid w:val="006B6C0D"/>
    <w:rsid w:val="006B6EAB"/>
    <w:rsid w:val="006B7110"/>
    <w:rsid w:val="006B71A1"/>
    <w:rsid w:val="006B73AC"/>
    <w:rsid w:val="006B73F0"/>
    <w:rsid w:val="006B742B"/>
    <w:rsid w:val="006B7835"/>
    <w:rsid w:val="006B7C6A"/>
    <w:rsid w:val="006B7FC9"/>
    <w:rsid w:val="006C0214"/>
    <w:rsid w:val="006C040A"/>
    <w:rsid w:val="006C043E"/>
    <w:rsid w:val="006C097E"/>
    <w:rsid w:val="006C0B1E"/>
    <w:rsid w:val="006C0C21"/>
    <w:rsid w:val="006C10FC"/>
    <w:rsid w:val="006C1199"/>
    <w:rsid w:val="006C1339"/>
    <w:rsid w:val="006C156A"/>
    <w:rsid w:val="006C1835"/>
    <w:rsid w:val="006C1C8E"/>
    <w:rsid w:val="006C1F9F"/>
    <w:rsid w:val="006C1FFF"/>
    <w:rsid w:val="006C2009"/>
    <w:rsid w:val="006C247B"/>
    <w:rsid w:val="006C25B7"/>
    <w:rsid w:val="006C2694"/>
    <w:rsid w:val="006C2756"/>
    <w:rsid w:val="006C2879"/>
    <w:rsid w:val="006C2BEC"/>
    <w:rsid w:val="006C2C07"/>
    <w:rsid w:val="006C2CF9"/>
    <w:rsid w:val="006C3195"/>
    <w:rsid w:val="006C348D"/>
    <w:rsid w:val="006C34FF"/>
    <w:rsid w:val="006C35E5"/>
    <w:rsid w:val="006C36C4"/>
    <w:rsid w:val="006C39DE"/>
    <w:rsid w:val="006C4241"/>
    <w:rsid w:val="006C43D2"/>
    <w:rsid w:val="006C47E3"/>
    <w:rsid w:val="006C499B"/>
    <w:rsid w:val="006C4EED"/>
    <w:rsid w:val="006C54D8"/>
    <w:rsid w:val="006C5634"/>
    <w:rsid w:val="006C5959"/>
    <w:rsid w:val="006C5E56"/>
    <w:rsid w:val="006C5E83"/>
    <w:rsid w:val="006C5E8C"/>
    <w:rsid w:val="006C621A"/>
    <w:rsid w:val="006C624F"/>
    <w:rsid w:val="006C6597"/>
    <w:rsid w:val="006C67A6"/>
    <w:rsid w:val="006C6912"/>
    <w:rsid w:val="006C6DD8"/>
    <w:rsid w:val="006C6E1E"/>
    <w:rsid w:val="006C6F3D"/>
    <w:rsid w:val="006C76CF"/>
    <w:rsid w:val="006C7BAD"/>
    <w:rsid w:val="006C7C82"/>
    <w:rsid w:val="006C7DE5"/>
    <w:rsid w:val="006D011C"/>
    <w:rsid w:val="006D01DC"/>
    <w:rsid w:val="006D0336"/>
    <w:rsid w:val="006D0528"/>
    <w:rsid w:val="006D055D"/>
    <w:rsid w:val="006D079D"/>
    <w:rsid w:val="006D07A5"/>
    <w:rsid w:val="006D09A8"/>
    <w:rsid w:val="006D0B97"/>
    <w:rsid w:val="006D121B"/>
    <w:rsid w:val="006D12B8"/>
    <w:rsid w:val="006D17FE"/>
    <w:rsid w:val="006D18C0"/>
    <w:rsid w:val="006D18D3"/>
    <w:rsid w:val="006D1BB4"/>
    <w:rsid w:val="006D1C2E"/>
    <w:rsid w:val="006D1D47"/>
    <w:rsid w:val="006D1EB8"/>
    <w:rsid w:val="006D2019"/>
    <w:rsid w:val="006D20AE"/>
    <w:rsid w:val="006D25B1"/>
    <w:rsid w:val="006D2BBF"/>
    <w:rsid w:val="006D2F44"/>
    <w:rsid w:val="006D382A"/>
    <w:rsid w:val="006D3857"/>
    <w:rsid w:val="006D3BC0"/>
    <w:rsid w:val="006D3D5F"/>
    <w:rsid w:val="006D3DB2"/>
    <w:rsid w:val="006D4753"/>
    <w:rsid w:val="006D525E"/>
    <w:rsid w:val="006D52F4"/>
    <w:rsid w:val="006D5ECC"/>
    <w:rsid w:val="006D5FD3"/>
    <w:rsid w:val="006D651F"/>
    <w:rsid w:val="006D6585"/>
    <w:rsid w:val="006D6788"/>
    <w:rsid w:val="006D681D"/>
    <w:rsid w:val="006D6895"/>
    <w:rsid w:val="006D69D2"/>
    <w:rsid w:val="006D6E09"/>
    <w:rsid w:val="006D6E15"/>
    <w:rsid w:val="006D7419"/>
    <w:rsid w:val="006D77BD"/>
    <w:rsid w:val="006D797A"/>
    <w:rsid w:val="006D7A76"/>
    <w:rsid w:val="006D7ACF"/>
    <w:rsid w:val="006D7AF9"/>
    <w:rsid w:val="006D7B17"/>
    <w:rsid w:val="006D7D45"/>
    <w:rsid w:val="006D7EFF"/>
    <w:rsid w:val="006D7F96"/>
    <w:rsid w:val="006E0021"/>
    <w:rsid w:val="006E002C"/>
    <w:rsid w:val="006E05EC"/>
    <w:rsid w:val="006E0C3C"/>
    <w:rsid w:val="006E0C54"/>
    <w:rsid w:val="006E0D61"/>
    <w:rsid w:val="006E165E"/>
    <w:rsid w:val="006E173B"/>
    <w:rsid w:val="006E178F"/>
    <w:rsid w:val="006E18B7"/>
    <w:rsid w:val="006E1BC4"/>
    <w:rsid w:val="006E1C48"/>
    <w:rsid w:val="006E1CA2"/>
    <w:rsid w:val="006E1D6F"/>
    <w:rsid w:val="006E1D77"/>
    <w:rsid w:val="006E1E7D"/>
    <w:rsid w:val="006E2007"/>
    <w:rsid w:val="006E2151"/>
    <w:rsid w:val="006E242C"/>
    <w:rsid w:val="006E260A"/>
    <w:rsid w:val="006E2805"/>
    <w:rsid w:val="006E2B6B"/>
    <w:rsid w:val="006E2BB8"/>
    <w:rsid w:val="006E2D8F"/>
    <w:rsid w:val="006E2E39"/>
    <w:rsid w:val="006E2F01"/>
    <w:rsid w:val="006E2F4A"/>
    <w:rsid w:val="006E2F81"/>
    <w:rsid w:val="006E3468"/>
    <w:rsid w:val="006E3469"/>
    <w:rsid w:val="006E34ED"/>
    <w:rsid w:val="006E3553"/>
    <w:rsid w:val="006E3783"/>
    <w:rsid w:val="006E3A29"/>
    <w:rsid w:val="006E3A3C"/>
    <w:rsid w:val="006E3B26"/>
    <w:rsid w:val="006E3BE5"/>
    <w:rsid w:val="006E3CA5"/>
    <w:rsid w:val="006E4236"/>
    <w:rsid w:val="006E426B"/>
    <w:rsid w:val="006E44C8"/>
    <w:rsid w:val="006E46BB"/>
    <w:rsid w:val="006E4768"/>
    <w:rsid w:val="006E476A"/>
    <w:rsid w:val="006E4CD0"/>
    <w:rsid w:val="006E536C"/>
    <w:rsid w:val="006E560E"/>
    <w:rsid w:val="006E5BF1"/>
    <w:rsid w:val="006E5C23"/>
    <w:rsid w:val="006E5E28"/>
    <w:rsid w:val="006E600C"/>
    <w:rsid w:val="006E60FE"/>
    <w:rsid w:val="006E61C6"/>
    <w:rsid w:val="006E66B4"/>
    <w:rsid w:val="006E685A"/>
    <w:rsid w:val="006E6884"/>
    <w:rsid w:val="006E68EE"/>
    <w:rsid w:val="006E6CBB"/>
    <w:rsid w:val="006E6FCC"/>
    <w:rsid w:val="006E7089"/>
    <w:rsid w:val="006E7242"/>
    <w:rsid w:val="006E7410"/>
    <w:rsid w:val="006E743E"/>
    <w:rsid w:val="006E75FE"/>
    <w:rsid w:val="006E761A"/>
    <w:rsid w:val="006E78D5"/>
    <w:rsid w:val="006E7918"/>
    <w:rsid w:val="006E7C7F"/>
    <w:rsid w:val="006E7E08"/>
    <w:rsid w:val="006E7E11"/>
    <w:rsid w:val="006F075A"/>
    <w:rsid w:val="006F08FE"/>
    <w:rsid w:val="006F0910"/>
    <w:rsid w:val="006F09C2"/>
    <w:rsid w:val="006F0D02"/>
    <w:rsid w:val="006F0D12"/>
    <w:rsid w:val="006F12DF"/>
    <w:rsid w:val="006F1497"/>
    <w:rsid w:val="006F161D"/>
    <w:rsid w:val="006F1917"/>
    <w:rsid w:val="006F1A09"/>
    <w:rsid w:val="006F1C6D"/>
    <w:rsid w:val="006F1E64"/>
    <w:rsid w:val="006F1EF6"/>
    <w:rsid w:val="006F2250"/>
    <w:rsid w:val="006F2323"/>
    <w:rsid w:val="006F249B"/>
    <w:rsid w:val="006F2712"/>
    <w:rsid w:val="006F2731"/>
    <w:rsid w:val="006F2DAE"/>
    <w:rsid w:val="006F2FD5"/>
    <w:rsid w:val="006F305E"/>
    <w:rsid w:val="006F33D1"/>
    <w:rsid w:val="006F35B8"/>
    <w:rsid w:val="006F3751"/>
    <w:rsid w:val="006F37D2"/>
    <w:rsid w:val="006F37F1"/>
    <w:rsid w:val="006F38A3"/>
    <w:rsid w:val="006F470D"/>
    <w:rsid w:val="006F4E64"/>
    <w:rsid w:val="006F556C"/>
    <w:rsid w:val="006F56F7"/>
    <w:rsid w:val="006F5945"/>
    <w:rsid w:val="006F5BB2"/>
    <w:rsid w:val="006F5E29"/>
    <w:rsid w:val="006F6287"/>
    <w:rsid w:val="006F62D5"/>
    <w:rsid w:val="006F644C"/>
    <w:rsid w:val="006F6ABE"/>
    <w:rsid w:val="006F6C9E"/>
    <w:rsid w:val="006F6E11"/>
    <w:rsid w:val="006F6ED8"/>
    <w:rsid w:val="006F770F"/>
    <w:rsid w:val="006F7B1B"/>
    <w:rsid w:val="006F7BFD"/>
    <w:rsid w:val="0070004C"/>
    <w:rsid w:val="00700410"/>
    <w:rsid w:val="0070041B"/>
    <w:rsid w:val="007006F1"/>
    <w:rsid w:val="00700849"/>
    <w:rsid w:val="00701377"/>
    <w:rsid w:val="007014AD"/>
    <w:rsid w:val="007014C8"/>
    <w:rsid w:val="007014F4"/>
    <w:rsid w:val="00701539"/>
    <w:rsid w:val="0070197B"/>
    <w:rsid w:val="00701E04"/>
    <w:rsid w:val="0070224B"/>
    <w:rsid w:val="0070266E"/>
    <w:rsid w:val="00702704"/>
    <w:rsid w:val="007027E2"/>
    <w:rsid w:val="00702996"/>
    <w:rsid w:val="00702A95"/>
    <w:rsid w:val="00702EC3"/>
    <w:rsid w:val="00703079"/>
    <w:rsid w:val="007030E0"/>
    <w:rsid w:val="007036AE"/>
    <w:rsid w:val="0070374F"/>
    <w:rsid w:val="0070387C"/>
    <w:rsid w:val="00703BC5"/>
    <w:rsid w:val="00703E9C"/>
    <w:rsid w:val="007045F1"/>
    <w:rsid w:val="00704676"/>
    <w:rsid w:val="00704C86"/>
    <w:rsid w:val="00704C94"/>
    <w:rsid w:val="00705469"/>
    <w:rsid w:val="007056A9"/>
    <w:rsid w:val="00705A13"/>
    <w:rsid w:val="00705CC3"/>
    <w:rsid w:val="00705D82"/>
    <w:rsid w:val="00705DF5"/>
    <w:rsid w:val="007061EB"/>
    <w:rsid w:val="007063CE"/>
    <w:rsid w:val="007064E4"/>
    <w:rsid w:val="0070680D"/>
    <w:rsid w:val="00706ABF"/>
    <w:rsid w:val="00706B38"/>
    <w:rsid w:val="007072EC"/>
    <w:rsid w:val="007073A6"/>
    <w:rsid w:val="007100EB"/>
    <w:rsid w:val="007101D7"/>
    <w:rsid w:val="007103B5"/>
    <w:rsid w:val="00710725"/>
    <w:rsid w:val="00710918"/>
    <w:rsid w:val="007109EF"/>
    <w:rsid w:val="00710CFE"/>
    <w:rsid w:val="00711039"/>
    <w:rsid w:val="00711216"/>
    <w:rsid w:val="00711263"/>
    <w:rsid w:val="0071174A"/>
    <w:rsid w:val="007117C6"/>
    <w:rsid w:val="007117CC"/>
    <w:rsid w:val="007118BE"/>
    <w:rsid w:val="00711C46"/>
    <w:rsid w:val="00711E4A"/>
    <w:rsid w:val="007121C0"/>
    <w:rsid w:val="00712235"/>
    <w:rsid w:val="00712420"/>
    <w:rsid w:val="00712646"/>
    <w:rsid w:val="007126E3"/>
    <w:rsid w:val="00712779"/>
    <w:rsid w:val="0071278D"/>
    <w:rsid w:val="00712DF7"/>
    <w:rsid w:val="0071307F"/>
    <w:rsid w:val="007131DA"/>
    <w:rsid w:val="007131EC"/>
    <w:rsid w:val="00713250"/>
    <w:rsid w:val="007133AB"/>
    <w:rsid w:val="0071365A"/>
    <w:rsid w:val="00713872"/>
    <w:rsid w:val="007139BB"/>
    <w:rsid w:val="00713A1C"/>
    <w:rsid w:val="00713AB8"/>
    <w:rsid w:val="00713AE9"/>
    <w:rsid w:val="00713E45"/>
    <w:rsid w:val="00713F26"/>
    <w:rsid w:val="0071423B"/>
    <w:rsid w:val="00714249"/>
    <w:rsid w:val="007144E6"/>
    <w:rsid w:val="00714523"/>
    <w:rsid w:val="00714602"/>
    <w:rsid w:val="0071542B"/>
    <w:rsid w:val="00715535"/>
    <w:rsid w:val="0071556E"/>
    <w:rsid w:val="007157C4"/>
    <w:rsid w:val="007157C8"/>
    <w:rsid w:val="007159A5"/>
    <w:rsid w:val="00715A44"/>
    <w:rsid w:val="00715C29"/>
    <w:rsid w:val="00715D20"/>
    <w:rsid w:val="00715D74"/>
    <w:rsid w:val="00715E49"/>
    <w:rsid w:val="00715F4D"/>
    <w:rsid w:val="007163BF"/>
    <w:rsid w:val="007169CD"/>
    <w:rsid w:val="00716B07"/>
    <w:rsid w:val="00716BB3"/>
    <w:rsid w:val="00716E79"/>
    <w:rsid w:val="0071706D"/>
    <w:rsid w:val="00717597"/>
    <w:rsid w:val="0071763A"/>
    <w:rsid w:val="007177FC"/>
    <w:rsid w:val="00717969"/>
    <w:rsid w:val="00717B0F"/>
    <w:rsid w:val="00717B5E"/>
    <w:rsid w:val="00720533"/>
    <w:rsid w:val="007206EE"/>
    <w:rsid w:val="00720B73"/>
    <w:rsid w:val="00720C49"/>
    <w:rsid w:val="007211CB"/>
    <w:rsid w:val="00721246"/>
    <w:rsid w:val="00721291"/>
    <w:rsid w:val="0072134C"/>
    <w:rsid w:val="00721506"/>
    <w:rsid w:val="00721639"/>
    <w:rsid w:val="00721887"/>
    <w:rsid w:val="007219FE"/>
    <w:rsid w:val="00721E1E"/>
    <w:rsid w:val="00721E86"/>
    <w:rsid w:val="00721EF9"/>
    <w:rsid w:val="007220FE"/>
    <w:rsid w:val="00722217"/>
    <w:rsid w:val="0072276E"/>
    <w:rsid w:val="007227BC"/>
    <w:rsid w:val="00723131"/>
    <w:rsid w:val="0072330C"/>
    <w:rsid w:val="00723867"/>
    <w:rsid w:val="00723C53"/>
    <w:rsid w:val="00724075"/>
    <w:rsid w:val="0072412D"/>
    <w:rsid w:val="00724313"/>
    <w:rsid w:val="0072471F"/>
    <w:rsid w:val="007248AA"/>
    <w:rsid w:val="0072497E"/>
    <w:rsid w:val="00724984"/>
    <w:rsid w:val="00724B14"/>
    <w:rsid w:val="00724B9B"/>
    <w:rsid w:val="00724C38"/>
    <w:rsid w:val="00724DA0"/>
    <w:rsid w:val="00724E0E"/>
    <w:rsid w:val="007255FE"/>
    <w:rsid w:val="007257A0"/>
    <w:rsid w:val="00725A0C"/>
    <w:rsid w:val="00725C83"/>
    <w:rsid w:val="007261CF"/>
    <w:rsid w:val="007263D9"/>
    <w:rsid w:val="007264AC"/>
    <w:rsid w:val="007265EE"/>
    <w:rsid w:val="00726898"/>
    <w:rsid w:val="00726A22"/>
    <w:rsid w:val="00726C58"/>
    <w:rsid w:val="00726C77"/>
    <w:rsid w:val="00726D8C"/>
    <w:rsid w:val="00726EAB"/>
    <w:rsid w:val="00726FED"/>
    <w:rsid w:val="0072722F"/>
    <w:rsid w:val="00727280"/>
    <w:rsid w:val="007272D6"/>
    <w:rsid w:val="007273C8"/>
    <w:rsid w:val="007276BC"/>
    <w:rsid w:val="00727737"/>
    <w:rsid w:val="00730412"/>
    <w:rsid w:val="00730425"/>
    <w:rsid w:val="0073086E"/>
    <w:rsid w:val="0073104D"/>
    <w:rsid w:val="0073183A"/>
    <w:rsid w:val="00731B74"/>
    <w:rsid w:val="00731C94"/>
    <w:rsid w:val="00731DE7"/>
    <w:rsid w:val="00731E04"/>
    <w:rsid w:val="007320D2"/>
    <w:rsid w:val="007329CE"/>
    <w:rsid w:val="00732A78"/>
    <w:rsid w:val="00732B12"/>
    <w:rsid w:val="007332CB"/>
    <w:rsid w:val="007332DA"/>
    <w:rsid w:val="00733BF3"/>
    <w:rsid w:val="00733FA4"/>
    <w:rsid w:val="007340FC"/>
    <w:rsid w:val="00734162"/>
    <w:rsid w:val="007341F3"/>
    <w:rsid w:val="0073493E"/>
    <w:rsid w:val="00734C59"/>
    <w:rsid w:val="00734C5F"/>
    <w:rsid w:val="00734D6D"/>
    <w:rsid w:val="00734DDE"/>
    <w:rsid w:val="00734E50"/>
    <w:rsid w:val="007350A0"/>
    <w:rsid w:val="007350CA"/>
    <w:rsid w:val="0073521A"/>
    <w:rsid w:val="00735470"/>
    <w:rsid w:val="00735E6E"/>
    <w:rsid w:val="00735E9D"/>
    <w:rsid w:val="00735F8D"/>
    <w:rsid w:val="00736326"/>
    <w:rsid w:val="00736332"/>
    <w:rsid w:val="00736581"/>
    <w:rsid w:val="00736BC6"/>
    <w:rsid w:val="00736DB3"/>
    <w:rsid w:val="00736EF7"/>
    <w:rsid w:val="007379C2"/>
    <w:rsid w:val="00737B69"/>
    <w:rsid w:val="00737E37"/>
    <w:rsid w:val="00737EAD"/>
    <w:rsid w:val="00737FBF"/>
    <w:rsid w:val="0074019A"/>
    <w:rsid w:val="007402FF"/>
    <w:rsid w:val="00740429"/>
    <w:rsid w:val="007406AE"/>
    <w:rsid w:val="0074097A"/>
    <w:rsid w:val="00740A59"/>
    <w:rsid w:val="00740E07"/>
    <w:rsid w:val="00740F6F"/>
    <w:rsid w:val="00741031"/>
    <w:rsid w:val="00741302"/>
    <w:rsid w:val="00741660"/>
    <w:rsid w:val="00741754"/>
    <w:rsid w:val="0074179B"/>
    <w:rsid w:val="0074192E"/>
    <w:rsid w:val="00741A68"/>
    <w:rsid w:val="00741A77"/>
    <w:rsid w:val="00741ABA"/>
    <w:rsid w:val="00741D7D"/>
    <w:rsid w:val="00742043"/>
    <w:rsid w:val="00742084"/>
    <w:rsid w:val="007421DC"/>
    <w:rsid w:val="00742D63"/>
    <w:rsid w:val="00743025"/>
    <w:rsid w:val="0074311B"/>
    <w:rsid w:val="00743499"/>
    <w:rsid w:val="007434D2"/>
    <w:rsid w:val="00743562"/>
    <w:rsid w:val="00743707"/>
    <w:rsid w:val="00743849"/>
    <w:rsid w:val="00743E99"/>
    <w:rsid w:val="00743ED3"/>
    <w:rsid w:val="00743FEB"/>
    <w:rsid w:val="007442DB"/>
    <w:rsid w:val="00744688"/>
    <w:rsid w:val="007446A7"/>
    <w:rsid w:val="0074478A"/>
    <w:rsid w:val="0074490C"/>
    <w:rsid w:val="0074491A"/>
    <w:rsid w:val="00744BE9"/>
    <w:rsid w:val="00744CDD"/>
    <w:rsid w:val="00744EC7"/>
    <w:rsid w:val="0074504C"/>
    <w:rsid w:val="00745266"/>
    <w:rsid w:val="0074527E"/>
    <w:rsid w:val="00745CD1"/>
    <w:rsid w:val="00746191"/>
    <w:rsid w:val="007465BA"/>
    <w:rsid w:val="00746751"/>
    <w:rsid w:val="00746B78"/>
    <w:rsid w:val="00746D41"/>
    <w:rsid w:val="00746F12"/>
    <w:rsid w:val="00746F91"/>
    <w:rsid w:val="007473DF"/>
    <w:rsid w:val="0074763F"/>
    <w:rsid w:val="00747A59"/>
    <w:rsid w:val="00747B64"/>
    <w:rsid w:val="00747E19"/>
    <w:rsid w:val="0075029F"/>
    <w:rsid w:val="00750395"/>
    <w:rsid w:val="00750BC1"/>
    <w:rsid w:val="00751163"/>
    <w:rsid w:val="007511DA"/>
    <w:rsid w:val="00751206"/>
    <w:rsid w:val="0075157E"/>
    <w:rsid w:val="00751609"/>
    <w:rsid w:val="007516FE"/>
    <w:rsid w:val="00751BD2"/>
    <w:rsid w:val="00751D85"/>
    <w:rsid w:val="00751EDC"/>
    <w:rsid w:val="0075227D"/>
    <w:rsid w:val="0075229F"/>
    <w:rsid w:val="00752B8A"/>
    <w:rsid w:val="007533B7"/>
    <w:rsid w:val="007534F5"/>
    <w:rsid w:val="007535DD"/>
    <w:rsid w:val="0075363A"/>
    <w:rsid w:val="007536A4"/>
    <w:rsid w:val="00753A56"/>
    <w:rsid w:val="00753B5F"/>
    <w:rsid w:val="00753BFD"/>
    <w:rsid w:val="00754077"/>
    <w:rsid w:val="007543F7"/>
    <w:rsid w:val="0075442A"/>
    <w:rsid w:val="0075450E"/>
    <w:rsid w:val="00754E48"/>
    <w:rsid w:val="00754F21"/>
    <w:rsid w:val="00754FD1"/>
    <w:rsid w:val="00755101"/>
    <w:rsid w:val="00755852"/>
    <w:rsid w:val="007559C4"/>
    <w:rsid w:val="00755D54"/>
    <w:rsid w:val="007565A5"/>
    <w:rsid w:val="00756BE8"/>
    <w:rsid w:val="00757481"/>
    <w:rsid w:val="0075778E"/>
    <w:rsid w:val="00757834"/>
    <w:rsid w:val="00757AE5"/>
    <w:rsid w:val="00757BA5"/>
    <w:rsid w:val="00760032"/>
    <w:rsid w:val="00760256"/>
    <w:rsid w:val="00760973"/>
    <w:rsid w:val="00760C16"/>
    <w:rsid w:val="00760E72"/>
    <w:rsid w:val="007614BC"/>
    <w:rsid w:val="0076177E"/>
    <w:rsid w:val="0076198A"/>
    <w:rsid w:val="00761A6C"/>
    <w:rsid w:val="00761B9A"/>
    <w:rsid w:val="00761ED8"/>
    <w:rsid w:val="00761FE9"/>
    <w:rsid w:val="00762690"/>
    <w:rsid w:val="00762976"/>
    <w:rsid w:val="00762B22"/>
    <w:rsid w:val="00762F5C"/>
    <w:rsid w:val="007631B4"/>
    <w:rsid w:val="007632CB"/>
    <w:rsid w:val="007633A1"/>
    <w:rsid w:val="00763664"/>
    <w:rsid w:val="007636E9"/>
    <w:rsid w:val="00763A06"/>
    <w:rsid w:val="00763ABF"/>
    <w:rsid w:val="00763AFC"/>
    <w:rsid w:val="007642D5"/>
    <w:rsid w:val="00764308"/>
    <w:rsid w:val="0076432C"/>
    <w:rsid w:val="00764361"/>
    <w:rsid w:val="007644E0"/>
    <w:rsid w:val="0076476F"/>
    <w:rsid w:val="00764A5E"/>
    <w:rsid w:val="00764B1D"/>
    <w:rsid w:val="00764E7B"/>
    <w:rsid w:val="007650A1"/>
    <w:rsid w:val="007652C6"/>
    <w:rsid w:val="0076547B"/>
    <w:rsid w:val="007655AF"/>
    <w:rsid w:val="007659CA"/>
    <w:rsid w:val="00765C6E"/>
    <w:rsid w:val="00765D68"/>
    <w:rsid w:val="00765DA9"/>
    <w:rsid w:val="0076609A"/>
    <w:rsid w:val="007662AC"/>
    <w:rsid w:val="00766566"/>
    <w:rsid w:val="00766920"/>
    <w:rsid w:val="00766CC5"/>
    <w:rsid w:val="00766F92"/>
    <w:rsid w:val="0076700E"/>
    <w:rsid w:val="007672D1"/>
    <w:rsid w:val="007672F7"/>
    <w:rsid w:val="0076747F"/>
    <w:rsid w:val="007675DF"/>
    <w:rsid w:val="007677F7"/>
    <w:rsid w:val="007678C4"/>
    <w:rsid w:val="00767BB5"/>
    <w:rsid w:val="00767DC6"/>
    <w:rsid w:val="00770155"/>
    <w:rsid w:val="007701E5"/>
    <w:rsid w:val="007705A9"/>
    <w:rsid w:val="00770D64"/>
    <w:rsid w:val="00770EA2"/>
    <w:rsid w:val="00770F0F"/>
    <w:rsid w:val="00771182"/>
    <w:rsid w:val="007711FC"/>
    <w:rsid w:val="007719F0"/>
    <w:rsid w:val="00771B00"/>
    <w:rsid w:val="00771E5B"/>
    <w:rsid w:val="00771E6A"/>
    <w:rsid w:val="007720CE"/>
    <w:rsid w:val="007723A3"/>
    <w:rsid w:val="00772457"/>
    <w:rsid w:val="0077256D"/>
    <w:rsid w:val="007725B1"/>
    <w:rsid w:val="00772730"/>
    <w:rsid w:val="0077296B"/>
    <w:rsid w:val="007729C7"/>
    <w:rsid w:val="00772CBF"/>
    <w:rsid w:val="00772CC1"/>
    <w:rsid w:val="007730E4"/>
    <w:rsid w:val="00773146"/>
    <w:rsid w:val="007734C0"/>
    <w:rsid w:val="00773BCD"/>
    <w:rsid w:val="00773C0A"/>
    <w:rsid w:val="00773C17"/>
    <w:rsid w:val="00773F10"/>
    <w:rsid w:val="007747B0"/>
    <w:rsid w:val="00774A49"/>
    <w:rsid w:val="00774D48"/>
    <w:rsid w:val="00774F41"/>
    <w:rsid w:val="00775097"/>
    <w:rsid w:val="00775486"/>
    <w:rsid w:val="007754FF"/>
    <w:rsid w:val="00775950"/>
    <w:rsid w:val="00775B05"/>
    <w:rsid w:val="00775F9C"/>
    <w:rsid w:val="00776513"/>
    <w:rsid w:val="0077713A"/>
    <w:rsid w:val="00777187"/>
    <w:rsid w:val="007772A4"/>
    <w:rsid w:val="0077796F"/>
    <w:rsid w:val="00777B0B"/>
    <w:rsid w:val="00777EF4"/>
    <w:rsid w:val="007800B8"/>
    <w:rsid w:val="00780594"/>
    <w:rsid w:val="0078066D"/>
    <w:rsid w:val="007807D1"/>
    <w:rsid w:val="00780B64"/>
    <w:rsid w:val="007816C6"/>
    <w:rsid w:val="007817F0"/>
    <w:rsid w:val="007819F6"/>
    <w:rsid w:val="00781A7F"/>
    <w:rsid w:val="00781AF5"/>
    <w:rsid w:val="00781D27"/>
    <w:rsid w:val="00782044"/>
    <w:rsid w:val="0078211D"/>
    <w:rsid w:val="00782341"/>
    <w:rsid w:val="007823C3"/>
    <w:rsid w:val="00782D69"/>
    <w:rsid w:val="007831F6"/>
    <w:rsid w:val="0078349D"/>
    <w:rsid w:val="007834A1"/>
    <w:rsid w:val="00783582"/>
    <w:rsid w:val="007838CF"/>
    <w:rsid w:val="007839F7"/>
    <w:rsid w:val="00783C67"/>
    <w:rsid w:val="00783CA6"/>
    <w:rsid w:val="00783F7A"/>
    <w:rsid w:val="007840C1"/>
    <w:rsid w:val="007841FA"/>
    <w:rsid w:val="00784206"/>
    <w:rsid w:val="007847A0"/>
    <w:rsid w:val="0078484A"/>
    <w:rsid w:val="0078490C"/>
    <w:rsid w:val="00784BA4"/>
    <w:rsid w:val="00784BF3"/>
    <w:rsid w:val="00784BFA"/>
    <w:rsid w:val="00784C32"/>
    <w:rsid w:val="007851F8"/>
    <w:rsid w:val="00785750"/>
    <w:rsid w:val="00785919"/>
    <w:rsid w:val="00785B47"/>
    <w:rsid w:val="00785E0E"/>
    <w:rsid w:val="00785EEB"/>
    <w:rsid w:val="00786685"/>
    <w:rsid w:val="0078677A"/>
    <w:rsid w:val="00786BE9"/>
    <w:rsid w:val="00786DFE"/>
    <w:rsid w:val="00787253"/>
    <w:rsid w:val="007874AE"/>
    <w:rsid w:val="00787527"/>
    <w:rsid w:val="0078782A"/>
    <w:rsid w:val="00787AA8"/>
    <w:rsid w:val="007901A0"/>
    <w:rsid w:val="007901EE"/>
    <w:rsid w:val="007904ED"/>
    <w:rsid w:val="0079065F"/>
    <w:rsid w:val="0079074E"/>
    <w:rsid w:val="00790A9C"/>
    <w:rsid w:val="00790ADC"/>
    <w:rsid w:val="00790B8D"/>
    <w:rsid w:val="00790C0E"/>
    <w:rsid w:val="00790D46"/>
    <w:rsid w:val="007911E3"/>
    <w:rsid w:val="0079120D"/>
    <w:rsid w:val="00791891"/>
    <w:rsid w:val="00791D77"/>
    <w:rsid w:val="0079237E"/>
    <w:rsid w:val="00792469"/>
    <w:rsid w:val="0079246C"/>
    <w:rsid w:val="007924A8"/>
    <w:rsid w:val="007927C2"/>
    <w:rsid w:val="00792A05"/>
    <w:rsid w:val="00792A1D"/>
    <w:rsid w:val="00792C7F"/>
    <w:rsid w:val="00793839"/>
    <w:rsid w:val="00793DBD"/>
    <w:rsid w:val="00793F85"/>
    <w:rsid w:val="00793FBE"/>
    <w:rsid w:val="00794220"/>
    <w:rsid w:val="00794249"/>
    <w:rsid w:val="00794436"/>
    <w:rsid w:val="00794548"/>
    <w:rsid w:val="0079478F"/>
    <w:rsid w:val="00794B15"/>
    <w:rsid w:val="00794D3C"/>
    <w:rsid w:val="00794FFA"/>
    <w:rsid w:val="007951C0"/>
    <w:rsid w:val="007951D0"/>
    <w:rsid w:val="007954BD"/>
    <w:rsid w:val="00795985"/>
    <w:rsid w:val="00795F05"/>
    <w:rsid w:val="007960B9"/>
    <w:rsid w:val="007960DE"/>
    <w:rsid w:val="0079637C"/>
    <w:rsid w:val="00796514"/>
    <w:rsid w:val="007965F3"/>
    <w:rsid w:val="007972CD"/>
    <w:rsid w:val="0079735A"/>
    <w:rsid w:val="00797941"/>
    <w:rsid w:val="00797989"/>
    <w:rsid w:val="00797CFA"/>
    <w:rsid w:val="00797EF9"/>
    <w:rsid w:val="007A000B"/>
    <w:rsid w:val="007A0025"/>
    <w:rsid w:val="007A0098"/>
    <w:rsid w:val="007A020A"/>
    <w:rsid w:val="007A022E"/>
    <w:rsid w:val="007A03DD"/>
    <w:rsid w:val="007A0D52"/>
    <w:rsid w:val="007A0DB8"/>
    <w:rsid w:val="007A0E5D"/>
    <w:rsid w:val="007A102A"/>
    <w:rsid w:val="007A1201"/>
    <w:rsid w:val="007A12BB"/>
    <w:rsid w:val="007A152E"/>
    <w:rsid w:val="007A15C8"/>
    <w:rsid w:val="007A1B5C"/>
    <w:rsid w:val="007A1C7A"/>
    <w:rsid w:val="007A1CE5"/>
    <w:rsid w:val="007A1E01"/>
    <w:rsid w:val="007A21DB"/>
    <w:rsid w:val="007A250D"/>
    <w:rsid w:val="007A2983"/>
    <w:rsid w:val="007A2A3F"/>
    <w:rsid w:val="007A2C33"/>
    <w:rsid w:val="007A2ED0"/>
    <w:rsid w:val="007A34AB"/>
    <w:rsid w:val="007A369F"/>
    <w:rsid w:val="007A3757"/>
    <w:rsid w:val="007A37AB"/>
    <w:rsid w:val="007A39D0"/>
    <w:rsid w:val="007A3B11"/>
    <w:rsid w:val="007A3FBB"/>
    <w:rsid w:val="007A4372"/>
    <w:rsid w:val="007A456D"/>
    <w:rsid w:val="007A4A37"/>
    <w:rsid w:val="007A4B59"/>
    <w:rsid w:val="007A514D"/>
    <w:rsid w:val="007A5177"/>
    <w:rsid w:val="007A54B9"/>
    <w:rsid w:val="007A54CE"/>
    <w:rsid w:val="007A58DA"/>
    <w:rsid w:val="007A5BC7"/>
    <w:rsid w:val="007A6016"/>
    <w:rsid w:val="007A60F0"/>
    <w:rsid w:val="007A60FD"/>
    <w:rsid w:val="007A6312"/>
    <w:rsid w:val="007A6540"/>
    <w:rsid w:val="007A684C"/>
    <w:rsid w:val="007A69A5"/>
    <w:rsid w:val="007A6A20"/>
    <w:rsid w:val="007A6C3E"/>
    <w:rsid w:val="007A6EAB"/>
    <w:rsid w:val="007A6F54"/>
    <w:rsid w:val="007A6F65"/>
    <w:rsid w:val="007A702A"/>
    <w:rsid w:val="007A78C8"/>
    <w:rsid w:val="007A7B40"/>
    <w:rsid w:val="007A7B7E"/>
    <w:rsid w:val="007A7BDC"/>
    <w:rsid w:val="007A7D6B"/>
    <w:rsid w:val="007A7EEE"/>
    <w:rsid w:val="007B0283"/>
    <w:rsid w:val="007B0383"/>
    <w:rsid w:val="007B04C1"/>
    <w:rsid w:val="007B07F3"/>
    <w:rsid w:val="007B1091"/>
    <w:rsid w:val="007B11E1"/>
    <w:rsid w:val="007B14F0"/>
    <w:rsid w:val="007B1797"/>
    <w:rsid w:val="007B179B"/>
    <w:rsid w:val="007B183A"/>
    <w:rsid w:val="007B1A9B"/>
    <w:rsid w:val="007B1EB3"/>
    <w:rsid w:val="007B24B8"/>
    <w:rsid w:val="007B25DE"/>
    <w:rsid w:val="007B261F"/>
    <w:rsid w:val="007B27FE"/>
    <w:rsid w:val="007B2895"/>
    <w:rsid w:val="007B2BF2"/>
    <w:rsid w:val="007B318C"/>
    <w:rsid w:val="007B3363"/>
    <w:rsid w:val="007B3875"/>
    <w:rsid w:val="007B3B16"/>
    <w:rsid w:val="007B3E98"/>
    <w:rsid w:val="007B3F05"/>
    <w:rsid w:val="007B45B3"/>
    <w:rsid w:val="007B4683"/>
    <w:rsid w:val="007B48CA"/>
    <w:rsid w:val="007B4A0C"/>
    <w:rsid w:val="007B4AE4"/>
    <w:rsid w:val="007B4D9D"/>
    <w:rsid w:val="007B4E7B"/>
    <w:rsid w:val="007B4F12"/>
    <w:rsid w:val="007B53B1"/>
    <w:rsid w:val="007B5755"/>
    <w:rsid w:val="007B590B"/>
    <w:rsid w:val="007B5E48"/>
    <w:rsid w:val="007B6298"/>
    <w:rsid w:val="007B629D"/>
    <w:rsid w:val="007B62E5"/>
    <w:rsid w:val="007B6717"/>
    <w:rsid w:val="007B6818"/>
    <w:rsid w:val="007B6AFA"/>
    <w:rsid w:val="007B6BF8"/>
    <w:rsid w:val="007B6CB8"/>
    <w:rsid w:val="007B6D74"/>
    <w:rsid w:val="007B6F03"/>
    <w:rsid w:val="007B7037"/>
    <w:rsid w:val="007B70EB"/>
    <w:rsid w:val="007B71E2"/>
    <w:rsid w:val="007B7650"/>
    <w:rsid w:val="007B76BB"/>
    <w:rsid w:val="007B7965"/>
    <w:rsid w:val="007B7BB8"/>
    <w:rsid w:val="007B7C1F"/>
    <w:rsid w:val="007B7C5B"/>
    <w:rsid w:val="007C01A0"/>
    <w:rsid w:val="007C051F"/>
    <w:rsid w:val="007C07AD"/>
    <w:rsid w:val="007C0972"/>
    <w:rsid w:val="007C0985"/>
    <w:rsid w:val="007C0CAD"/>
    <w:rsid w:val="007C0D04"/>
    <w:rsid w:val="007C1382"/>
    <w:rsid w:val="007C14F5"/>
    <w:rsid w:val="007C18B0"/>
    <w:rsid w:val="007C1C56"/>
    <w:rsid w:val="007C1D1A"/>
    <w:rsid w:val="007C2338"/>
    <w:rsid w:val="007C2406"/>
    <w:rsid w:val="007C25F0"/>
    <w:rsid w:val="007C2B38"/>
    <w:rsid w:val="007C2D72"/>
    <w:rsid w:val="007C2F87"/>
    <w:rsid w:val="007C37A3"/>
    <w:rsid w:val="007C3A3A"/>
    <w:rsid w:val="007C3CB6"/>
    <w:rsid w:val="007C3CF5"/>
    <w:rsid w:val="007C3DF4"/>
    <w:rsid w:val="007C427A"/>
    <w:rsid w:val="007C4432"/>
    <w:rsid w:val="007C44B7"/>
    <w:rsid w:val="007C46AD"/>
    <w:rsid w:val="007C4B45"/>
    <w:rsid w:val="007C4C6B"/>
    <w:rsid w:val="007C5076"/>
    <w:rsid w:val="007C570B"/>
    <w:rsid w:val="007C58F4"/>
    <w:rsid w:val="007C5FFD"/>
    <w:rsid w:val="007C61B3"/>
    <w:rsid w:val="007C6441"/>
    <w:rsid w:val="007C653B"/>
    <w:rsid w:val="007C678E"/>
    <w:rsid w:val="007C67C4"/>
    <w:rsid w:val="007C6AB1"/>
    <w:rsid w:val="007C6EC9"/>
    <w:rsid w:val="007C7048"/>
    <w:rsid w:val="007C7410"/>
    <w:rsid w:val="007C7819"/>
    <w:rsid w:val="007C79A3"/>
    <w:rsid w:val="007C7AFD"/>
    <w:rsid w:val="007C7B84"/>
    <w:rsid w:val="007C7DC9"/>
    <w:rsid w:val="007C7E58"/>
    <w:rsid w:val="007C7E80"/>
    <w:rsid w:val="007D004A"/>
    <w:rsid w:val="007D00EA"/>
    <w:rsid w:val="007D0942"/>
    <w:rsid w:val="007D0DAF"/>
    <w:rsid w:val="007D0DB4"/>
    <w:rsid w:val="007D1001"/>
    <w:rsid w:val="007D1257"/>
    <w:rsid w:val="007D135F"/>
    <w:rsid w:val="007D1430"/>
    <w:rsid w:val="007D1B24"/>
    <w:rsid w:val="007D1E06"/>
    <w:rsid w:val="007D1E26"/>
    <w:rsid w:val="007D1E96"/>
    <w:rsid w:val="007D20B4"/>
    <w:rsid w:val="007D25AA"/>
    <w:rsid w:val="007D2ECE"/>
    <w:rsid w:val="007D30B8"/>
    <w:rsid w:val="007D3377"/>
    <w:rsid w:val="007D3594"/>
    <w:rsid w:val="007D363B"/>
    <w:rsid w:val="007D3657"/>
    <w:rsid w:val="007D3A2C"/>
    <w:rsid w:val="007D3AD7"/>
    <w:rsid w:val="007D3DDE"/>
    <w:rsid w:val="007D3E21"/>
    <w:rsid w:val="007D4068"/>
    <w:rsid w:val="007D4466"/>
    <w:rsid w:val="007D47BA"/>
    <w:rsid w:val="007D483A"/>
    <w:rsid w:val="007D4BB2"/>
    <w:rsid w:val="007D5418"/>
    <w:rsid w:val="007D627B"/>
    <w:rsid w:val="007D660A"/>
    <w:rsid w:val="007D6A3B"/>
    <w:rsid w:val="007D6BBE"/>
    <w:rsid w:val="007D6BE7"/>
    <w:rsid w:val="007D6D98"/>
    <w:rsid w:val="007D6F6E"/>
    <w:rsid w:val="007D711B"/>
    <w:rsid w:val="007D7A8D"/>
    <w:rsid w:val="007D7C57"/>
    <w:rsid w:val="007D7C9C"/>
    <w:rsid w:val="007D7DB5"/>
    <w:rsid w:val="007E0179"/>
    <w:rsid w:val="007E0A1E"/>
    <w:rsid w:val="007E0D96"/>
    <w:rsid w:val="007E0EBF"/>
    <w:rsid w:val="007E0F52"/>
    <w:rsid w:val="007E11BD"/>
    <w:rsid w:val="007E1E81"/>
    <w:rsid w:val="007E2830"/>
    <w:rsid w:val="007E3082"/>
    <w:rsid w:val="007E34BF"/>
    <w:rsid w:val="007E3706"/>
    <w:rsid w:val="007E38D9"/>
    <w:rsid w:val="007E3B47"/>
    <w:rsid w:val="007E3DAC"/>
    <w:rsid w:val="007E4313"/>
    <w:rsid w:val="007E448C"/>
    <w:rsid w:val="007E4811"/>
    <w:rsid w:val="007E4878"/>
    <w:rsid w:val="007E4920"/>
    <w:rsid w:val="007E493D"/>
    <w:rsid w:val="007E494F"/>
    <w:rsid w:val="007E4AFC"/>
    <w:rsid w:val="007E5141"/>
    <w:rsid w:val="007E5195"/>
    <w:rsid w:val="007E52B3"/>
    <w:rsid w:val="007E5BAC"/>
    <w:rsid w:val="007E5BBA"/>
    <w:rsid w:val="007E5F01"/>
    <w:rsid w:val="007E5FCD"/>
    <w:rsid w:val="007E6824"/>
    <w:rsid w:val="007E696C"/>
    <w:rsid w:val="007E6A0D"/>
    <w:rsid w:val="007E6B05"/>
    <w:rsid w:val="007E6EA7"/>
    <w:rsid w:val="007E71B0"/>
    <w:rsid w:val="007E74E9"/>
    <w:rsid w:val="007E7716"/>
    <w:rsid w:val="007E7F1E"/>
    <w:rsid w:val="007E7F9F"/>
    <w:rsid w:val="007F0CBE"/>
    <w:rsid w:val="007F0CD4"/>
    <w:rsid w:val="007F0CF3"/>
    <w:rsid w:val="007F0FED"/>
    <w:rsid w:val="007F106D"/>
    <w:rsid w:val="007F129A"/>
    <w:rsid w:val="007F12C3"/>
    <w:rsid w:val="007F1467"/>
    <w:rsid w:val="007F1572"/>
    <w:rsid w:val="007F15AE"/>
    <w:rsid w:val="007F175A"/>
    <w:rsid w:val="007F1779"/>
    <w:rsid w:val="007F190D"/>
    <w:rsid w:val="007F1954"/>
    <w:rsid w:val="007F1AB6"/>
    <w:rsid w:val="007F1B4C"/>
    <w:rsid w:val="007F1D5E"/>
    <w:rsid w:val="007F1D8A"/>
    <w:rsid w:val="007F24C4"/>
    <w:rsid w:val="007F2A57"/>
    <w:rsid w:val="007F2C76"/>
    <w:rsid w:val="007F3613"/>
    <w:rsid w:val="007F368D"/>
    <w:rsid w:val="007F397E"/>
    <w:rsid w:val="007F3B2B"/>
    <w:rsid w:val="007F3B38"/>
    <w:rsid w:val="007F3D47"/>
    <w:rsid w:val="007F43FA"/>
    <w:rsid w:val="007F4434"/>
    <w:rsid w:val="007F4AE9"/>
    <w:rsid w:val="007F4E0B"/>
    <w:rsid w:val="007F4E26"/>
    <w:rsid w:val="007F527F"/>
    <w:rsid w:val="007F5565"/>
    <w:rsid w:val="007F5B93"/>
    <w:rsid w:val="007F63A5"/>
    <w:rsid w:val="007F69EF"/>
    <w:rsid w:val="007F6EF9"/>
    <w:rsid w:val="007F6F5F"/>
    <w:rsid w:val="007F7056"/>
    <w:rsid w:val="007F718F"/>
    <w:rsid w:val="007F757D"/>
    <w:rsid w:val="007F7665"/>
    <w:rsid w:val="007F76E2"/>
    <w:rsid w:val="007F7928"/>
    <w:rsid w:val="007F798C"/>
    <w:rsid w:val="008000B4"/>
    <w:rsid w:val="00800162"/>
    <w:rsid w:val="008004F2"/>
    <w:rsid w:val="008007F8"/>
    <w:rsid w:val="00800AEE"/>
    <w:rsid w:val="00800B7C"/>
    <w:rsid w:val="00800F31"/>
    <w:rsid w:val="0080101F"/>
    <w:rsid w:val="008012BA"/>
    <w:rsid w:val="0080146C"/>
    <w:rsid w:val="008015D0"/>
    <w:rsid w:val="0080189E"/>
    <w:rsid w:val="00801F6D"/>
    <w:rsid w:val="008020DA"/>
    <w:rsid w:val="008021C0"/>
    <w:rsid w:val="00802288"/>
    <w:rsid w:val="008028E9"/>
    <w:rsid w:val="00802AFA"/>
    <w:rsid w:val="00802E1A"/>
    <w:rsid w:val="00802F04"/>
    <w:rsid w:val="00803030"/>
    <w:rsid w:val="008031C6"/>
    <w:rsid w:val="008032C3"/>
    <w:rsid w:val="008033BD"/>
    <w:rsid w:val="00803C40"/>
    <w:rsid w:val="00803E4A"/>
    <w:rsid w:val="0080415A"/>
    <w:rsid w:val="0080432C"/>
    <w:rsid w:val="008043AD"/>
    <w:rsid w:val="00804483"/>
    <w:rsid w:val="008046FF"/>
    <w:rsid w:val="0080479C"/>
    <w:rsid w:val="00804A71"/>
    <w:rsid w:val="00804BEC"/>
    <w:rsid w:val="00804D32"/>
    <w:rsid w:val="00805018"/>
    <w:rsid w:val="0080550A"/>
    <w:rsid w:val="008059F2"/>
    <w:rsid w:val="00805F65"/>
    <w:rsid w:val="00805FDF"/>
    <w:rsid w:val="008060BA"/>
    <w:rsid w:val="008061F2"/>
    <w:rsid w:val="008068B2"/>
    <w:rsid w:val="00806F42"/>
    <w:rsid w:val="00807060"/>
    <w:rsid w:val="0080712D"/>
    <w:rsid w:val="00807145"/>
    <w:rsid w:val="00807333"/>
    <w:rsid w:val="008078F8"/>
    <w:rsid w:val="00807C24"/>
    <w:rsid w:val="00807C67"/>
    <w:rsid w:val="00807C70"/>
    <w:rsid w:val="00807CB7"/>
    <w:rsid w:val="00807F54"/>
    <w:rsid w:val="008101F4"/>
    <w:rsid w:val="0081075E"/>
    <w:rsid w:val="008108E4"/>
    <w:rsid w:val="00810BB6"/>
    <w:rsid w:val="00810C0E"/>
    <w:rsid w:val="00810DF1"/>
    <w:rsid w:val="00810EA8"/>
    <w:rsid w:val="0081110D"/>
    <w:rsid w:val="008118EC"/>
    <w:rsid w:val="00811A72"/>
    <w:rsid w:val="00811BCB"/>
    <w:rsid w:val="00811D81"/>
    <w:rsid w:val="00811DB5"/>
    <w:rsid w:val="0081202F"/>
    <w:rsid w:val="00812ACF"/>
    <w:rsid w:val="0081353E"/>
    <w:rsid w:val="0081370A"/>
    <w:rsid w:val="00813A0E"/>
    <w:rsid w:val="00813AC6"/>
    <w:rsid w:val="00813C96"/>
    <w:rsid w:val="00813E57"/>
    <w:rsid w:val="0081475B"/>
    <w:rsid w:val="0081486F"/>
    <w:rsid w:val="00814BC2"/>
    <w:rsid w:val="00814F32"/>
    <w:rsid w:val="00815388"/>
    <w:rsid w:val="008153BC"/>
    <w:rsid w:val="00815477"/>
    <w:rsid w:val="0081573C"/>
    <w:rsid w:val="00815DA4"/>
    <w:rsid w:val="00815F37"/>
    <w:rsid w:val="00816185"/>
    <w:rsid w:val="0081637B"/>
    <w:rsid w:val="0081641E"/>
    <w:rsid w:val="00816993"/>
    <w:rsid w:val="00816B2B"/>
    <w:rsid w:val="00816E7D"/>
    <w:rsid w:val="008170F2"/>
    <w:rsid w:val="00817442"/>
    <w:rsid w:val="008179A7"/>
    <w:rsid w:val="00817C7C"/>
    <w:rsid w:val="008200A0"/>
    <w:rsid w:val="0082010D"/>
    <w:rsid w:val="00820115"/>
    <w:rsid w:val="0082013D"/>
    <w:rsid w:val="0082043B"/>
    <w:rsid w:val="008205E5"/>
    <w:rsid w:val="00820B1B"/>
    <w:rsid w:val="008214E6"/>
    <w:rsid w:val="00821E2D"/>
    <w:rsid w:val="00821EB1"/>
    <w:rsid w:val="00821EC5"/>
    <w:rsid w:val="00822030"/>
    <w:rsid w:val="0082209C"/>
    <w:rsid w:val="00822354"/>
    <w:rsid w:val="00822552"/>
    <w:rsid w:val="00822BF2"/>
    <w:rsid w:val="008233D8"/>
    <w:rsid w:val="008236C5"/>
    <w:rsid w:val="008239DE"/>
    <w:rsid w:val="00823ADD"/>
    <w:rsid w:val="00823AFB"/>
    <w:rsid w:val="00823CB0"/>
    <w:rsid w:val="00823EC5"/>
    <w:rsid w:val="0082410F"/>
    <w:rsid w:val="0082417F"/>
    <w:rsid w:val="0082430D"/>
    <w:rsid w:val="00824805"/>
    <w:rsid w:val="008248B0"/>
    <w:rsid w:val="00825424"/>
    <w:rsid w:val="0082547F"/>
    <w:rsid w:val="0082551B"/>
    <w:rsid w:val="008258EB"/>
    <w:rsid w:val="00825F28"/>
    <w:rsid w:val="008264DD"/>
    <w:rsid w:val="00826B55"/>
    <w:rsid w:val="00827749"/>
    <w:rsid w:val="00827759"/>
    <w:rsid w:val="0082781B"/>
    <w:rsid w:val="008300B9"/>
    <w:rsid w:val="00830840"/>
    <w:rsid w:val="00830D55"/>
    <w:rsid w:val="00830D9D"/>
    <w:rsid w:val="00830E6C"/>
    <w:rsid w:val="00831710"/>
    <w:rsid w:val="00831831"/>
    <w:rsid w:val="00831EA6"/>
    <w:rsid w:val="00832089"/>
    <w:rsid w:val="008322AA"/>
    <w:rsid w:val="008324F8"/>
    <w:rsid w:val="00832638"/>
    <w:rsid w:val="008326F4"/>
    <w:rsid w:val="008329B9"/>
    <w:rsid w:val="00832CDE"/>
    <w:rsid w:val="00832DA3"/>
    <w:rsid w:val="00832E17"/>
    <w:rsid w:val="00832ED6"/>
    <w:rsid w:val="0083306C"/>
    <w:rsid w:val="008334DC"/>
    <w:rsid w:val="008334E6"/>
    <w:rsid w:val="008336A3"/>
    <w:rsid w:val="0083396F"/>
    <w:rsid w:val="008339D9"/>
    <w:rsid w:val="00833BAA"/>
    <w:rsid w:val="00834381"/>
    <w:rsid w:val="00834390"/>
    <w:rsid w:val="00834B14"/>
    <w:rsid w:val="00834DC1"/>
    <w:rsid w:val="00834FE1"/>
    <w:rsid w:val="00835604"/>
    <w:rsid w:val="0083571E"/>
    <w:rsid w:val="008357E5"/>
    <w:rsid w:val="00835BB0"/>
    <w:rsid w:val="00835BD8"/>
    <w:rsid w:val="00835DBF"/>
    <w:rsid w:val="00835DC3"/>
    <w:rsid w:val="008361C1"/>
    <w:rsid w:val="0083654C"/>
    <w:rsid w:val="00836717"/>
    <w:rsid w:val="00836848"/>
    <w:rsid w:val="00836898"/>
    <w:rsid w:val="00836976"/>
    <w:rsid w:val="00836C56"/>
    <w:rsid w:val="00836CCE"/>
    <w:rsid w:val="008372FF"/>
    <w:rsid w:val="00837A77"/>
    <w:rsid w:val="00837AF6"/>
    <w:rsid w:val="008401CB"/>
    <w:rsid w:val="0084024F"/>
    <w:rsid w:val="00840307"/>
    <w:rsid w:val="00840308"/>
    <w:rsid w:val="008405B6"/>
    <w:rsid w:val="008406A2"/>
    <w:rsid w:val="00840829"/>
    <w:rsid w:val="008409DA"/>
    <w:rsid w:val="0084105E"/>
    <w:rsid w:val="00841060"/>
    <w:rsid w:val="0084137B"/>
    <w:rsid w:val="0084138A"/>
    <w:rsid w:val="008429BD"/>
    <w:rsid w:val="00842B46"/>
    <w:rsid w:val="00842CB8"/>
    <w:rsid w:val="008430B9"/>
    <w:rsid w:val="0084380A"/>
    <w:rsid w:val="00843E57"/>
    <w:rsid w:val="00843E96"/>
    <w:rsid w:val="00843F1B"/>
    <w:rsid w:val="00844003"/>
    <w:rsid w:val="008446F1"/>
    <w:rsid w:val="00844735"/>
    <w:rsid w:val="00844A09"/>
    <w:rsid w:val="00844A1A"/>
    <w:rsid w:val="00844A3E"/>
    <w:rsid w:val="00844B06"/>
    <w:rsid w:val="00844B69"/>
    <w:rsid w:val="00844C40"/>
    <w:rsid w:val="00844E2C"/>
    <w:rsid w:val="00844EA9"/>
    <w:rsid w:val="0084599A"/>
    <w:rsid w:val="00845A89"/>
    <w:rsid w:val="00846018"/>
    <w:rsid w:val="0084640B"/>
    <w:rsid w:val="0084650D"/>
    <w:rsid w:val="0084650F"/>
    <w:rsid w:val="008473C3"/>
    <w:rsid w:val="008475EA"/>
    <w:rsid w:val="008478C9"/>
    <w:rsid w:val="00847AF9"/>
    <w:rsid w:val="00847CBA"/>
    <w:rsid w:val="00847D1E"/>
    <w:rsid w:val="00847DCC"/>
    <w:rsid w:val="008506A4"/>
    <w:rsid w:val="008506DD"/>
    <w:rsid w:val="00850709"/>
    <w:rsid w:val="00850857"/>
    <w:rsid w:val="0085092D"/>
    <w:rsid w:val="00850ACE"/>
    <w:rsid w:val="00851117"/>
    <w:rsid w:val="0085136C"/>
    <w:rsid w:val="00851AD2"/>
    <w:rsid w:val="00851F35"/>
    <w:rsid w:val="00852338"/>
    <w:rsid w:val="00852713"/>
    <w:rsid w:val="008529E0"/>
    <w:rsid w:val="00852B1C"/>
    <w:rsid w:val="00852B8E"/>
    <w:rsid w:val="00852D68"/>
    <w:rsid w:val="00852D7C"/>
    <w:rsid w:val="0085325A"/>
    <w:rsid w:val="008533BA"/>
    <w:rsid w:val="0085359F"/>
    <w:rsid w:val="008535FA"/>
    <w:rsid w:val="008537FE"/>
    <w:rsid w:val="00853974"/>
    <w:rsid w:val="00853D66"/>
    <w:rsid w:val="00853F10"/>
    <w:rsid w:val="008540BD"/>
    <w:rsid w:val="00854124"/>
    <w:rsid w:val="0085443D"/>
    <w:rsid w:val="0085476A"/>
    <w:rsid w:val="008547CC"/>
    <w:rsid w:val="00854BF3"/>
    <w:rsid w:val="00854C69"/>
    <w:rsid w:val="00854CCD"/>
    <w:rsid w:val="00854F0F"/>
    <w:rsid w:val="00855462"/>
    <w:rsid w:val="008554BC"/>
    <w:rsid w:val="0085551B"/>
    <w:rsid w:val="00855B42"/>
    <w:rsid w:val="00855E56"/>
    <w:rsid w:val="0085609C"/>
    <w:rsid w:val="00856162"/>
    <w:rsid w:val="0085687E"/>
    <w:rsid w:val="00856F85"/>
    <w:rsid w:val="00857086"/>
    <w:rsid w:val="00857127"/>
    <w:rsid w:val="0085713D"/>
    <w:rsid w:val="008576C3"/>
    <w:rsid w:val="00857B71"/>
    <w:rsid w:val="00857C97"/>
    <w:rsid w:val="00857DA3"/>
    <w:rsid w:val="00860782"/>
    <w:rsid w:val="0086081A"/>
    <w:rsid w:val="00860C28"/>
    <w:rsid w:val="00860F7F"/>
    <w:rsid w:val="008614EA"/>
    <w:rsid w:val="00861B29"/>
    <w:rsid w:val="00862267"/>
    <w:rsid w:val="00862282"/>
    <w:rsid w:val="008624C1"/>
    <w:rsid w:val="00862507"/>
    <w:rsid w:val="00862693"/>
    <w:rsid w:val="0086272D"/>
    <w:rsid w:val="00862C65"/>
    <w:rsid w:val="00862D24"/>
    <w:rsid w:val="00862FB0"/>
    <w:rsid w:val="0086328B"/>
    <w:rsid w:val="008632C8"/>
    <w:rsid w:val="008635D0"/>
    <w:rsid w:val="0086412C"/>
    <w:rsid w:val="008641EF"/>
    <w:rsid w:val="0086449C"/>
    <w:rsid w:val="0086457F"/>
    <w:rsid w:val="008645DC"/>
    <w:rsid w:val="00864664"/>
    <w:rsid w:val="00864861"/>
    <w:rsid w:val="00864B02"/>
    <w:rsid w:val="008650D1"/>
    <w:rsid w:val="00865407"/>
    <w:rsid w:val="0086551F"/>
    <w:rsid w:val="00865B60"/>
    <w:rsid w:val="00865B76"/>
    <w:rsid w:val="00865FA7"/>
    <w:rsid w:val="008661CC"/>
    <w:rsid w:val="00866BA2"/>
    <w:rsid w:val="00866C22"/>
    <w:rsid w:val="00866DC3"/>
    <w:rsid w:val="00867006"/>
    <w:rsid w:val="008672AA"/>
    <w:rsid w:val="008677BE"/>
    <w:rsid w:val="00867841"/>
    <w:rsid w:val="008679F0"/>
    <w:rsid w:val="00867A99"/>
    <w:rsid w:val="00867B86"/>
    <w:rsid w:val="00867B95"/>
    <w:rsid w:val="00870025"/>
    <w:rsid w:val="008701D1"/>
    <w:rsid w:val="008703F2"/>
    <w:rsid w:val="008706F7"/>
    <w:rsid w:val="00870ABA"/>
    <w:rsid w:val="00870DA7"/>
    <w:rsid w:val="00870E68"/>
    <w:rsid w:val="00870E8A"/>
    <w:rsid w:val="00871145"/>
    <w:rsid w:val="008712B6"/>
    <w:rsid w:val="00871EAC"/>
    <w:rsid w:val="00872128"/>
    <w:rsid w:val="00872581"/>
    <w:rsid w:val="0087291D"/>
    <w:rsid w:val="00872922"/>
    <w:rsid w:val="008729D3"/>
    <w:rsid w:val="00872D66"/>
    <w:rsid w:val="00872FE3"/>
    <w:rsid w:val="008731CF"/>
    <w:rsid w:val="008732DA"/>
    <w:rsid w:val="00873776"/>
    <w:rsid w:val="00873800"/>
    <w:rsid w:val="00873A42"/>
    <w:rsid w:val="00873C3D"/>
    <w:rsid w:val="00873C6A"/>
    <w:rsid w:val="00873E85"/>
    <w:rsid w:val="00873F04"/>
    <w:rsid w:val="00873F25"/>
    <w:rsid w:val="00873FD1"/>
    <w:rsid w:val="00874187"/>
    <w:rsid w:val="0087421C"/>
    <w:rsid w:val="00874503"/>
    <w:rsid w:val="00874570"/>
    <w:rsid w:val="008745D8"/>
    <w:rsid w:val="008746B3"/>
    <w:rsid w:val="0087483B"/>
    <w:rsid w:val="00874973"/>
    <w:rsid w:val="00874AC8"/>
    <w:rsid w:val="00874C02"/>
    <w:rsid w:val="00875102"/>
    <w:rsid w:val="00875342"/>
    <w:rsid w:val="00875615"/>
    <w:rsid w:val="008757FD"/>
    <w:rsid w:val="00875B26"/>
    <w:rsid w:val="00875B35"/>
    <w:rsid w:val="00875C25"/>
    <w:rsid w:val="00875E7D"/>
    <w:rsid w:val="00876134"/>
    <w:rsid w:val="008762A2"/>
    <w:rsid w:val="0087675C"/>
    <w:rsid w:val="008768DA"/>
    <w:rsid w:val="0087692D"/>
    <w:rsid w:val="00876C39"/>
    <w:rsid w:val="00876CFC"/>
    <w:rsid w:val="00876DE8"/>
    <w:rsid w:val="0087736F"/>
    <w:rsid w:val="00877499"/>
    <w:rsid w:val="008774A8"/>
    <w:rsid w:val="00877B59"/>
    <w:rsid w:val="00880037"/>
    <w:rsid w:val="0088017A"/>
    <w:rsid w:val="00880714"/>
    <w:rsid w:val="0088098B"/>
    <w:rsid w:val="00880AD7"/>
    <w:rsid w:val="00880B6D"/>
    <w:rsid w:val="00881544"/>
    <w:rsid w:val="00881C0A"/>
    <w:rsid w:val="0088207E"/>
    <w:rsid w:val="00882251"/>
    <w:rsid w:val="00882335"/>
    <w:rsid w:val="008829DF"/>
    <w:rsid w:val="00882C50"/>
    <w:rsid w:val="00882D2C"/>
    <w:rsid w:val="00882D5F"/>
    <w:rsid w:val="00883191"/>
    <w:rsid w:val="0088358B"/>
    <w:rsid w:val="008837A4"/>
    <w:rsid w:val="00883C60"/>
    <w:rsid w:val="00884A13"/>
    <w:rsid w:val="00884C3E"/>
    <w:rsid w:val="00884DA6"/>
    <w:rsid w:val="00884F2B"/>
    <w:rsid w:val="00885223"/>
    <w:rsid w:val="008853D9"/>
    <w:rsid w:val="00885A95"/>
    <w:rsid w:val="00885C4A"/>
    <w:rsid w:val="00886515"/>
    <w:rsid w:val="008865CB"/>
    <w:rsid w:val="00886B31"/>
    <w:rsid w:val="00886D70"/>
    <w:rsid w:val="008874CA"/>
    <w:rsid w:val="00887AF0"/>
    <w:rsid w:val="00887B58"/>
    <w:rsid w:val="00887C85"/>
    <w:rsid w:val="00887F14"/>
    <w:rsid w:val="00890059"/>
    <w:rsid w:val="008906CD"/>
    <w:rsid w:val="0089070F"/>
    <w:rsid w:val="00890AEC"/>
    <w:rsid w:val="00890BEB"/>
    <w:rsid w:val="008911E9"/>
    <w:rsid w:val="0089169B"/>
    <w:rsid w:val="008917DB"/>
    <w:rsid w:val="00891888"/>
    <w:rsid w:val="00891F10"/>
    <w:rsid w:val="00891FB8"/>
    <w:rsid w:val="008920A9"/>
    <w:rsid w:val="008925D9"/>
    <w:rsid w:val="00892665"/>
    <w:rsid w:val="00892825"/>
    <w:rsid w:val="0089343D"/>
    <w:rsid w:val="008937E9"/>
    <w:rsid w:val="0089396D"/>
    <w:rsid w:val="00893ADE"/>
    <w:rsid w:val="00893BE9"/>
    <w:rsid w:val="00894277"/>
    <w:rsid w:val="008942B5"/>
    <w:rsid w:val="008942FB"/>
    <w:rsid w:val="008943AC"/>
    <w:rsid w:val="00894542"/>
    <w:rsid w:val="00894A34"/>
    <w:rsid w:val="00894BDA"/>
    <w:rsid w:val="00894D7C"/>
    <w:rsid w:val="0089543B"/>
    <w:rsid w:val="00895AC6"/>
    <w:rsid w:val="00895EE8"/>
    <w:rsid w:val="00896051"/>
    <w:rsid w:val="00896125"/>
    <w:rsid w:val="00896148"/>
    <w:rsid w:val="0089628D"/>
    <w:rsid w:val="00896523"/>
    <w:rsid w:val="00896D93"/>
    <w:rsid w:val="00896E1A"/>
    <w:rsid w:val="00897264"/>
    <w:rsid w:val="00897463"/>
    <w:rsid w:val="008974EB"/>
    <w:rsid w:val="00897915"/>
    <w:rsid w:val="00897C42"/>
    <w:rsid w:val="00897DE3"/>
    <w:rsid w:val="008A0384"/>
    <w:rsid w:val="008A05FA"/>
    <w:rsid w:val="008A0904"/>
    <w:rsid w:val="008A0B53"/>
    <w:rsid w:val="008A0CBB"/>
    <w:rsid w:val="008A1218"/>
    <w:rsid w:val="008A1219"/>
    <w:rsid w:val="008A127F"/>
    <w:rsid w:val="008A197E"/>
    <w:rsid w:val="008A1F7A"/>
    <w:rsid w:val="008A22C4"/>
    <w:rsid w:val="008A2372"/>
    <w:rsid w:val="008A253D"/>
    <w:rsid w:val="008A25C1"/>
    <w:rsid w:val="008A26A6"/>
    <w:rsid w:val="008A28CF"/>
    <w:rsid w:val="008A28F5"/>
    <w:rsid w:val="008A2D31"/>
    <w:rsid w:val="008A2DAB"/>
    <w:rsid w:val="008A2F95"/>
    <w:rsid w:val="008A30A5"/>
    <w:rsid w:val="008A3422"/>
    <w:rsid w:val="008A3851"/>
    <w:rsid w:val="008A3A6A"/>
    <w:rsid w:val="008A3FA7"/>
    <w:rsid w:val="008A4067"/>
    <w:rsid w:val="008A4108"/>
    <w:rsid w:val="008A42A5"/>
    <w:rsid w:val="008A4469"/>
    <w:rsid w:val="008A4582"/>
    <w:rsid w:val="008A4900"/>
    <w:rsid w:val="008A4AFF"/>
    <w:rsid w:val="008A4BBA"/>
    <w:rsid w:val="008A4D8E"/>
    <w:rsid w:val="008A53D9"/>
    <w:rsid w:val="008A550D"/>
    <w:rsid w:val="008A5C13"/>
    <w:rsid w:val="008A5C78"/>
    <w:rsid w:val="008A5E91"/>
    <w:rsid w:val="008A6107"/>
    <w:rsid w:val="008A6309"/>
    <w:rsid w:val="008A64FE"/>
    <w:rsid w:val="008A650E"/>
    <w:rsid w:val="008A672E"/>
    <w:rsid w:val="008A6AEC"/>
    <w:rsid w:val="008A6CA6"/>
    <w:rsid w:val="008A6FF9"/>
    <w:rsid w:val="008A7153"/>
    <w:rsid w:val="008A7228"/>
    <w:rsid w:val="008A73B8"/>
    <w:rsid w:val="008A764B"/>
    <w:rsid w:val="008A76C1"/>
    <w:rsid w:val="008A77A1"/>
    <w:rsid w:val="008A78C6"/>
    <w:rsid w:val="008A7933"/>
    <w:rsid w:val="008A7BEF"/>
    <w:rsid w:val="008B0BD1"/>
    <w:rsid w:val="008B0C29"/>
    <w:rsid w:val="008B0D17"/>
    <w:rsid w:val="008B0EE7"/>
    <w:rsid w:val="008B0F0C"/>
    <w:rsid w:val="008B114F"/>
    <w:rsid w:val="008B1A45"/>
    <w:rsid w:val="008B1D10"/>
    <w:rsid w:val="008B1E97"/>
    <w:rsid w:val="008B1EA9"/>
    <w:rsid w:val="008B1F26"/>
    <w:rsid w:val="008B2431"/>
    <w:rsid w:val="008B2459"/>
    <w:rsid w:val="008B256F"/>
    <w:rsid w:val="008B2772"/>
    <w:rsid w:val="008B2780"/>
    <w:rsid w:val="008B2905"/>
    <w:rsid w:val="008B29B6"/>
    <w:rsid w:val="008B2BF9"/>
    <w:rsid w:val="008B3040"/>
    <w:rsid w:val="008B322E"/>
    <w:rsid w:val="008B32EE"/>
    <w:rsid w:val="008B3924"/>
    <w:rsid w:val="008B3A98"/>
    <w:rsid w:val="008B3DF6"/>
    <w:rsid w:val="008B3E2C"/>
    <w:rsid w:val="008B3E7D"/>
    <w:rsid w:val="008B42AC"/>
    <w:rsid w:val="008B4486"/>
    <w:rsid w:val="008B471B"/>
    <w:rsid w:val="008B4745"/>
    <w:rsid w:val="008B4880"/>
    <w:rsid w:val="008B4A8C"/>
    <w:rsid w:val="008B4CDF"/>
    <w:rsid w:val="008B4D9B"/>
    <w:rsid w:val="008B4EC9"/>
    <w:rsid w:val="008B5465"/>
    <w:rsid w:val="008B5557"/>
    <w:rsid w:val="008B577E"/>
    <w:rsid w:val="008B57A8"/>
    <w:rsid w:val="008B5DB7"/>
    <w:rsid w:val="008B603E"/>
    <w:rsid w:val="008B60A4"/>
    <w:rsid w:val="008B60E3"/>
    <w:rsid w:val="008B62F5"/>
    <w:rsid w:val="008B686A"/>
    <w:rsid w:val="008B68D8"/>
    <w:rsid w:val="008B6E47"/>
    <w:rsid w:val="008B6EA1"/>
    <w:rsid w:val="008B6F73"/>
    <w:rsid w:val="008B7411"/>
    <w:rsid w:val="008B7662"/>
    <w:rsid w:val="008B7848"/>
    <w:rsid w:val="008B786D"/>
    <w:rsid w:val="008B78FF"/>
    <w:rsid w:val="008B7B17"/>
    <w:rsid w:val="008B7DB7"/>
    <w:rsid w:val="008C01BC"/>
    <w:rsid w:val="008C0692"/>
    <w:rsid w:val="008C08C9"/>
    <w:rsid w:val="008C0907"/>
    <w:rsid w:val="008C114D"/>
    <w:rsid w:val="008C185B"/>
    <w:rsid w:val="008C1C47"/>
    <w:rsid w:val="008C1D23"/>
    <w:rsid w:val="008C1E47"/>
    <w:rsid w:val="008C234E"/>
    <w:rsid w:val="008C248A"/>
    <w:rsid w:val="008C2531"/>
    <w:rsid w:val="008C2619"/>
    <w:rsid w:val="008C39DA"/>
    <w:rsid w:val="008C3C39"/>
    <w:rsid w:val="008C3CE1"/>
    <w:rsid w:val="008C3CF0"/>
    <w:rsid w:val="008C3CF2"/>
    <w:rsid w:val="008C3D14"/>
    <w:rsid w:val="008C3D2B"/>
    <w:rsid w:val="008C42D5"/>
    <w:rsid w:val="008C4569"/>
    <w:rsid w:val="008C4644"/>
    <w:rsid w:val="008C4AEC"/>
    <w:rsid w:val="008C4AF2"/>
    <w:rsid w:val="008C4D04"/>
    <w:rsid w:val="008C4D5C"/>
    <w:rsid w:val="008C5223"/>
    <w:rsid w:val="008C52D3"/>
    <w:rsid w:val="008C56BB"/>
    <w:rsid w:val="008C5A08"/>
    <w:rsid w:val="008C60BA"/>
    <w:rsid w:val="008C6362"/>
    <w:rsid w:val="008C6646"/>
    <w:rsid w:val="008C664E"/>
    <w:rsid w:val="008C6B94"/>
    <w:rsid w:val="008C71CD"/>
    <w:rsid w:val="008C72B2"/>
    <w:rsid w:val="008C732F"/>
    <w:rsid w:val="008C7346"/>
    <w:rsid w:val="008C74CC"/>
    <w:rsid w:val="008C77E5"/>
    <w:rsid w:val="008C7C5A"/>
    <w:rsid w:val="008D025D"/>
    <w:rsid w:val="008D02D6"/>
    <w:rsid w:val="008D03FF"/>
    <w:rsid w:val="008D0541"/>
    <w:rsid w:val="008D056C"/>
    <w:rsid w:val="008D0669"/>
    <w:rsid w:val="008D07A0"/>
    <w:rsid w:val="008D0B9B"/>
    <w:rsid w:val="008D1011"/>
    <w:rsid w:val="008D1070"/>
    <w:rsid w:val="008D1184"/>
    <w:rsid w:val="008D131E"/>
    <w:rsid w:val="008D14AE"/>
    <w:rsid w:val="008D19AE"/>
    <w:rsid w:val="008D1B39"/>
    <w:rsid w:val="008D2192"/>
    <w:rsid w:val="008D2298"/>
    <w:rsid w:val="008D23FF"/>
    <w:rsid w:val="008D2445"/>
    <w:rsid w:val="008D267E"/>
    <w:rsid w:val="008D27FF"/>
    <w:rsid w:val="008D2CA1"/>
    <w:rsid w:val="008D2D81"/>
    <w:rsid w:val="008D2FA0"/>
    <w:rsid w:val="008D35A6"/>
    <w:rsid w:val="008D3B89"/>
    <w:rsid w:val="008D3D83"/>
    <w:rsid w:val="008D3EEF"/>
    <w:rsid w:val="008D4307"/>
    <w:rsid w:val="008D43F6"/>
    <w:rsid w:val="008D443B"/>
    <w:rsid w:val="008D4635"/>
    <w:rsid w:val="008D48EC"/>
    <w:rsid w:val="008D4966"/>
    <w:rsid w:val="008D4999"/>
    <w:rsid w:val="008D4B1B"/>
    <w:rsid w:val="008D4BB5"/>
    <w:rsid w:val="008D4DBE"/>
    <w:rsid w:val="008D505E"/>
    <w:rsid w:val="008D5464"/>
    <w:rsid w:val="008D5595"/>
    <w:rsid w:val="008D55E6"/>
    <w:rsid w:val="008D564B"/>
    <w:rsid w:val="008D5785"/>
    <w:rsid w:val="008D5799"/>
    <w:rsid w:val="008D5906"/>
    <w:rsid w:val="008D59D5"/>
    <w:rsid w:val="008D5A6B"/>
    <w:rsid w:val="008D5B9F"/>
    <w:rsid w:val="008D5F69"/>
    <w:rsid w:val="008D6AD8"/>
    <w:rsid w:val="008D6EB7"/>
    <w:rsid w:val="008D7072"/>
    <w:rsid w:val="008D728F"/>
    <w:rsid w:val="008D7305"/>
    <w:rsid w:val="008D76BF"/>
    <w:rsid w:val="008D7826"/>
    <w:rsid w:val="008D7C69"/>
    <w:rsid w:val="008D7F5E"/>
    <w:rsid w:val="008E0023"/>
    <w:rsid w:val="008E03B0"/>
    <w:rsid w:val="008E05A2"/>
    <w:rsid w:val="008E0629"/>
    <w:rsid w:val="008E0996"/>
    <w:rsid w:val="008E0B49"/>
    <w:rsid w:val="008E0D12"/>
    <w:rsid w:val="008E0EEB"/>
    <w:rsid w:val="008E100A"/>
    <w:rsid w:val="008E1182"/>
    <w:rsid w:val="008E1615"/>
    <w:rsid w:val="008E16C1"/>
    <w:rsid w:val="008E17AC"/>
    <w:rsid w:val="008E1CB9"/>
    <w:rsid w:val="008E1EDA"/>
    <w:rsid w:val="008E2067"/>
    <w:rsid w:val="008E2417"/>
    <w:rsid w:val="008E254C"/>
    <w:rsid w:val="008E25DD"/>
    <w:rsid w:val="008E267E"/>
    <w:rsid w:val="008E2850"/>
    <w:rsid w:val="008E299F"/>
    <w:rsid w:val="008E2D3F"/>
    <w:rsid w:val="008E2E40"/>
    <w:rsid w:val="008E310B"/>
    <w:rsid w:val="008E3170"/>
    <w:rsid w:val="008E323B"/>
    <w:rsid w:val="008E3752"/>
    <w:rsid w:val="008E3940"/>
    <w:rsid w:val="008E3989"/>
    <w:rsid w:val="008E39D2"/>
    <w:rsid w:val="008E3A52"/>
    <w:rsid w:val="008E43AF"/>
    <w:rsid w:val="008E4480"/>
    <w:rsid w:val="008E4488"/>
    <w:rsid w:val="008E490E"/>
    <w:rsid w:val="008E4A04"/>
    <w:rsid w:val="008E4AFD"/>
    <w:rsid w:val="008E4B9D"/>
    <w:rsid w:val="008E511C"/>
    <w:rsid w:val="008E553F"/>
    <w:rsid w:val="008E5632"/>
    <w:rsid w:val="008E596D"/>
    <w:rsid w:val="008E59C6"/>
    <w:rsid w:val="008E59DA"/>
    <w:rsid w:val="008E59FC"/>
    <w:rsid w:val="008E5BA0"/>
    <w:rsid w:val="008E5DC0"/>
    <w:rsid w:val="008E5EE1"/>
    <w:rsid w:val="008E60C9"/>
    <w:rsid w:val="008E60EF"/>
    <w:rsid w:val="008E64BD"/>
    <w:rsid w:val="008E6A95"/>
    <w:rsid w:val="008E6CC4"/>
    <w:rsid w:val="008E742F"/>
    <w:rsid w:val="008E7491"/>
    <w:rsid w:val="008E789B"/>
    <w:rsid w:val="008E7A6D"/>
    <w:rsid w:val="008E7ACA"/>
    <w:rsid w:val="008E7AF7"/>
    <w:rsid w:val="008E7DC2"/>
    <w:rsid w:val="008E7F28"/>
    <w:rsid w:val="008F0197"/>
    <w:rsid w:val="008F0570"/>
    <w:rsid w:val="008F06E4"/>
    <w:rsid w:val="008F0748"/>
    <w:rsid w:val="008F090A"/>
    <w:rsid w:val="008F0AFE"/>
    <w:rsid w:val="008F0B41"/>
    <w:rsid w:val="008F0DCB"/>
    <w:rsid w:val="008F0E54"/>
    <w:rsid w:val="008F11DB"/>
    <w:rsid w:val="008F1C87"/>
    <w:rsid w:val="008F1CC3"/>
    <w:rsid w:val="008F1DB5"/>
    <w:rsid w:val="008F272B"/>
    <w:rsid w:val="008F2B9F"/>
    <w:rsid w:val="008F30D2"/>
    <w:rsid w:val="008F30FE"/>
    <w:rsid w:val="008F3471"/>
    <w:rsid w:val="008F351D"/>
    <w:rsid w:val="008F384F"/>
    <w:rsid w:val="008F3A05"/>
    <w:rsid w:val="008F3C44"/>
    <w:rsid w:val="008F3DAA"/>
    <w:rsid w:val="008F3F8C"/>
    <w:rsid w:val="008F42F9"/>
    <w:rsid w:val="008F49F6"/>
    <w:rsid w:val="008F4CAD"/>
    <w:rsid w:val="008F4E3F"/>
    <w:rsid w:val="008F4FA4"/>
    <w:rsid w:val="008F541F"/>
    <w:rsid w:val="008F57DE"/>
    <w:rsid w:val="008F59D4"/>
    <w:rsid w:val="008F5B8E"/>
    <w:rsid w:val="008F5DC7"/>
    <w:rsid w:val="008F6148"/>
    <w:rsid w:val="008F64DA"/>
    <w:rsid w:val="008F6D56"/>
    <w:rsid w:val="008F6E3B"/>
    <w:rsid w:val="008F6F0A"/>
    <w:rsid w:val="008F7332"/>
    <w:rsid w:val="008F7429"/>
    <w:rsid w:val="008F7479"/>
    <w:rsid w:val="008F7607"/>
    <w:rsid w:val="008F762D"/>
    <w:rsid w:val="008F771C"/>
    <w:rsid w:val="008F794E"/>
    <w:rsid w:val="008F7A03"/>
    <w:rsid w:val="008F7E79"/>
    <w:rsid w:val="00900A2F"/>
    <w:rsid w:val="00900DD6"/>
    <w:rsid w:val="00900E33"/>
    <w:rsid w:val="00900F4F"/>
    <w:rsid w:val="00901521"/>
    <w:rsid w:val="009017D2"/>
    <w:rsid w:val="00901813"/>
    <w:rsid w:val="00901A80"/>
    <w:rsid w:val="00902846"/>
    <w:rsid w:val="009029E8"/>
    <w:rsid w:val="00902D88"/>
    <w:rsid w:val="00903098"/>
    <w:rsid w:val="00903758"/>
    <w:rsid w:val="00903917"/>
    <w:rsid w:val="00903A2A"/>
    <w:rsid w:val="00903A66"/>
    <w:rsid w:val="00904589"/>
    <w:rsid w:val="00904C0B"/>
    <w:rsid w:val="009051DB"/>
    <w:rsid w:val="00905309"/>
    <w:rsid w:val="0090536B"/>
    <w:rsid w:val="0090555A"/>
    <w:rsid w:val="00905691"/>
    <w:rsid w:val="00905F67"/>
    <w:rsid w:val="00905FF6"/>
    <w:rsid w:val="00906390"/>
    <w:rsid w:val="009063A5"/>
    <w:rsid w:val="0090648F"/>
    <w:rsid w:val="00906716"/>
    <w:rsid w:val="00906773"/>
    <w:rsid w:val="009078C1"/>
    <w:rsid w:val="00907A4E"/>
    <w:rsid w:val="00907B06"/>
    <w:rsid w:val="00907C90"/>
    <w:rsid w:val="00907CC7"/>
    <w:rsid w:val="0091022C"/>
    <w:rsid w:val="0091038C"/>
    <w:rsid w:val="0091049F"/>
    <w:rsid w:val="00910513"/>
    <w:rsid w:val="00910698"/>
    <w:rsid w:val="009106CC"/>
    <w:rsid w:val="00910E20"/>
    <w:rsid w:val="00910F9B"/>
    <w:rsid w:val="009116F4"/>
    <w:rsid w:val="009117E7"/>
    <w:rsid w:val="0091182E"/>
    <w:rsid w:val="0091189E"/>
    <w:rsid w:val="00911933"/>
    <w:rsid w:val="00911AE2"/>
    <w:rsid w:val="00911D68"/>
    <w:rsid w:val="00911E36"/>
    <w:rsid w:val="00911EBF"/>
    <w:rsid w:val="00912144"/>
    <w:rsid w:val="0091238B"/>
    <w:rsid w:val="00912938"/>
    <w:rsid w:val="00912BAA"/>
    <w:rsid w:val="00912C4C"/>
    <w:rsid w:val="00912D14"/>
    <w:rsid w:val="00912E76"/>
    <w:rsid w:val="00913022"/>
    <w:rsid w:val="00913055"/>
    <w:rsid w:val="009134E2"/>
    <w:rsid w:val="0091355F"/>
    <w:rsid w:val="00913760"/>
    <w:rsid w:val="009138BD"/>
    <w:rsid w:val="00913D55"/>
    <w:rsid w:val="00913DF1"/>
    <w:rsid w:val="00913DFE"/>
    <w:rsid w:val="00913EFE"/>
    <w:rsid w:val="00913FE0"/>
    <w:rsid w:val="0091404E"/>
    <w:rsid w:val="009143DF"/>
    <w:rsid w:val="0091452D"/>
    <w:rsid w:val="00914693"/>
    <w:rsid w:val="00914802"/>
    <w:rsid w:val="00914910"/>
    <w:rsid w:val="00914A3A"/>
    <w:rsid w:val="00914A47"/>
    <w:rsid w:val="00914A4A"/>
    <w:rsid w:val="00914D4B"/>
    <w:rsid w:val="00914EC5"/>
    <w:rsid w:val="0091511D"/>
    <w:rsid w:val="009152E9"/>
    <w:rsid w:val="00915346"/>
    <w:rsid w:val="009155B9"/>
    <w:rsid w:val="00915747"/>
    <w:rsid w:val="00915826"/>
    <w:rsid w:val="00915C00"/>
    <w:rsid w:val="00915E92"/>
    <w:rsid w:val="0091649E"/>
    <w:rsid w:val="009165B6"/>
    <w:rsid w:val="00916667"/>
    <w:rsid w:val="009166BF"/>
    <w:rsid w:val="00916C18"/>
    <w:rsid w:val="00916DB0"/>
    <w:rsid w:val="00916E46"/>
    <w:rsid w:val="00916E6D"/>
    <w:rsid w:val="00916FFF"/>
    <w:rsid w:val="00917BB9"/>
    <w:rsid w:val="00920339"/>
    <w:rsid w:val="00920483"/>
    <w:rsid w:val="0092068F"/>
    <w:rsid w:val="009208CF"/>
    <w:rsid w:val="00920B9F"/>
    <w:rsid w:val="00920DAB"/>
    <w:rsid w:val="00920F52"/>
    <w:rsid w:val="009210DA"/>
    <w:rsid w:val="00921280"/>
    <w:rsid w:val="009213EE"/>
    <w:rsid w:val="009215A1"/>
    <w:rsid w:val="009218ED"/>
    <w:rsid w:val="009219B2"/>
    <w:rsid w:val="00921C4E"/>
    <w:rsid w:val="00921D39"/>
    <w:rsid w:val="00921DD0"/>
    <w:rsid w:val="00921F21"/>
    <w:rsid w:val="0092208E"/>
    <w:rsid w:val="0092217D"/>
    <w:rsid w:val="009221B5"/>
    <w:rsid w:val="00922247"/>
    <w:rsid w:val="0092255C"/>
    <w:rsid w:val="0092259C"/>
    <w:rsid w:val="00922ED8"/>
    <w:rsid w:val="00922F0F"/>
    <w:rsid w:val="0092343F"/>
    <w:rsid w:val="009238B8"/>
    <w:rsid w:val="009238BD"/>
    <w:rsid w:val="00923E27"/>
    <w:rsid w:val="0092467E"/>
    <w:rsid w:val="009246CF"/>
    <w:rsid w:val="00924749"/>
    <w:rsid w:val="009247D3"/>
    <w:rsid w:val="00924BCE"/>
    <w:rsid w:val="00924CC7"/>
    <w:rsid w:val="00925168"/>
    <w:rsid w:val="00925310"/>
    <w:rsid w:val="0092562D"/>
    <w:rsid w:val="00925AF3"/>
    <w:rsid w:val="00925B6E"/>
    <w:rsid w:val="00925C11"/>
    <w:rsid w:val="00925ECA"/>
    <w:rsid w:val="0092623C"/>
    <w:rsid w:val="009265E7"/>
    <w:rsid w:val="0092716C"/>
    <w:rsid w:val="009275A8"/>
    <w:rsid w:val="00927B01"/>
    <w:rsid w:val="00927EC5"/>
    <w:rsid w:val="009308E1"/>
    <w:rsid w:val="00930DC4"/>
    <w:rsid w:val="00930F94"/>
    <w:rsid w:val="009313AC"/>
    <w:rsid w:val="009315B7"/>
    <w:rsid w:val="00931B83"/>
    <w:rsid w:val="00931CEA"/>
    <w:rsid w:val="00931FE8"/>
    <w:rsid w:val="0093216A"/>
    <w:rsid w:val="0093335B"/>
    <w:rsid w:val="0093343A"/>
    <w:rsid w:val="00933458"/>
    <w:rsid w:val="0093357A"/>
    <w:rsid w:val="0093428A"/>
    <w:rsid w:val="00934CA2"/>
    <w:rsid w:val="009351EE"/>
    <w:rsid w:val="009357C1"/>
    <w:rsid w:val="00935804"/>
    <w:rsid w:val="00935A86"/>
    <w:rsid w:val="00935AA3"/>
    <w:rsid w:val="00935E60"/>
    <w:rsid w:val="00935E93"/>
    <w:rsid w:val="009361D0"/>
    <w:rsid w:val="0093636D"/>
    <w:rsid w:val="00936B3F"/>
    <w:rsid w:val="00936FE9"/>
    <w:rsid w:val="0093713C"/>
    <w:rsid w:val="00937340"/>
    <w:rsid w:val="00937616"/>
    <w:rsid w:val="00937656"/>
    <w:rsid w:val="0093775B"/>
    <w:rsid w:val="00937B8C"/>
    <w:rsid w:val="00937D27"/>
    <w:rsid w:val="00937D3E"/>
    <w:rsid w:val="00937D56"/>
    <w:rsid w:val="009400A8"/>
    <w:rsid w:val="009406BD"/>
    <w:rsid w:val="00940783"/>
    <w:rsid w:val="009407ED"/>
    <w:rsid w:val="009409EC"/>
    <w:rsid w:val="00940A97"/>
    <w:rsid w:val="00940BC3"/>
    <w:rsid w:val="00940C0E"/>
    <w:rsid w:val="00940D54"/>
    <w:rsid w:val="009413C7"/>
    <w:rsid w:val="0094160A"/>
    <w:rsid w:val="00941641"/>
    <w:rsid w:val="00941C82"/>
    <w:rsid w:val="00941E9F"/>
    <w:rsid w:val="009421DC"/>
    <w:rsid w:val="00942D51"/>
    <w:rsid w:val="00942DFD"/>
    <w:rsid w:val="00943059"/>
    <w:rsid w:val="009430DE"/>
    <w:rsid w:val="00943107"/>
    <w:rsid w:val="009431D4"/>
    <w:rsid w:val="00943316"/>
    <w:rsid w:val="00943384"/>
    <w:rsid w:val="0094360C"/>
    <w:rsid w:val="009437CD"/>
    <w:rsid w:val="00943846"/>
    <w:rsid w:val="0094391F"/>
    <w:rsid w:val="0094399A"/>
    <w:rsid w:val="00944067"/>
    <w:rsid w:val="00944284"/>
    <w:rsid w:val="00944577"/>
    <w:rsid w:val="0094488B"/>
    <w:rsid w:val="009448D1"/>
    <w:rsid w:val="00944C67"/>
    <w:rsid w:val="00944E9D"/>
    <w:rsid w:val="00944EF4"/>
    <w:rsid w:val="00944F4E"/>
    <w:rsid w:val="00945711"/>
    <w:rsid w:val="00945B49"/>
    <w:rsid w:val="00945CFB"/>
    <w:rsid w:val="009460B9"/>
    <w:rsid w:val="0094641D"/>
    <w:rsid w:val="00946747"/>
    <w:rsid w:val="00946CB2"/>
    <w:rsid w:val="009470D1"/>
    <w:rsid w:val="00947577"/>
    <w:rsid w:val="00947674"/>
    <w:rsid w:val="009476C7"/>
    <w:rsid w:val="00947751"/>
    <w:rsid w:val="009509B6"/>
    <w:rsid w:val="0095100F"/>
    <w:rsid w:val="009514E4"/>
    <w:rsid w:val="009516BB"/>
    <w:rsid w:val="00952E02"/>
    <w:rsid w:val="00952EF2"/>
    <w:rsid w:val="00953074"/>
    <w:rsid w:val="009531A1"/>
    <w:rsid w:val="0095336D"/>
    <w:rsid w:val="00953638"/>
    <w:rsid w:val="00953651"/>
    <w:rsid w:val="009538B9"/>
    <w:rsid w:val="00953D50"/>
    <w:rsid w:val="00953DA1"/>
    <w:rsid w:val="0095416F"/>
    <w:rsid w:val="0095417A"/>
    <w:rsid w:val="00954B0C"/>
    <w:rsid w:val="00954B26"/>
    <w:rsid w:val="00954C48"/>
    <w:rsid w:val="00955496"/>
    <w:rsid w:val="009558E9"/>
    <w:rsid w:val="00955A63"/>
    <w:rsid w:val="00956448"/>
    <w:rsid w:val="00956779"/>
    <w:rsid w:val="00956EDD"/>
    <w:rsid w:val="00956FC7"/>
    <w:rsid w:val="00957146"/>
    <w:rsid w:val="009572EB"/>
    <w:rsid w:val="00957946"/>
    <w:rsid w:val="00957B4A"/>
    <w:rsid w:val="00957CF4"/>
    <w:rsid w:val="00957ED7"/>
    <w:rsid w:val="0096064E"/>
    <w:rsid w:val="009607AD"/>
    <w:rsid w:val="00960E94"/>
    <w:rsid w:val="009610E9"/>
    <w:rsid w:val="00961776"/>
    <w:rsid w:val="009618A5"/>
    <w:rsid w:val="00961E26"/>
    <w:rsid w:val="00961E53"/>
    <w:rsid w:val="009623D0"/>
    <w:rsid w:val="00962911"/>
    <w:rsid w:val="00962E48"/>
    <w:rsid w:val="00962F11"/>
    <w:rsid w:val="009634CA"/>
    <w:rsid w:val="00963720"/>
    <w:rsid w:val="00963888"/>
    <w:rsid w:val="00963C1E"/>
    <w:rsid w:val="00963C7B"/>
    <w:rsid w:val="00963CC6"/>
    <w:rsid w:val="009643E9"/>
    <w:rsid w:val="0096462E"/>
    <w:rsid w:val="009647BF"/>
    <w:rsid w:val="00964A66"/>
    <w:rsid w:val="00964BA1"/>
    <w:rsid w:val="00964D8F"/>
    <w:rsid w:val="00965615"/>
    <w:rsid w:val="009656FF"/>
    <w:rsid w:val="00965F67"/>
    <w:rsid w:val="009661FF"/>
    <w:rsid w:val="009665AA"/>
    <w:rsid w:val="00966705"/>
    <w:rsid w:val="009667A1"/>
    <w:rsid w:val="009668DA"/>
    <w:rsid w:val="00966928"/>
    <w:rsid w:val="009669B9"/>
    <w:rsid w:val="00966A0B"/>
    <w:rsid w:val="00966B25"/>
    <w:rsid w:val="00966B42"/>
    <w:rsid w:val="009673B3"/>
    <w:rsid w:val="0096740B"/>
    <w:rsid w:val="009675B0"/>
    <w:rsid w:val="00967739"/>
    <w:rsid w:val="00967787"/>
    <w:rsid w:val="00967A36"/>
    <w:rsid w:val="00967D02"/>
    <w:rsid w:val="00967EFE"/>
    <w:rsid w:val="00967FBD"/>
    <w:rsid w:val="00970148"/>
    <w:rsid w:val="009705D8"/>
    <w:rsid w:val="00970ABF"/>
    <w:rsid w:val="00970C09"/>
    <w:rsid w:val="00970D87"/>
    <w:rsid w:val="00970F05"/>
    <w:rsid w:val="0097118C"/>
    <w:rsid w:val="00971344"/>
    <w:rsid w:val="00971983"/>
    <w:rsid w:val="00972157"/>
    <w:rsid w:val="00972541"/>
    <w:rsid w:val="009726C3"/>
    <w:rsid w:val="009728A7"/>
    <w:rsid w:val="00972C82"/>
    <w:rsid w:val="00972E96"/>
    <w:rsid w:val="009734BC"/>
    <w:rsid w:val="009734E8"/>
    <w:rsid w:val="00973ED2"/>
    <w:rsid w:val="00974344"/>
    <w:rsid w:val="00974372"/>
    <w:rsid w:val="00974379"/>
    <w:rsid w:val="0097442E"/>
    <w:rsid w:val="00974658"/>
    <w:rsid w:val="0097482B"/>
    <w:rsid w:val="0097486B"/>
    <w:rsid w:val="00974B60"/>
    <w:rsid w:val="00974D69"/>
    <w:rsid w:val="009753DF"/>
    <w:rsid w:val="009755F3"/>
    <w:rsid w:val="00975DFE"/>
    <w:rsid w:val="009762B0"/>
    <w:rsid w:val="009765BF"/>
    <w:rsid w:val="00976ED9"/>
    <w:rsid w:val="0097714A"/>
    <w:rsid w:val="00977428"/>
    <w:rsid w:val="0097756F"/>
    <w:rsid w:val="00977ADB"/>
    <w:rsid w:val="0098015B"/>
    <w:rsid w:val="0098038A"/>
    <w:rsid w:val="009805C3"/>
    <w:rsid w:val="009806A1"/>
    <w:rsid w:val="00980FA3"/>
    <w:rsid w:val="00981037"/>
    <w:rsid w:val="00981042"/>
    <w:rsid w:val="009811F9"/>
    <w:rsid w:val="00981342"/>
    <w:rsid w:val="0098146A"/>
    <w:rsid w:val="0098146C"/>
    <w:rsid w:val="009815D1"/>
    <w:rsid w:val="0098173F"/>
    <w:rsid w:val="00981902"/>
    <w:rsid w:val="00981D18"/>
    <w:rsid w:val="00981D5F"/>
    <w:rsid w:val="00981DB7"/>
    <w:rsid w:val="0098224E"/>
    <w:rsid w:val="00982277"/>
    <w:rsid w:val="00982648"/>
    <w:rsid w:val="00982684"/>
    <w:rsid w:val="0098293F"/>
    <w:rsid w:val="00982D9A"/>
    <w:rsid w:val="00982F39"/>
    <w:rsid w:val="00982FEB"/>
    <w:rsid w:val="009831D8"/>
    <w:rsid w:val="0098326B"/>
    <w:rsid w:val="00983551"/>
    <w:rsid w:val="009837F6"/>
    <w:rsid w:val="00983A6A"/>
    <w:rsid w:val="00983A90"/>
    <w:rsid w:val="00983E5F"/>
    <w:rsid w:val="00983F70"/>
    <w:rsid w:val="009843B0"/>
    <w:rsid w:val="00984841"/>
    <w:rsid w:val="00984967"/>
    <w:rsid w:val="00984D16"/>
    <w:rsid w:val="00984E5B"/>
    <w:rsid w:val="00984F1D"/>
    <w:rsid w:val="009856AB"/>
    <w:rsid w:val="00985840"/>
    <w:rsid w:val="009858B3"/>
    <w:rsid w:val="00985D24"/>
    <w:rsid w:val="00985E1B"/>
    <w:rsid w:val="00985ED9"/>
    <w:rsid w:val="00985F23"/>
    <w:rsid w:val="0098617B"/>
    <w:rsid w:val="00986335"/>
    <w:rsid w:val="00986791"/>
    <w:rsid w:val="00986794"/>
    <w:rsid w:val="00986971"/>
    <w:rsid w:val="0098704B"/>
    <w:rsid w:val="00987083"/>
    <w:rsid w:val="009870F0"/>
    <w:rsid w:val="00987135"/>
    <w:rsid w:val="0098730B"/>
    <w:rsid w:val="00987419"/>
    <w:rsid w:val="00987444"/>
    <w:rsid w:val="00987742"/>
    <w:rsid w:val="00987A2F"/>
    <w:rsid w:val="00987F84"/>
    <w:rsid w:val="00990592"/>
    <w:rsid w:val="0099085A"/>
    <w:rsid w:val="00990D5D"/>
    <w:rsid w:val="00990DDB"/>
    <w:rsid w:val="00990E81"/>
    <w:rsid w:val="00990F31"/>
    <w:rsid w:val="00990F89"/>
    <w:rsid w:val="00991242"/>
    <w:rsid w:val="009913D6"/>
    <w:rsid w:val="009914F9"/>
    <w:rsid w:val="00991543"/>
    <w:rsid w:val="009919E7"/>
    <w:rsid w:val="00991A1D"/>
    <w:rsid w:val="009920F2"/>
    <w:rsid w:val="00992194"/>
    <w:rsid w:val="00992250"/>
    <w:rsid w:val="0099282C"/>
    <w:rsid w:val="00993072"/>
    <w:rsid w:val="00993A18"/>
    <w:rsid w:val="00993B9D"/>
    <w:rsid w:val="00993D3C"/>
    <w:rsid w:val="00993F2F"/>
    <w:rsid w:val="00993F33"/>
    <w:rsid w:val="00993FED"/>
    <w:rsid w:val="0099411F"/>
    <w:rsid w:val="009944AD"/>
    <w:rsid w:val="009949D4"/>
    <w:rsid w:val="00994AF0"/>
    <w:rsid w:val="00994B60"/>
    <w:rsid w:val="009951BC"/>
    <w:rsid w:val="009958C0"/>
    <w:rsid w:val="009959DC"/>
    <w:rsid w:val="00995AEE"/>
    <w:rsid w:val="00995BBC"/>
    <w:rsid w:val="00995CF0"/>
    <w:rsid w:val="009960C2"/>
    <w:rsid w:val="00996447"/>
    <w:rsid w:val="00996534"/>
    <w:rsid w:val="009966CB"/>
    <w:rsid w:val="00996854"/>
    <w:rsid w:val="009968C6"/>
    <w:rsid w:val="009969CD"/>
    <w:rsid w:val="00996A75"/>
    <w:rsid w:val="00996A82"/>
    <w:rsid w:val="00996B36"/>
    <w:rsid w:val="00996B6F"/>
    <w:rsid w:val="00996BA9"/>
    <w:rsid w:val="00996C6D"/>
    <w:rsid w:val="00996D4A"/>
    <w:rsid w:val="00996F1A"/>
    <w:rsid w:val="00997487"/>
    <w:rsid w:val="009978A6"/>
    <w:rsid w:val="00997980"/>
    <w:rsid w:val="009979D7"/>
    <w:rsid w:val="00997E6C"/>
    <w:rsid w:val="009A0132"/>
    <w:rsid w:val="009A0144"/>
    <w:rsid w:val="009A01A1"/>
    <w:rsid w:val="009A031E"/>
    <w:rsid w:val="009A0413"/>
    <w:rsid w:val="009A04F9"/>
    <w:rsid w:val="009A0BE0"/>
    <w:rsid w:val="009A0D96"/>
    <w:rsid w:val="009A0F16"/>
    <w:rsid w:val="009A0F19"/>
    <w:rsid w:val="009A11F6"/>
    <w:rsid w:val="009A131C"/>
    <w:rsid w:val="009A19A2"/>
    <w:rsid w:val="009A1F62"/>
    <w:rsid w:val="009A217D"/>
    <w:rsid w:val="009A2223"/>
    <w:rsid w:val="009A2A9B"/>
    <w:rsid w:val="009A2AD2"/>
    <w:rsid w:val="009A2C3E"/>
    <w:rsid w:val="009A2CC4"/>
    <w:rsid w:val="009A2EBC"/>
    <w:rsid w:val="009A34AE"/>
    <w:rsid w:val="009A3556"/>
    <w:rsid w:val="009A388E"/>
    <w:rsid w:val="009A392F"/>
    <w:rsid w:val="009A3A25"/>
    <w:rsid w:val="009A3B02"/>
    <w:rsid w:val="009A3C23"/>
    <w:rsid w:val="009A4307"/>
    <w:rsid w:val="009A441E"/>
    <w:rsid w:val="009A44E3"/>
    <w:rsid w:val="009A453C"/>
    <w:rsid w:val="009A4C1D"/>
    <w:rsid w:val="009A4EA2"/>
    <w:rsid w:val="009A5105"/>
    <w:rsid w:val="009A5223"/>
    <w:rsid w:val="009A57C2"/>
    <w:rsid w:val="009A6094"/>
    <w:rsid w:val="009A6433"/>
    <w:rsid w:val="009A651B"/>
    <w:rsid w:val="009A65F4"/>
    <w:rsid w:val="009A663E"/>
    <w:rsid w:val="009A67E6"/>
    <w:rsid w:val="009A6953"/>
    <w:rsid w:val="009A69AE"/>
    <w:rsid w:val="009A6A8F"/>
    <w:rsid w:val="009A6BBD"/>
    <w:rsid w:val="009A6CC0"/>
    <w:rsid w:val="009A6EE8"/>
    <w:rsid w:val="009A7105"/>
    <w:rsid w:val="009A74B9"/>
    <w:rsid w:val="009A74FF"/>
    <w:rsid w:val="009A7A9A"/>
    <w:rsid w:val="009A7B3B"/>
    <w:rsid w:val="009A7FD7"/>
    <w:rsid w:val="009B00CF"/>
    <w:rsid w:val="009B0171"/>
    <w:rsid w:val="009B0360"/>
    <w:rsid w:val="009B08D1"/>
    <w:rsid w:val="009B0AAC"/>
    <w:rsid w:val="009B0B39"/>
    <w:rsid w:val="009B0CAF"/>
    <w:rsid w:val="009B0CB2"/>
    <w:rsid w:val="009B14C0"/>
    <w:rsid w:val="009B152D"/>
    <w:rsid w:val="009B16F4"/>
    <w:rsid w:val="009B17C1"/>
    <w:rsid w:val="009B1BB6"/>
    <w:rsid w:val="009B201E"/>
    <w:rsid w:val="009B27E4"/>
    <w:rsid w:val="009B2C20"/>
    <w:rsid w:val="009B2ED2"/>
    <w:rsid w:val="009B2FBB"/>
    <w:rsid w:val="009B313A"/>
    <w:rsid w:val="009B3276"/>
    <w:rsid w:val="009B34A0"/>
    <w:rsid w:val="009B3692"/>
    <w:rsid w:val="009B3910"/>
    <w:rsid w:val="009B3DC7"/>
    <w:rsid w:val="009B407A"/>
    <w:rsid w:val="009B42DC"/>
    <w:rsid w:val="009B4C5E"/>
    <w:rsid w:val="009B4E02"/>
    <w:rsid w:val="009B5104"/>
    <w:rsid w:val="009B5208"/>
    <w:rsid w:val="009B524C"/>
    <w:rsid w:val="009B5852"/>
    <w:rsid w:val="009B58F4"/>
    <w:rsid w:val="009B5A02"/>
    <w:rsid w:val="009B5DCB"/>
    <w:rsid w:val="009B6010"/>
    <w:rsid w:val="009B614C"/>
    <w:rsid w:val="009B6706"/>
    <w:rsid w:val="009B6735"/>
    <w:rsid w:val="009B6B05"/>
    <w:rsid w:val="009B6F8F"/>
    <w:rsid w:val="009B715F"/>
    <w:rsid w:val="009B7208"/>
    <w:rsid w:val="009B7510"/>
    <w:rsid w:val="009B7514"/>
    <w:rsid w:val="009B792B"/>
    <w:rsid w:val="009B7B32"/>
    <w:rsid w:val="009B7C5D"/>
    <w:rsid w:val="009C0002"/>
    <w:rsid w:val="009C00D5"/>
    <w:rsid w:val="009C046B"/>
    <w:rsid w:val="009C0607"/>
    <w:rsid w:val="009C0B37"/>
    <w:rsid w:val="009C0EA5"/>
    <w:rsid w:val="009C13E4"/>
    <w:rsid w:val="009C13EB"/>
    <w:rsid w:val="009C13EE"/>
    <w:rsid w:val="009C1412"/>
    <w:rsid w:val="009C1413"/>
    <w:rsid w:val="009C15AB"/>
    <w:rsid w:val="009C1762"/>
    <w:rsid w:val="009C1963"/>
    <w:rsid w:val="009C19CB"/>
    <w:rsid w:val="009C1EE7"/>
    <w:rsid w:val="009C1F04"/>
    <w:rsid w:val="009C1F0F"/>
    <w:rsid w:val="009C2006"/>
    <w:rsid w:val="009C2318"/>
    <w:rsid w:val="009C231A"/>
    <w:rsid w:val="009C2381"/>
    <w:rsid w:val="009C27AB"/>
    <w:rsid w:val="009C2DC6"/>
    <w:rsid w:val="009C30FF"/>
    <w:rsid w:val="009C3125"/>
    <w:rsid w:val="009C32BC"/>
    <w:rsid w:val="009C33C1"/>
    <w:rsid w:val="009C3429"/>
    <w:rsid w:val="009C346E"/>
    <w:rsid w:val="009C35C7"/>
    <w:rsid w:val="009C3669"/>
    <w:rsid w:val="009C3898"/>
    <w:rsid w:val="009C3BC7"/>
    <w:rsid w:val="009C3BE9"/>
    <w:rsid w:val="009C3C7A"/>
    <w:rsid w:val="009C3C84"/>
    <w:rsid w:val="009C3D6B"/>
    <w:rsid w:val="009C3E8A"/>
    <w:rsid w:val="009C426D"/>
    <w:rsid w:val="009C4284"/>
    <w:rsid w:val="009C432B"/>
    <w:rsid w:val="009C4366"/>
    <w:rsid w:val="009C4730"/>
    <w:rsid w:val="009C492D"/>
    <w:rsid w:val="009C4E0E"/>
    <w:rsid w:val="009C5183"/>
    <w:rsid w:val="009C539C"/>
    <w:rsid w:val="009C58AB"/>
    <w:rsid w:val="009C5BA2"/>
    <w:rsid w:val="009C5BD6"/>
    <w:rsid w:val="009C5F5D"/>
    <w:rsid w:val="009C5FBB"/>
    <w:rsid w:val="009C61B0"/>
    <w:rsid w:val="009C61B4"/>
    <w:rsid w:val="009C63E9"/>
    <w:rsid w:val="009C6404"/>
    <w:rsid w:val="009C6778"/>
    <w:rsid w:val="009C68B0"/>
    <w:rsid w:val="009C6B4C"/>
    <w:rsid w:val="009C6B85"/>
    <w:rsid w:val="009C6DB7"/>
    <w:rsid w:val="009C7026"/>
    <w:rsid w:val="009C763C"/>
    <w:rsid w:val="009C7823"/>
    <w:rsid w:val="009C79B1"/>
    <w:rsid w:val="009C7B92"/>
    <w:rsid w:val="009D01C5"/>
    <w:rsid w:val="009D0276"/>
    <w:rsid w:val="009D0447"/>
    <w:rsid w:val="009D06C2"/>
    <w:rsid w:val="009D0925"/>
    <w:rsid w:val="009D0CBE"/>
    <w:rsid w:val="009D14D1"/>
    <w:rsid w:val="009D172D"/>
    <w:rsid w:val="009D1C50"/>
    <w:rsid w:val="009D2056"/>
    <w:rsid w:val="009D26E1"/>
    <w:rsid w:val="009D28C4"/>
    <w:rsid w:val="009D2922"/>
    <w:rsid w:val="009D29E0"/>
    <w:rsid w:val="009D2AFA"/>
    <w:rsid w:val="009D2F84"/>
    <w:rsid w:val="009D3318"/>
    <w:rsid w:val="009D33FE"/>
    <w:rsid w:val="009D3442"/>
    <w:rsid w:val="009D3840"/>
    <w:rsid w:val="009D3D43"/>
    <w:rsid w:val="009D3E28"/>
    <w:rsid w:val="009D4034"/>
    <w:rsid w:val="009D43A6"/>
    <w:rsid w:val="009D456D"/>
    <w:rsid w:val="009D4590"/>
    <w:rsid w:val="009D4816"/>
    <w:rsid w:val="009D4CAE"/>
    <w:rsid w:val="009D520D"/>
    <w:rsid w:val="009D5475"/>
    <w:rsid w:val="009D5A55"/>
    <w:rsid w:val="009D5CC9"/>
    <w:rsid w:val="009D674B"/>
    <w:rsid w:val="009D6851"/>
    <w:rsid w:val="009D6B5C"/>
    <w:rsid w:val="009D6C5D"/>
    <w:rsid w:val="009D6EAD"/>
    <w:rsid w:val="009D7248"/>
    <w:rsid w:val="009D727F"/>
    <w:rsid w:val="009D742E"/>
    <w:rsid w:val="009D7854"/>
    <w:rsid w:val="009D78C1"/>
    <w:rsid w:val="009D78F0"/>
    <w:rsid w:val="009D7934"/>
    <w:rsid w:val="009D7AAD"/>
    <w:rsid w:val="009D7BF0"/>
    <w:rsid w:val="009D7D6F"/>
    <w:rsid w:val="009D7EE1"/>
    <w:rsid w:val="009E0006"/>
    <w:rsid w:val="009E00D3"/>
    <w:rsid w:val="009E0114"/>
    <w:rsid w:val="009E0318"/>
    <w:rsid w:val="009E03E9"/>
    <w:rsid w:val="009E045C"/>
    <w:rsid w:val="009E05E3"/>
    <w:rsid w:val="009E069B"/>
    <w:rsid w:val="009E06EE"/>
    <w:rsid w:val="009E0918"/>
    <w:rsid w:val="009E093D"/>
    <w:rsid w:val="009E0B41"/>
    <w:rsid w:val="009E0B68"/>
    <w:rsid w:val="009E0BEF"/>
    <w:rsid w:val="009E0C5E"/>
    <w:rsid w:val="009E10EC"/>
    <w:rsid w:val="009E1269"/>
    <w:rsid w:val="009E1CAD"/>
    <w:rsid w:val="009E1D37"/>
    <w:rsid w:val="009E1F50"/>
    <w:rsid w:val="009E2019"/>
    <w:rsid w:val="009E21B3"/>
    <w:rsid w:val="009E225B"/>
    <w:rsid w:val="009E235B"/>
    <w:rsid w:val="009E2499"/>
    <w:rsid w:val="009E26F0"/>
    <w:rsid w:val="009E27D5"/>
    <w:rsid w:val="009E2A80"/>
    <w:rsid w:val="009E2BAA"/>
    <w:rsid w:val="009E2E91"/>
    <w:rsid w:val="009E2EE9"/>
    <w:rsid w:val="009E300A"/>
    <w:rsid w:val="009E3192"/>
    <w:rsid w:val="009E344F"/>
    <w:rsid w:val="009E3525"/>
    <w:rsid w:val="009E3E62"/>
    <w:rsid w:val="009E4149"/>
    <w:rsid w:val="009E45DA"/>
    <w:rsid w:val="009E464B"/>
    <w:rsid w:val="009E4866"/>
    <w:rsid w:val="009E4940"/>
    <w:rsid w:val="009E4CD9"/>
    <w:rsid w:val="009E4D19"/>
    <w:rsid w:val="009E4DE9"/>
    <w:rsid w:val="009E514B"/>
    <w:rsid w:val="009E549F"/>
    <w:rsid w:val="009E56C9"/>
    <w:rsid w:val="009E572C"/>
    <w:rsid w:val="009E5AD7"/>
    <w:rsid w:val="009E5F85"/>
    <w:rsid w:val="009E61DB"/>
    <w:rsid w:val="009E63C6"/>
    <w:rsid w:val="009E64E5"/>
    <w:rsid w:val="009E7109"/>
    <w:rsid w:val="009E7359"/>
    <w:rsid w:val="009E78B7"/>
    <w:rsid w:val="009E79AC"/>
    <w:rsid w:val="009E79E0"/>
    <w:rsid w:val="009E7AA0"/>
    <w:rsid w:val="009E7BF0"/>
    <w:rsid w:val="009E7CC7"/>
    <w:rsid w:val="009E7DB1"/>
    <w:rsid w:val="009F0209"/>
    <w:rsid w:val="009F0445"/>
    <w:rsid w:val="009F0658"/>
    <w:rsid w:val="009F0850"/>
    <w:rsid w:val="009F0EAD"/>
    <w:rsid w:val="009F0F2A"/>
    <w:rsid w:val="009F1023"/>
    <w:rsid w:val="009F10E9"/>
    <w:rsid w:val="009F1117"/>
    <w:rsid w:val="009F133A"/>
    <w:rsid w:val="009F18B3"/>
    <w:rsid w:val="009F1B3F"/>
    <w:rsid w:val="009F1DD3"/>
    <w:rsid w:val="009F1F80"/>
    <w:rsid w:val="009F2152"/>
    <w:rsid w:val="009F279A"/>
    <w:rsid w:val="009F28F2"/>
    <w:rsid w:val="009F2F0E"/>
    <w:rsid w:val="009F313C"/>
    <w:rsid w:val="009F32AC"/>
    <w:rsid w:val="009F3679"/>
    <w:rsid w:val="009F3C77"/>
    <w:rsid w:val="009F3C80"/>
    <w:rsid w:val="009F3FD5"/>
    <w:rsid w:val="009F456E"/>
    <w:rsid w:val="009F4795"/>
    <w:rsid w:val="009F47F0"/>
    <w:rsid w:val="009F4BA6"/>
    <w:rsid w:val="009F4E36"/>
    <w:rsid w:val="009F503A"/>
    <w:rsid w:val="009F560D"/>
    <w:rsid w:val="009F5676"/>
    <w:rsid w:val="009F5732"/>
    <w:rsid w:val="009F5AF7"/>
    <w:rsid w:val="009F5C1C"/>
    <w:rsid w:val="009F5C51"/>
    <w:rsid w:val="009F631B"/>
    <w:rsid w:val="009F6578"/>
    <w:rsid w:val="009F670F"/>
    <w:rsid w:val="009F6725"/>
    <w:rsid w:val="009F6A15"/>
    <w:rsid w:val="009F6AFA"/>
    <w:rsid w:val="009F6EEC"/>
    <w:rsid w:val="009F7021"/>
    <w:rsid w:val="009F72FF"/>
    <w:rsid w:val="009F7AC8"/>
    <w:rsid w:val="009F7C01"/>
    <w:rsid w:val="009F7CA6"/>
    <w:rsid w:val="009F7D56"/>
    <w:rsid w:val="009F7E64"/>
    <w:rsid w:val="00A00197"/>
    <w:rsid w:val="00A00232"/>
    <w:rsid w:val="00A0032C"/>
    <w:rsid w:val="00A003CF"/>
    <w:rsid w:val="00A004A1"/>
    <w:rsid w:val="00A008D6"/>
    <w:rsid w:val="00A0100D"/>
    <w:rsid w:val="00A01188"/>
    <w:rsid w:val="00A0162D"/>
    <w:rsid w:val="00A0164D"/>
    <w:rsid w:val="00A01899"/>
    <w:rsid w:val="00A01CC3"/>
    <w:rsid w:val="00A01CF8"/>
    <w:rsid w:val="00A01D99"/>
    <w:rsid w:val="00A01E35"/>
    <w:rsid w:val="00A01E4B"/>
    <w:rsid w:val="00A01FB0"/>
    <w:rsid w:val="00A01FF4"/>
    <w:rsid w:val="00A022C6"/>
    <w:rsid w:val="00A022E0"/>
    <w:rsid w:val="00A0259E"/>
    <w:rsid w:val="00A027DF"/>
    <w:rsid w:val="00A0280A"/>
    <w:rsid w:val="00A02A4E"/>
    <w:rsid w:val="00A02E26"/>
    <w:rsid w:val="00A0310D"/>
    <w:rsid w:val="00A03117"/>
    <w:rsid w:val="00A031C0"/>
    <w:rsid w:val="00A03764"/>
    <w:rsid w:val="00A040AC"/>
    <w:rsid w:val="00A0412D"/>
    <w:rsid w:val="00A0484D"/>
    <w:rsid w:val="00A0492B"/>
    <w:rsid w:val="00A0496D"/>
    <w:rsid w:val="00A053F5"/>
    <w:rsid w:val="00A05920"/>
    <w:rsid w:val="00A05A73"/>
    <w:rsid w:val="00A05E80"/>
    <w:rsid w:val="00A06030"/>
    <w:rsid w:val="00A0645B"/>
    <w:rsid w:val="00A067AC"/>
    <w:rsid w:val="00A06E0F"/>
    <w:rsid w:val="00A07086"/>
    <w:rsid w:val="00A072C9"/>
    <w:rsid w:val="00A07824"/>
    <w:rsid w:val="00A07850"/>
    <w:rsid w:val="00A07A49"/>
    <w:rsid w:val="00A07A64"/>
    <w:rsid w:val="00A07EBD"/>
    <w:rsid w:val="00A1035C"/>
    <w:rsid w:val="00A105C5"/>
    <w:rsid w:val="00A107A6"/>
    <w:rsid w:val="00A10A7E"/>
    <w:rsid w:val="00A10E13"/>
    <w:rsid w:val="00A10ED3"/>
    <w:rsid w:val="00A1128E"/>
    <w:rsid w:val="00A1146B"/>
    <w:rsid w:val="00A114A8"/>
    <w:rsid w:val="00A1171B"/>
    <w:rsid w:val="00A11BF9"/>
    <w:rsid w:val="00A12318"/>
    <w:rsid w:val="00A12576"/>
    <w:rsid w:val="00A128EF"/>
    <w:rsid w:val="00A128F4"/>
    <w:rsid w:val="00A12BA5"/>
    <w:rsid w:val="00A12C5A"/>
    <w:rsid w:val="00A1328D"/>
    <w:rsid w:val="00A1381D"/>
    <w:rsid w:val="00A138D4"/>
    <w:rsid w:val="00A13E30"/>
    <w:rsid w:val="00A14723"/>
    <w:rsid w:val="00A1479E"/>
    <w:rsid w:val="00A149D3"/>
    <w:rsid w:val="00A14B67"/>
    <w:rsid w:val="00A14C6D"/>
    <w:rsid w:val="00A14ED0"/>
    <w:rsid w:val="00A1521D"/>
    <w:rsid w:val="00A152E7"/>
    <w:rsid w:val="00A15666"/>
    <w:rsid w:val="00A15BF3"/>
    <w:rsid w:val="00A15CE3"/>
    <w:rsid w:val="00A15F0D"/>
    <w:rsid w:val="00A16828"/>
    <w:rsid w:val="00A16AF3"/>
    <w:rsid w:val="00A16B70"/>
    <w:rsid w:val="00A171EB"/>
    <w:rsid w:val="00A173E3"/>
    <w:rsid w:val="00A179B7"/>
    <w:rsid w:val="00A17BC1"/>
    <w:rsid w:val="00A17F2C"/>
    <w:rsid w:val="00A2020B"/>
    <w:rsid w:val="00A2049A"/>
    <w:rsid w:val="00A209F4"/>
    <w:rsid w:val="00A20A6E"/>
    <w:rsid w:val="00A20F82"/>
    <w:rsid w:val="00A212B4"/>
    <w:rsid w:val="00A21383"/>
    <w:rsid w:val="00A21448"/>
    <w:rsid w:val="00A2158C"/>
    <w:rsid w:val="00A216A9"/>
    <w:rsid w:val="00A218CB"/>
    <w:rsid w:val="00A219B0"/>
    <w:rsid w:val="00A21B8A"/>
    <w:rsid w:val="00A21BB6"/>
    <w:rsid w:val="00A21D3E"/>
    <w:rsid w:val="00A2207E"/>
    <w:rsid w:val="00A22649"/>
    <w:rsid w:val="00A22C47"/>
    <w:rsid w:val="00A22CDF"/>
    <w:rsid w:val="00A22D33"/>
    <w:rsid w:val="00A22D8B"/>
    <w:rsid w:val="00A231A4"/>
    <w:rsid w:val="00A23306"/>
    <w:rsid w:val="00A23388"/>
    <w:rsid w:val="00A234D5"/>
    <w:rsid w:val="00A2353D"/>
    <w:rsid w:val="00A23612"/>
    <w:rsid w:val="00A2365B"/>
    <w:rsid w:val="00A23806"/>
    <w:rsid w:val="00A23902"/>
    <w:rsid w:val="00A23AB8"/>
    <w:rsid w:val="00A23AC6"/>
    <w:rsid w:val="00A23EFA"/>
    <w:rsid w:val="00A23F23"/>
    <w:rsid w:val="00A23FA4"/>
    <w:rsid w:val="00A242A8"/>
    <w:rsid w:val="00A2434B"/>
    <w:rsid w:val="00A2444C"/>
    <w:rsid w:val="00A244B5"/>
    <w:rsid w:val="00A2455F"/>
    <w:rsid w:val="00A2472E"/>
    <w:rsid w:val="00A24783"/>
    <w:rsid w:val="00A24F9F"/>
    <w:rsid w:val="00A2511B"/>
    <w:rsid w:val="00A251C6"/>
    <w:rsid w:val="00A25559"/>
    <w:rsid w:val="00A255C0"/>
    <w:rsid w:val="00A25733"/>
    <w:rsid w:val="00A259C3"/>
    <w:rsid w:val="00A25CA5"/>
    <w:rsid w:val="00A2645F"/>
    <w:rsid w:val="00A2668E"/>
    <w:rsid w:val="00A26743"/>
    <w:rsid w:val="00A26C6C"/>
    <w:rsid w:val="00A27400"/>
    <w:rsid w:val="00A2742B"/>
    <w:rsid w:val="00A2784E"/>
    <w:rsid w:val="00A278AA"/>
    <w:rsid w:val="00A2794E"/>
    <w:rsid w:val="00A27953"/>
    <w:rsid w:val="00A2797C"/>
    <w:rsid w:val="00A27A35"/>
    <w:rsid w:val="00A27BDA"/>
    <w:rsid w:val="00A27DC7"/>
    <w:rsid w:val="00A27FBC"/>
    <w:rsid w:val="00A3036D"/>
    <w:rsid w:val="00A30693"/>
    <w:rsid w:val="00A30C1B"/>
    <w:rsid w:val="00A31033"/>
    <w:rsid w:val="00A31378"/>
    <w:rsid w:val="00A31516"/>
    <w:rsid w:val="00A31553"/>
    <w:rsid w:val="00A31965"/>
    <w:rsid w:val="00A3196A"/>
    <w:rsid w:val="00A31AC1"/>
    <w:rsid w:val="00A32090"/>
    <w:rsid w:val="00A321FD"/>
    <w:rsid w:val="00A32736"/>
    <w:rsid w:val="00A329C2"/>
    <w:rsid w:val="00A32B98"/>
    <w:rsid w:val="00A32D27"/>
    <w:rsid w:val="00A32E01"/>
    <w:rsid w:val="00A32E38"/>
    <w:rsid w:val="00A33D73"/>
    <w:rsid w:val="00A33D82"/>
    <w:rsid w:val="00A33DF0"/>
    <w:rsid w:val="00A33FE2"/>
    <w:rsid w:val="00A34523"/>
    <w:rsid w:val="00A34742"/>
    <w:rsid w:val="00A34EA8"/>
    <w:rsid w:val="00A34FBE"/>
    <w:rsid w:val="00A35416"/>
    <w:rsid w:val="00A35432"/>
    <w:rsid w:val="00A355A7"/>
    <w:rsid w:val="00A355D5"/>
    <w:rsid w:val="00A35B1E"/>
    <w:rsid w:val="00A35DDD"/>
    <w:rsid w:val="00A3626F"/>
    <w:rsid w:val="00A36B55"/>
    <w:rsid w:val="00A36BAF"/>
    <w:rsid w:val="00A36C14"/>
    <w:rsid w:val="00A36CB6"/>
    <w:rsid w:val="00A36DE7"/>
    <w:rsid w:val="00A370F6"/>
    <w:rsid w:val="00A37349"/>
    <w:rsid w:val="00A37700"/>
    <w:rsid w:val="00A37829"/>
    <w:rsid w:val="00A37EAF"/>
    <w:rsid w:val="00A404A8"/>
    <w:rsid w:val="00A4067C"/>
    <w:rsid w:val="00A406D7"/>
    <w:rsid w:val="00A4092E"/>
    <w:rsid w:val="00A40A61"/>
    <w:rsid w:val="00A40C56"/>
    <w:rsid w:val="00A40C70"/>
    <w:rsid w:val="00A40F50"/>
    <w:rsid w:val="00A41013"/>
    <w:rsid w:val="00A41030"/>
    <w:rsid w:val="00A4127D"/>
    <w:rsid w:val="00A41410"/>
    <w:rsid w:val="00A41484"/>
    <w:rsid w:val="00A41506"/>
    <w:rsid w:val="00A41844"/>
    <w:rsid w:val="00A41A7B"/>
    <w:rsid w:val="00A41B95"/>
    <w:rsid w:val="00A41C56"/>
    <w:rsid w:val="00A41FA8"/>
    <w:rsid w:val="00A42522"/>
    <w:rsid w:val="00A4282F"/>
    <w:rsid w:val="00A4294A"/>
    <w:rsid w:val="00A42BE7"/>
    <w:rsid w:val="00A42E48"/>
    <w:rsid w:val="00A4319E"/>
    <w:rsid w:val="00A43803"/>
    <w:rsid w:val="00A43A05"/>
    <w:rsid w:val="00A4403E"/>
    <w:rsid w:val="00A441DF"/>
    <w:rsid w:val="00A44456"/>
    <w:rsid w:val="00A44750"/>
    <w:rsid w:val="00A44962"/>
    <w:rsid w:val="00A45006"/>
    <w:rsid w:val="00A45182"/>
    <w:rsid w:val="00A45305"/>
    <w:rsid w:val="00A45800"/>
    <w:rsid w:val="00A4587F"/>
    <w:rsid w:val="00A458BE"/>
    <w:rsid w:val="00A458F4"/>
    <w:rsid w:val="00A45EC7"/>
    <w:rsid w:val="00A4674B"/>
    <w:rsid w:val="00A467DC"/>
    <w:rsid w:val="00A46863"/>
    <w:rsid w:val="00A46B82"/>
    <w:rsid w:val="00A47011"/>
    <w:rsid w:val="00A471FF"/>
    <w:rsid w:val="00A47481"/>
    <w:rsid w:val="00A47660"/>
    <w:rsid w:val="00A4797C"/>
    <w:rsid w:val="00A479E9"/>
    <w:rsid w:val="00A47A82"/>
    <w:rsid w:val="00A47CC1"/>
    <w:rsid w:val="00A50282"/>
    <w:rsid w:val="00A503A3"/>
    <w:rsid w:val="00A50AF3"/>
    <w:rsid w:val="00A50F3D"/>
    <w:rsid w:val="00A517F2"/>
    <w:rsid w:val="00A51922"/>
    <w:rsid w:val="00A5193F"/>
    <w:rsid w:val="00A51CAB"/>
    <w:rsid w:val="00A51E63"/>
    <w:rsid w:val="00A52307"/>
    <w:rsid w:val="00A5239B"/>
    <w:rsid w:val="00A525C2"/>
    <w:rsid w:val="00A52773"/>
    <w:rsid w:val="00A52DE9"/>
    <w:rsid w:val="00A52E8A"/>
    <w:rsid w:val="00A530E8"/>
    <w:rsid w:val="00A535E1"/>
    <w:rsid w:val="00A5374A"/>
    <w:rsid w:val="00A53751"/>
    <w:rsid w:val="00A53B17"/>
    <w:rsid w:val="00A53E2F"/>
    <w:rsid w:val="00A53EB2"/>
    <w:rsid w:val="00A5412E"/>
    <w:rsid w:val="00A5430A"/>
    <w:rsid w:val="00A54315"/>
    <w:rsid w:val="00A543C0"/>
    <w:rsid w:val="00A543DC"/>
    <w:rsid w:val="00A54505"/>
    <w:rsid w:val="00A549F2"/>
    <w:rsid w:val="00A54C34"/>
    <w:rsid w:val="00A54D89"/>
    <w:rsid w:val="00A5525D"/>
    <w:rsid w:val="00A55503"/>
    <w:rsid w:val="00A5555B"/>
    <w:rsid w:val="00A5565B"/>
    <w:rsid w:val="00A55C2F"/>
    <w:rsid w:val="00A55DDF"/>
    <w:rsid w:val="00A55E8C"/>
    <w:rsid w:val="00A5614B"/>
    <w:rsid w:val="00A56516"/>
    <w:rsid w:val="00A566AA"/>
    <w:rsid w:val="00A56A6C"/>
    <w:rsid w:val="00A56B1A"/>
    <w:rsid w:val="00A56B37"/>
    <w:rsid w:val="00A56D2C"/>
    <w:rsid w:val="00A56EEE"/>
    <w:rsid w:val="00A570B0"/>
    <w:rsid w:val="00A57D95"/>
    <w:rsid w:val="00A57EF8"/>
    <w:rsid w:val="00A57F02"/>
    <w:rsid w:val="00A603EE"/>
    <w:rsid w:val="00A60B70"/>
    <w:rsid w:val="00A60C0F"/>
    <w:rsid w:val="00A60D2E"/>
    <w:rsid w:val="00A6124F"/>
    <w:rsid w:val="00A612A6"/>
    <w:rsid w:val="00A61324"/>
    <w:rsid w:val="00A618CC"/>
    <w:rsid w:val="00A61D64"/>
    <w:rsid w:val="00A61D7B"/>
    <w:rsid w:val="00A61EDF"/>
    <w:rsid w:val="00A623B8"/>
    <w:rsid w:val="00A62541"/>
    <w:rsid w:val="00A62666"/>
    <w:rsid w:val="00A62777"/>
    <w:rsid w:val="00A62B54"/>
    <w:rsid w:val="00A62B61"/>
    <w:rsid w:val="00A62C52"/>
    <w:rsid w:val="00A63178"/>
    <w:rsid w:val="00A63670"/>
    <w:rsid w:val="00A6371F"/>
    <w:rsid w:val="00A639E1"/>
    <w:rsid w:val="00A6428D"/>
    <w:rsid w:val="00A6429C"/>
    <w:rsid w:val="00A643E1"/>
    <w:rsid w:val="00A64897"/>
    <w:rsid w:val="00A64EA0"/>
    <w:rsid w:val="00A64F1E"/>
    <w:rsid w:val="00A652A9"/>
    <w:rsid w:val="00A6544E"/>
    <w:rsid w:val="00A659FB"/>
    <w:rsid w:val="00A65AB3"/>
    <w:rsid w:val="00A65B7C"/>
    <w:rsid w:val="00A65C56"/>
    <w:rsid w:val="00A65C99"/>
    <w:rsid w:val="00A65CE9"/>
    <w:rsid w:val="00A66217"/>
    <w:rsid w:val="00A66256"/>
    <w:rsid w:val="00A664D5"/>
    <w:rsid w:val="00A667AF"/>
    <w:rsid w:val="00A668DA"/>
    <w:rsid w:val="00A66B17"/>
    <w:rsid w:val="00A66E83"/>
    <w:rsid w:val="00A6702E"/>
    <w:rsid w:val="00A672F4"/>
    <w:rsid w:val="00A67396"/>
    <w:rsid w:val="00A674DA"/>
    <w:rsid w:val="00A6786E"/>
    <w:rsid w:val="00A67871"/>
    <w:rsid w:val="00A67BB3"/>
    <w:rsid w:val="00A67E69"/>
    <w:rsid w:val="00A67EAE"/>
    <w:rsid w:val="00A701DB"/>
    <w:rsid w:val="00A7066E"/>
    <w:rsid w:val="00A70956"/>
    <w:rsid w:val="00A70A47"/>
    <w:rsid w:val="00A71239"/>
    <w:rsid w:val="00A71451"/>
    <w:rsid w:val="00A716CE"/>
    <w:rsid w:val="00A716F6"/>
    <w:rsid w:val="00A717E1"/>
    <w:rsid w:val="00A718E2"/>
    <w:rsid w:val="00A71CAC"/>
    <w:rsid w:val="00A72116"/>
    <w:rsid w:val="00A7212D"/>
    <w:rsid w:val="00A7218B"/>
    <w:rsid w:val="00A725FF"/>
    <w:rsid w:val="00A727D6"/>
    <w:rsid w:val="00A72B1D"/>
    <w:rsid w:val="00A72C65"/>
    <w:rsid w:val="00A7316B"/>
    <w:rsid w:val="00A731FC"/>
    <w:rsid w:val="00A736AE"/>
    <w:rsid w:val="00A736C8"/>
    <w:rsid w:val="00A737C0"/>
    <w:rsid w:val="00A739C4"/>
    <w:rsid w:val="00A73C95"/>
    <w:rsid w:val="00A73DA0"/>
    <w:rsid w:val="00A73E98"/>
    <w:rsid w:val="00A7403E"/>
    <w:rsid w:val="00A7418C"/>
    <w:rsid w:val="00A744A1"/>
    <w:rsid w:val="00A744EF"/>
    <w:rsid w:val="00A7453D"/>
    <w:rsid w:val="00A745C9"/>
    <w:rsid w:val="00A7485D"/>
    <w:rsid w:val="00A74A5B"/>
    <w:rsid w:val="00A74D7F"/>
    <w:rsid w:val="00A752FC"/>
    <w:rsid w:val="00A753A0"/>
    <w:rsid w:val="00A75887"/>
    <w:rsid w:val="00A75CA0"/>
    <w:rsid w:val="00A75E8C"/>
    <w:rsid w:val="00A75EE2"/>
    <w:rsid w:val="00A7649D"/>
    <w:rsid w:val="00A76506"/>
    <w:rsid w:val="00A7657C"/>
    <w:rsid w:val="00A76680"/>
    <w:rsid w:val="00A7683B"/>
    <w:rsid w:val="00A76964"/>
    <w:rsid w:val="00A769D4"/>
    <w:rsid w:val="00A76C68"/>
    <w:rsid w:val="00A76CF1"/>
    <w:rsid w:val="00A76E35"/>
    <w:rsid w:val="00A7724E"/>
    <w:rsid w:val="00A775B9"/>
    <w:rsid w:val="00A7770F"/>
    <w:rsid w:val="00A77B3D"/>
    <w:rsid w:val="00A77FD8"/>
    <w:rsid w:val="00A8007E"/>
    <w:rsid w:val="00A8017E"/>
    <w:rsid w:val="00A80282"/>
    <w:rsid w:val="00A80368"/>
    <w:rsid w:val="00A8067D"/>
    <w:rsid w:val="00A808C2"/>
    <w:rsid w:val="00A80A9E"/>
    <w:rsid w:val="00A80CBE"/>
    <w:rsid w:val="00A80F3A"/>
    <w:rsid w:val="00A81127"/>
    <w:rsid w:val="00A812AB"/>
    <w:rsid w:val="00A81691"/>
    <w:rsid w:val="00A81E2E"/>
    <w:rsid w:val="00A820ED"/>
    <w:rsid w:val="00A82278"/>
    <w:rsid w:val="00A82436"/>
    <w:rsid w:val="00A824BD"/>
    <w:rsid w:val="00A82D42"/>
    <w:rsid w:val="00A8310A"/>
    <w:rsid w:val="00A831E9"/>
    <w:rsid w:val="00A835C6"/>
    <w:rsid w:val="00A8360C"/>
    <w:rsid w:val="00A83805"/>
    <w:rsid w:val="00A83851"/>
    <w:rsid w:val="00A838A2"/>
    <w:rsid w:val="00A840BB"/>
    <w:rsid w:val="00A84C6B"/>
    <w:rsid w:val="00A84C83"/>
    <w:rsid w:val="00A84E99"/>
    <w:rsid w:val="00A85425"/>
    <w:rsid w:val="00A858E3"/>
    <w:rsid w:val="00A85B26"/>
    <w:rsid w:val="00A86007"/>
    <w:rsid w:val="00A861AA"/>
    <w:rsid w:val="00A861CB"/>
    <w:rsid w:val="00A86281"/>
    <w:rsid w:val="00A869A3"/>
    <w:rsid w:val="00A869EE"/>
    <w:rsid w:val="00A87059"/>
    <w:rsid w:val="00A870E7"/>
    <w:rsid w:val="00A870FB"/>
    <w:rsid w:val="00A87381"/>
    <w:rsid w:val="00A8749D"/>
    <w:rsid w:val="00A907F7"/>
    <w:rsid w:val="00A90A01"/>
    <w:rsid w:val="00A90F18"/>
    <w:rsid w:val="00A9138B"/>
    <w:rsid w:val="00A918F9"/>
    <w:rsid w:val="00A91B46"/>
    <w:rsid w:val="00A91B7C"/>
    <w:rsid w:val="00A91BD8"/>
    <w:rsid w:val="00A91D3D"/>
    <w:rsid w:val="00A91FD6"/>
    <w:rsid w:val="00A920C2"/>
    <w:rsid w:val="00A92645"/>
    <w:rsid w:val="00A92D0C"/>
    <w:rsid w:val="00A92FB9"/>
    <w:rsid w:val="00A93339"/>
    <w:rsid w:val="00A93519"/>
    <w:rsid w:val="00A936D2"/>
    <w:rsid w:val="00A93875"/>
    <w:rsid w:val="00A93C6D"/>
    <w:rsid w:val="00A93E5C"/>
    <w:rsid w:val="00A94A85"/>
    <w:rsid w:val="00A94FE6"/>
    <w:rsid w:val="00A950C2"/>
    <w:rsid w:val="00A95314"/>
    <w:rsid w:val="00A95440"/>
    <w:rsid w:val="00A958F5"/>
    <w:rsid w:val="00A9590E"/>
    <w:rsid w:val="00A95F78"/>
    <w:rsid w:val="00A95F91"/>
    <w:rsid w:val="00A96243"/>
    <w:rsid w:val="00A9638F"/>
    <w:rsid w:val="00A966C3"/>
    <w:rsid w:val="00A9672F"/>
    <w:rsid w:val="00A96DC9"/>
    <w:rsid w:val="00A96FD3"/>
    <w:rsid w:val="00A9734A"/>
    <w:rsid w:val="00A97A8F"/>
    <w:rsid w:val="00A97D9A"/>
    <w:rsid w:val="00A97E29"/>
    <w:rsid w:val="00AA0532"/>
    <w:rsid w:val="00AA057D"/>
    <w:rsid w:val="00AA0891"/>
    <w:rsid w:val="00AA0C37"/>
    <w:rsid w:val="00AA0F49"/>
    <w:rsid w:val="00AA105B"/>
    <w:rsid w:val="00AA111F"/>
    <w:rsid w:val="00AA1255"/>
    <w:rsid w:val="00AA1730"/>
    <w:rsid w:val="00AA17F1"/>
    <w:rsid w:val="00AA182D"/>
    <w:rsid w:val="00AA195A"/>
    <w:rsid w:val="00AA1C39"/>
    <w:rsid w:val="00AA1D96"/>
    <w:rsid w:val="00AA2164"/>
    <w:rsid w:val="00AA2231"/>
    <w:rsid w:val="00AA254D"/>
    <w:rsid w:val="00AA25BF"/>
    <w:rsid w:val="00AA25CD"/>
    <w:rsid w:val="00AA2606"/>
    <w:rsid w:val="00AA2613"/>
    <w:rsid w:val="00AA27A2"/>
    <w:rsid w:val="00AA29B6"/>
    <w:rsid w:val="00AA2B0C"/>
    <w:rsid w:val="00AA2CCE"/>
    <w:rsid w:val="00AA2D08"/>
    <w:rsid w:val="00AA2DC4"/>
    <w:rsid w:val="00AA32D8"/>
    <w:rsid w:val="00AA33C8"/>
    <w:rsid w:val="00AA3AF2"/>
    <w:rsid w:val="00AA3D4F"/>
    <w:rsid w:val="00AA3D58"/>
    <w:rsid w:val="00AA3E87"/>
    <w:rsid w:val="00AA405C"/>
    <w:rsid w:val="00AA40D4"/>
    <w:rsid w:val="00AA419D"/>
    <w:rsid w:val="00AA4599"/>
    <w:rsid w:val="00AA4946"/>
    <w:rsid w:val="00AA4AA8"/>
    <w:rsid w:val="00AA4CE3"/>
    <w:rsid w:val="00AA4D1A"/>
    <w:rsid w:val="00AA4FEC"/>
    <w:rsid w:val="00AA50B7"/>
    <w:rsid w:val="00AA50F7"/>
    <w:rsid w:val="00AA52E3"/>
    <w:rsid w:val="00AA5579"/>
    <w:rsid w:val="00AA5B24"/>
    <w:rsid w:val="00AA5C54"/>
    <w:rsid w:val="00AA63A5"/>
    <w:rsid w:val="00AA6639"/>
    <w:rsid w:val="00AA66E8"/>
    <w:rsid w:val="00AA6944"/>
    <w:rsid w:val="00AA6C92"/>
    <w:rsid w:val="00AA6CB5"/>
    <w:rsid w:val="00AA6D23"/>
    <w:rsid w:val="00AA6FE9"/>
    <w:rsid w:val="00AA745C"/>
    <w:rsid w:val="00AA76E9"/>
    <w:rsid w:val="00AA77A2"/>
    <w:rsid w:val="00AA79F7"/>
    <w:rsid w:val="00AA7A66"/>
    <w:rsid w:val="00AA7C07"/>
    <w:rsid w:val="00AA7FFB"/>
    <w:rsid w:val="00AB0162"/>
    <w:rsid w:val="00AB046A"/>
    <w:rsid w:val="00AB0A4C"/>
    <w:rsid w:val="00AB0B86"/>
    <w:rsid w:val="00AB12FB"/>
    <w:rsid w:val="00AB134F"/>
    <w:rsid w:val="00AB145A"/>
    <w:rsid w:val="00AB1C1E"/>
    <w:rsid w:val="00AB1E2C"/>
    <w:rsid w:val="00AB1F17"/>
    <w:rsid w:val="00AB206E"/>
    <w:rsid w:val="00AB26B7"/>
    <w:rsid w:val="00AB27D9"/>
    <w:rsid w:val="00AB2830"/>
    <w:rsid w:val="00AB285C"/>
    <w:rsid w:val="00AB2A4E"/>
    <w:rsid w:val="00AB2E17"/>
    <w:rsid w:val="00AB2E49"/>
    <w:rsid w:val="00AB2EF3"/>
    <w:rsid w:val="00AB2F9B"/>
    <w:rsid w:val="00AB3076"/>
    <w:rsid w:val="00AB30EE"/>
    <w:rsid w:val="00AB32A2"/>
    <w:rsid w:val="00AB3547"/>
    <w:rsid w:val="00AB3767"/>
    <w:rsid w:val="00AB37AF"/>
    <w:rsid w:val="00AB3827"/>
    <w:rsid w:val="00AB3AAB"/>
    <w:rsid w:val="00AB3B43"/>
    <w:rsid w:val="00AB3B95"/>
    <w:rsid w:val="00AB3C6C"/>
    <w:rsid w:val="00AB44E2"/>
    <w:rsid w:val="00AB4601"/>
    <w:rsid w:val="00AB47EB"/>
    <w:rsid w:val="00AB48B6"/>
    <w:rsid w:val="00AB48BC"/>
    <w:rsid w:val="00AB4C49"/>
    <w:rsid w:val="00AB4FBA"/>
    <w:rsid w:val="00AB502B"/>
    <w:rsid w:val="00AB517A"/>
    <w:rsid w:val="00AB527B"/>
    <w:rsid w:val="00AB53DE"/>
    <w:rsid w:val="00AB53F1"/>
    <w:rsid w:val="00AB5536"/>
    <w:rsid w:val="00AB556C"/>
    <w:rsid w:val="00AB558F"/>
    <w:rsid w:val="00AB5609"/>
    <w:rsid w:val="00AB5836"/>
    <w:rsid w:val="00AB592A"/>
    <w:rsid w:val="00AB5E25"/>
    <w:rsid w:val="00AB5E5A"/>
    <w:rsid w:val="00AB6646"/>
    <w:rsid w:val="00AB66BA"/>
    <w:rsid w:val="00AB6F82"/>
    <w:rsid w:val="00AB70CF"/>
    <w:rsid w:val="00AB71D3"/>
    <w:rsid w:val="00AB71ED"/>
    <w:rsid w:val="00AB7726"/>
    <w:rsid w:val="00AB7CDD"/>
    <w:rsid w:val="00AB7F14"/>
    <w:rsid w:val="00AC054B"/>
    <w:rsid w:val="00AC0551"/>
    <w:rsid w:val="00AC05D2"/>
    <w:rsid w:val="00AC0910"/>
    <w:rsid w:val="00AC0AD4"/>
    <w:rsid w:val="00AC0B04"/>
    <w:rsid w:val="00AC0BF4"/>
    <w:rsid w:val="00AC0C8D"/>
    <w:rsid w:val="00AC0DDD"/>
    <w:rsid w:val="00AC0E08"/>
    <w:rsid w:val="00AC0F91"/>
    <w:rsid w:val="00AC104B"/>
    <w:rsid w:val="00AC1119"/>
    <w:rsid w:val="00AC14CA"/>
    <w:rsid w:val="00AC1645"/>
    <w:rsid w:val="00AC19F7"/>
    <w:rsid w:val="00AC2047"/>
    <w:rsid w:val="00AC21D2"/>
    <w:rsid w:val="00AC223C"/>
    <w:rsid w:val="00AC2598"/>
    <w:rsid w:val="00AC26A3"/>
    <w:rsid w:val="00AC2703"/>
    <w:rsid w:val="00AC2757"/>
    <w:rsid w:val="00AC282A"/>
    <w:rsid w:val="00AC295D"/>
    <w:rsid w:val="00AC2C40"/>
    <w:rsid w:val="00AC2D05"/>
    <w:rsid w:val="00AC2E40"/>
    <w:rsid w:val="00AC2F92"/>
    <w:rsid w:val="00AC3094"/>
    <w:rsid w:val="00AC3684"/>
    <w:rsid w:val="00AC3978"/>
    <w:rsid w:val="00AC3DB6"/>
    <w:rsid w:val="00AC3F9F"/>
    <w:rsid w:val="00AC41E4"/>
    <w:rsid w:val="00AC42EC"/>
    <w:rsid w:val="00AC4554"/>
    <w:rsid w:val="00AC459D"/>
    <w:rsid w:val="00AC4B52"/>
    <w:rsid w:val="00AC4B59"/>
    <w:rsid w:val="00AC4C1A"/>
    <w:rsid w:val="00AC4CDD"/>
    <w:rsid w:val="00AC4D02"/>
    <w:rsid w:val="00AC4D1D"/>
    <w:rsid w:val="00AC4DF8"/>
    <w:rsid w:val="00AC4EF9"/>
    <w:rsid w:val="00AC58A3"/>
    <w:rsid w:val="00AC6400"/>
    <w:rsid w:val="00AC6485"/>
    <w:rsid w:val="00AC6505"/>
    <w:rsid w:val="00AC6B56"/>
    <w:rsid w:val="00AC6BC5"/>
    <w:rsid w:val="00AC6E4D"/>
    <w:rsid w:val="00AC7B57"/>
    <w:rsid w:val="00AC7CF3"/>
    <w:rsid w:val="00AC7D6A"/>
    <w:rsid w:val="00AC7F22"/>
    <w:rsid w:val="00AC7FE6"/>
    <w:rsid w:val="00AD006D"/>
    <w:rsid w:val="00AD0900"/>
    <w:rsid w:val="00AD0B0F"/>
    <w:rsid w:val="00AD0B65"/>
    <w:rsid w:val="00AD0C2B"/>
    <w:rsid w:val="00AD139E"/>
    <w:rsid w:val="00AD1739"/>
    <w:rsid w:val="00AD197C"/>
    <w:rsid w:val="00AD1BD5"/>
    <w:rsid w:val="00AD1E67"/>
    <w:rsid w:val="00AD203E"/>
    <w:rsid w:val="00AD21DC"/>
    <w:rsid w:val="00AD21F6"/>
    <w:rsid w:val="00AD26A8"/>
    <w:rsid w:val="00AD2B61"/>
    <w:rsid w:val="00AD2CCA"/>
    <w:rsid w:val="00AD2D4E"/>
    <w:rsid w:val="00AD2E81"/>
    <w:rsid w:val="00AD3112"/>
    <w:rsid w:val="00AD316D"/>
    <w:rsid w:val="00AD3386"/>
    <w:rsid w:val="00AD3809"/>
    <w:rsid w:val="00AD3981"/>
    <w:rsid w:val="00AD40C5"/>
    <w:rsid w:val="00AD4256"/>
    <w:rsid w:val="00AD4516"/>
    <w:rsid w:val="00AD4574"/>
    <w:rsid w:val="00AD45E1"/>
    <w:rsid w:val="00AD4CDA"/>
    <w:rsid w:val="00AD4E55"/>
    <w:rsid w:val="00AD5048"/>
    <w:rsid w:val="00AD526E"/>
    <w:rsid w:val="00AD52EB"/>
    <w:rsid w:val="00AD5489"/>
    <w:rsid w:val="00AD5A4A"/>
    <w:rsid w:val="00AD5B1F"/>
    <w:rsid w:val="00AD5CD8"/>
    <w:rsid w:val="00AD5F9F"/>
    <w:rsid w:val="00AD6182"/>
    <w:rsid w:val="00AD61F6"/>
    <w:rsid w:val="00AD6208"/>
    <w:rsid w:val="00AD62E2"/>
    <w:rsid w:val="00AD63A8"/>
    <w:rsid w:val="00AD63D7"/>
    <w:rsid w:val="00AD64C2"/>
    <w:rsid w:val="00AD6597"/>
    <w:rsid w:val="00AD65CD"/>
    <w:rsid w:val="00AD67C2"/>
    <w:rsid w:val="00AD6E4E"/>
    <w:rsid w:val="00AD7636"/>
    <w:rsid w:val="00AD76BA"/>
    <w:rsid w:val="00AD799D"/>
    <w:rsid w:val="00AD7C73"/>
    <w:rsid w:val="00AD7C9B"/>
    <w:rsid w:val="00AD7E7A"/>
    <w:rsid w:val="00AD7FBA"/>
    <w:rsid w:val="00AE0813"/>
    <w:rsid w:val="00AE0B0F"/>
    <w:rsid w:val="00AE0D70"/>
    <w:rsid w:val="00AE0DE1"/>
    <w:rsid w:val="00AE1170"/>
    <w:rsid w:val="00AE15DE"/>
    <w:rsid w:val="00AE1AC0"/>
    <w:rsid w:val="00AE1AD6"/>
    <w:rsid w:val="00AE1B67"/>
    <w:rsid w:val="00AE1B7B"/>
    <w:rsid w:val="00AE1E65"/>
    <w:rsid w:val="00AE20E4"/>
    <w:rsid w:val="00AE2245"/>
    <w:rsid w:val="00AE233C"/>
    <w:rsid w:val="00AE2601"/>
    <w:rsid w:val="00AE29A3"/>
    <w:rsid w:val="00AE29D1"/>
    <w:rsid w:val="00AE3173"/>
    <w:rsid w:val="00AE36A6"/>
    <w:rsid w:val="00AE37BD"/>
    <w:rsid w:val="00AE37F4"/>
    <w:rsid w:val="00AE3B8F"/>
    <w:rsid w:val="00AE41B5"/>
    <w:rsid w:val="00AE448C"/>
    <w:rsid w:val="00AE4568"/>
    <w:rsid w:val="00AE4838"/>
    <w:rsid w:val="00AE4ADB"/>
    <w:rsid w:val="00AE4D52"/>
    <w:rsid w:val="00AE4DAD"/>
    <w:rsid w:val="00AE50D9"/>
    <w:rsid w:val="00AE51C9"/>
    <w:rsid w:val="00AE52D0"/>
    <w:rsid w:val="00AE5599"/>
    <w:rsid w:val="00AE586A"/>
    <w:rsid w:val="00AE5AA4"/>
    <w:rsid w:val="00AE5AF1"/>
    <w:rsid w:val="00AE5B32"/>
    <w:rsid w:val="00AE5F26"/>
    <w:rsid w:val="00AE5FC5"/>
    <w:rsid w:val="00AE5FC7"/>
    <w:rsid w:val="00AE65E4"/>
    <w:rsid w:val="00AE674A"/>
    <w:rsid w:val="00AE68E9"/>
    <w:rsid w:val="00AE68ED"/>
    <w:rsid w:val="00AE6B8A"/>
    <w:rsid w:val="00AE6DE0"/>
    <w:rsid w:val="00AE70DA"/>
    <w:rsid w:val="00AE72BE"/>
    <w:rsid w:val="00AE7419"/>
    <w:rsid w:val="00AE7961"/>
    <w:rsid w:val="00AF0BBA"/>
    <w:rsid w:val="00AF0E6C"/>
    <w:rsid w:val="00AF0FE4"/>
    <w:rsid w:val="00AF1165"/>
    <w:rsid w:val="00AF1486"/>
    <w:rsid w:val="00AF17E1"/>
    <w:rsid w:val="00AF1B73"/>
    <w:rsid w:val="00AF1D4B"/>
    <w:rsid w:val="00AF1DAD"/>
    <w:rsid w:val="00AF2146"/>
    <w:rsid w:val="00AF23F7"/>
    <w:rsid w:val="00AF261A"/>
    <w:rsid w:val="00AF2671"/>
    <w:rsid w:val="00AF275F"/>
    <w:rsid w:val="00AF2C56"/>
    <w:rsid w:val="00AF2C97"/>
    <w:rsid w:val="00AF2E3A"/>
    <w:rsid w:val="00AF3C76"/>
    <w:rsid w:val="00AF40A6"/>
    <w:rsid w:val="00AF424C"/>
    <w:rsid w:val="00AF4339"/>
    <w:rsid w:val="00AF4347"/>
    <w:rsid w:val="00AF4623"/>
    <w:rsid w:val="00AF5036"/>
    <w:rsid w:val="00AF531C"/>
    <w:rsid w:val="00AF548A"/>
    <w:rsid w:val="00AF54E7"/>
    <w:rsid w:val="00AF5731"/>
    <w:rsid w:val="00AF580D"/>
    <w:rsid w:val="00AF585C"/>
    <w:rsid w:val="00AF58A6"/>
    <w:rsid w:val="00AF60A6"/>
    <w:rsid w:val="00AF62AA"/>
    <w:rsid w:val="00AF6620"/>
    <w:rsid w:val="00AF708C"/>
    <w:rsid w:val="00AF70CB"/>
    <w:rsid w:val="00AF749B"/>
    <w:rsid w:val="00AF760A"/>
    <w:rsid w:val="00AF7A4A"/>
    <w:rsid w:val="00B00236"/>
    <w:rsid w:val="00B0028D"/>
    <w:rsid w:val="00B00CE6"/>
    <w:rsid w:val="00B00F6A"/>
    <w:rsid w:val="00B01039"/>
    <w:rsid w:val="00B01106"/>
    <w:rsid w:val="00B01172"/>
    <w:rsid w:val="00B01334"/>
    <w:rsid w:val="00B0134D"/>
    <w:rsid w:val="00B01643"/>
    <w:rsid w:val="00B016C1"/>
    <w:rsid w:val="00B01721"/>
    <w:rsid w:val="00B018E9"/>
    <w:rsid w:val="00B01A94"/>
    <w:rsid w:val="00B01AB3"/>
    <w:rsid w:val="00B01B09"/>
    <w:rsid w:val="00B01C80"/>
    <w:rsid w:val="00B020CD"/>
    <w:rsid w:val="00B020FF"/>
    <w:rsid w:val="00B02802"/>
    <w:rsid w:val="00B02804"/>
    <w:rsid w:val="00B02AFB"/>
    <w:rsid w:val="00B02E6C"/>
    <w:rsid w:val="00B02FF9"/>
    <w:rsid w:val="00B03DF5"/>
    <w:rsid w:val="00B0460F"/>
    <w:rsid w:val="00B04704"/>
    <w:rsid w:val="00B047E0"/>
    <w:rsid w:val="00B04B1A"/>
    <w:rsid w:val="00B04B6A"/>
    <w:rsid w:val="00B04C8E"/>
    <w:rsid w:val="00B04F3A"/>
    <w:rsid w:val="00B05003"/>
    <w:rsid w:val="00B05149"/>
    <w:rsid w:val="00B051BD"/>
    <w:rsid w:val="00B053A6"/>
    <w:rsid w:val="00B057C3"/>
    <w:rsid w:val="00B058C3"/>
    <w:rsid w:val="00B058EF"/>
    <w:rsid w:val="00B059D6"/>
    <w:rsid w:val="00B05F3C"/>
    <w:rsid w:val="00B05F41"/>
    <w:rsid w:val="00B05FF3"/>
    <w:rsid w:val="00B05FF4"/>
    <w:rsid w:val="00B0683F"/>
    <w:rsid w:val="00B06D53"/>
    <w:rsid w:val="00B07076"/>
    <w:rsid w:val="00B071D6"/>
    <w:rsid w:val="00B07231"/>
    <w:rsid w:val="00B074F7"/>
    <w:rsid w:val="00B077A0"/>
    <w:rsid w:val="00B078D7"/>
    <w:rsid w:val="00B07C1F"/>
    <w:rsid w:val="00B07C23"/>
    <w:rsid w:val="00B07D2F"/>
    <w:rsid w:val="00B1000C"/>
    <w:rsid w:val="00B10189"/>
    <w:rsid w:val="00B101D6"/>
    <w:rsid w:val="00B1036B"/>
    <w:rsid w:val="00B104CB"/>
    <w:rsid w:val="00B1055A"/>
    <w:rsid w:val="00B10E20"/>
    <w:rsid w:val="00B10F75"/>
    <w:rsid w:val="00B11459"/>
    <w:rsid w:val="00B11DA1"/>
    <w:rsid w:val="00B11F5F"/>
    <w:rsid w:val="00B1212A"/>
    <w:rsid w:val="00B121BC"/>
    <w:rsid w:val="00B12242"/>
    <w:rsid w:val="00B12D27"/>
    <w:rsid w:val="00B131C3"/>
    <w:rsid w:val="00B1320C"/>
    <w:rsid w:val="00B13534"/>
    <w:rsid w:val="00B137B6"/>
    <w:rsid w:val="00B137FC"/>
    <w:rsid w:val="00B13930"/>
    <w:rsid w:val="00B1395D"/>
    <w:rsid w:val="00B13B69"/>
    <w:rsid w:val="00B13BF3"/>
    <w:rsid w:val="00B1415D"/>
    <w:rsid w:val="00B146C6"/>
    <w:rsid w:val="00B1483B"/>
    <w:rsid w:val="00B14931"/>
    <w:rsid w:val="00B14C72"/>
    <w:rsid w:val="00B15420"/>
    <w:rsid w:val="00B155E1"/>
    <w:rsid w:val="00B15755"/>
    <w:rsid w:val="00B1584A"/>
    <w:rsid w:val="00B15913"/>
    <w:rsid w:val="00B15EAA"/>
    <w:rsid w:val="00B15FB8"/>
    <w:rsid w:val="00B15FFC"/>
    <w:rsid w:val="00B160BB"/>
    <w:rsid w:val="00B16161"/>
    <w:rsid w:val="00B16254"/>
    <w:rsid w:val="00B1678D"/>
    <w:rsid w:val="00B168CB"/>
    <w:rsid w:val="00B16C08"/>
    <w:rsid w:val="00B16D3C"/>
    <w:rsid w:val="00B1714D"/>
    <w:rsid w:val="00B1723B"/>
    <w:rsid w:val="00B1728B"/>
    <w:rsid w:val="00B17888"/>
    <w:rsid w:val="00B17963"/>
    <w:rsid w:val="00B17A91"/>
    <w:rsid w:val="00B17ABD"/>
    <w:rsid w:val="00B20012"/>
    <w:rsid w:val="00B2025D"/>
    <w:rsid w:val="00B20505"/>
    <w:rsid w:val="00B21287"/>
    <w:rsid w:val="00B21306"/>
    <w:rsid w:val="00B215CE"/>
    <w:rsid w:val="00B21650"/>
    <w:rsid w:val="00B21C50"/>
    <w:rsid w:val="00B21E5A"/>
    <w:rsid w:val="00B220C7"/>
    <w:rsid w:val="00B22200"/>
    <w:rsid w:val="00B2252A"/>
    <w:rsid w:val="00B22881"/>
    <w:rsid w:val="00B22AC0"/>
    <w:rsid w:val="00B22C5C"/>
    <w:rsid w:val="00B2304F"/>
    <w:rsid w:val="00B237BF"/>
    <w:rsid w:val="00B239E0"/>
    <w:rsid w:val="00B23A76"/>
    <w:rsid w:val="00B23B76"/>
    <w:rsid w:val="00B23E87"/>
    <w:rsid w:val="00B241D4"/>
    <w:rsid w:val="00B24685"/>
    <w:rsid w:val="00B24A6D"/>
    <w:rsid w:val="00B24B95"/>
    <w:rsid w:val="00B24BAD"/>
    <w:rsid w:val="00B24BCD"/>
    <w:rsid w:val="00B24D42"/>
    <w:rsid w:val="00B24F43"/>
    <w:rsid w:val="00B25653"/>
    <w:rsid w:val="00B2575E"/>
    <w:rsid w:val="00B25974"/>
    <w:rsid w:val="00B259A8"/>
    <w:rsid w:val="00B25AF8"/>
    <w:rsid w:val="00B25CC0"/>
    <w:rsid w:val="00B260B2"/>
    <w:rsid w:val="00B26B2A"/>
    <w:rsid w:val="00B26C62"/>
    <w:rsid w:val="00B27798"/>
    <w:rsid w:val="00B27F72"/>
    <w:rsid w:val="00B30348"/>
    <w:rsid w:val="00B30495"/>
    <w:rsid w:val="00B306D1"/>
    <w:rsid w:val="00B307F7"/>
    <w:rsid w:val="00B308B0"/>
    <w:rsid w:val="00B30956"/>
    <w:rsid w:val="00B30A84"/>
    <w:rsid w:val="00B30AE9"/>
    <w:rsid w:val="00B30B80"/>
    <w:rsid w:val="00B3103C"/>
    <w:rsid w:val="00B3125F"/>
    <w:rsid w:val="00B312BC"/>
    <w:rsid w:val="00B312D6"/>
    <w:rsid w:val="00B317E4"/>
    <w:rsid w:val="00B318E8"/>
    <w:rsid w:val="00B31950"/>
    <w:rsid w:val="00B31A51"/>
    <w:rsid w:val="00B31FA0"/>
    <w:rsid w:val="00B31FCB"/>
    <w:rsid w:val="00B323A9"/>
    <w:rsid w:val="00B325B6"/>
    <w:rsid w:val="00B325C2"/>
    <w:rsid w:val="00B32941"/>
    <w:rsid w:val="00B32BDB"/>
    <w:rsid w:val="00B32C0B"/>
    <w:rsid w:val="00B32CB7"/>
    <w:rsid w:val="00B33390"/>
    <w:rsid w:val="00B334D4"/>
    <w:rsid w:val="00B33981"/>
    <w:rsid w:val="00B33DBB"/>
    <w:rsid w:val="00B33EA7"/>
    <w:rsid w:val="00B33F81"/>
    <w:rsid w:val="00B34135"/>
    <w:rsid w:val="00B34164"/>
    <w:rsid w:val="00B34680"/>
    <w:rsid w:val="00B346E3"/>
    <w:rsid w:val="00B34D5C"/>
    <w:rsid w:val="00B35169"/>
    <w:rsid w:val="00B35527"/>
    <w:rsid w:val="00B359D3"/>
    <w:rsid w:val="00B35B26"/>
    <w:rsid w:val="00B35BDB"/>
    <w:rsid w:val="00B35CE1"/>
    <w:rsid w:val="00B35EE0"/>
    <w:rsid w:val="00B36037"/>
    <w:rsid w:val="00B360FF"/>
    <w:rsid w:val="00B362FD"/>
    <w:rsid w:val="00B364AB"/>
    <w:rsid w:val="00B36717"/>
    <w:rsid w:val="00B36787"/>
    <w:rsid w:val="00B368F1"/>
    <w:rsid w:val="00B36904"/>
    <w:rsid w:val="00B36A5A"/>
    <w:rsid w:val="00B36A6E"/>
    <w:rsid w:val="00B36AC0"/>
    <w:rsid w:val="00B37222"/>
    <w:rsid w:val="00B376F1"/>
    <w:rsid w:val="00B3779E"/>
    <w:rsid w:val="00B37904"/>
    <w:rsid w:val="00B37D50"/>
    <w:rsid w:val="00B37E6A"/>
    <w:rsid w:val="00B40228"/>
    <w:rsid w:val="00B40285"/>
    <w:rsid w:val="00B4032A"/>
    <w:rsid w:val="00B4035A"/>
    <w:rsid w:val="00B40403"/>
    <w:rsid w:val="00B40B2E"/>
    <w:rsid w:val="00B40FB6"/>
    <w:rsid w:val="00B40FCA"/>
    <w:rsid w:val="00B4169F"/>
    <w:rsid w:val="00B41781"/>
    <w:rsid w:val="00B41C34"/>
    <w:rsid w:val="00B41C68"/>
    <w:rsid w:val="00B426FE"/>
    <w:rsid w:val="00B42AF4"/>
    <w:rsid w:val="00B42DAB"/>
    <w:rsid w:val="00B430CD"/>
    <w:rsid w:val="00B4332E"/>
    <w:rsid w:val="00B43728"/>
    <w:rsid w:val="00B43B80"/>
    <w:rsid w:val="00B43BB9"/>
    <w:rsid w:val="00B43C4B"/>
    <w:rsid w:val="00B43D56"/>
    <w:rsid w:val="00B43D68"/>
    <w:rsid w:val="00B44710"/>
    <w:rsid w:val="00B44A7B"/>
    <w:rsid w:val="00B44CFF"/>
    <w:rsid w:val="00B44E27"/>
    <w:rsid w:val="00B4569A"/>
    <w:rsid w:val="00B45C56"/>
    <w:rsid w:val="00B45EC4"/>
    <w:rsid w:val="00B46008"/>
    <w:rsid w:val="00B46059"/>
    <w:rsid w:val="00B46066"/>
    <w:rsid w:val="00B462CB"/>
    <w:rsid w:val="00B46534"/>
    <w:rsid w:val="00B469B2"/>
    <w:rsid w:val="00B46B94"/>
    <w:rsid w:val="00B46C68"/>
    <w:rsid w:val="00B46E03"/>
    <w:rsid w:val="00B46E9B"/>
    <w:rsid w:val="00B4712E"/>
    <w:rsid w:val="00B471EB"/>
    <w:rsid w:val="00B47530"/>
    <w:rsid w:val="00B478C1"/>
    <w:rsid w:val="00B4793B"/>
    <w:rsid w:val="00B47A29"/>
    <w:rsid w:val="00B47AB0"/>
    <w:rsid w:val="00B47ADE"/>
    <w:rsid w:val="00B47C8C"/>
    <w:rsid w:val="00B47CBA"/>
    <w:rsid w:val="00B47F3E"/>
    <w:rsid w:val="00B47FAE"/>
    <w:rsid w:val="00B50157"/>
    <w:rsid w:val="00B50186"/>
    <w:rsid w:val="00B506C5"/>
    <w:rsid w:val="00B50B42"/>
    <w:rsid w:val="00B510C9"/>
    <w:rsid w:val="00B516C1"/>
    <w:rsid w:val="00B51B9B"/>
    <w:rsid w:val="00B52126"/>
    <w:rsid w:val="00B52581"/>
    <w:rsid w:val="00B52652"/>
    <w:rsid w:val="00B5279E"/>
    <w:rsid w:val="00B527C7"/>
    <w:rsid w:val="00B52D3C"/>
    <w:rsid w:val="00B52DEC"/>
    <w:rsid w:val="00B5304D"/>
    <w:rsid w:val="00B530F4"/>
    <w:rsid w:val="00B532E3"/>
    <w:rsid w:val="00B532E9"/>
    <w:rsid w:val="00B53428"/>
    <w:rsid w:val="00B53544"/>
    <w:rsid w:val="00B536CB"/>
    <w:rsid w:val="00B5390B"/>
    <w:rsid w:val="00B53A77"/>
    <w:rsid w:val="00B53A84"/>
    <w:rsid w:val="00B53A86"/>
    <w:rsid w:val="00B53E40"/>
    <w:rsid w:val="00B54345"/>
    <w:rsid w:val="00B543AF"/>
    <w:rsid w:val="00B5497A"/>
    <w:rsid w:val="00B549A3"/>
    <w:rsid w:val="00B549B2"/>
    <w:rsid w:val="00B54B27"/>
    <w:rsid w:val="00B54FCC"/>
    <w:rsid w:val="00B559FD"/>
    <w:rsid w:val="00B55B75"/>
    <w:rsid w:val="00B55C00"/>
    <w:rsid w:val="00B561FC"/>
    <w:rsid w:val="00B563FE"/>
    <w:rsid w:val="00B56523"/>
    <w:rsid w:val="00B56B92"/>
    <w:rsid w:val="00B56F15"/>
    <w:rsid w:val="00B573F8"/>
    <w:rsid w:val="00B5763B"/>
    <w:rsid w:val="00B57725"/>
    <w:rsid w:val="00B5793C"/>
    <w:rsid w:val="00B57B46"/>
    <w:rsid w:val="00B57EDD"/>
    <w:rsid w:val="00B57F4E"/>
    <w:rsid w:val="00B60A60"/>
    <w:rsid w:val="00B60BAC"/>
    <w:rsid w:val="00B60E89"/>
    <w:rsid w:val="00B60EEA"/>
    <w:rsid w:val="00B60FDB"/>
    <w:rsid w:val="00B6140F"/>
    <w:rsid w:val="00B61527"/>
    <w:rsid w:val="00B61BCA"/>
    <w:rsid w:val="00B61C3D"/>
    <w:rsid w:val="00B6228B"/>
    <w:rsid w:val="00B624FC"/>
    <w:rsid w:val="00B6252C"/>
    <w:rsid w:val="00B62A3B"/>
    <w:rsid w:val="00B62A6D"/>
    <w:rsid w:val="00B62C10"/>
    <w:rsid w:val="00B62CDA"/>
    <w:rsid w:val="00B62DD8"/>
    <w:rsid w:val="00B630C6"/>
    <w:rsid w:val="00B6321D"/>
    <w:rsid w:val="00B637FF"/>
    <w:rsid w:val="00B6387D"/>
    <w:rsid w:val="00B63F61"/>
    <w:rsid w:val="00B646FF"/>
    <w:rsid w:val="00B6470E"/>
    <w:rsid w:val="00B64A0A"/>
    <w:rsid w:val="00B654CD"/>
    <w:rsid w:val="00B654E9"/>
    <w:rsid w:val="00B65575"/>
    <w:rsid w:val="00B65993"/>
    <w:rsid w:val="00B65B72"/>
    <w:rsid w:val="00B65BAE"/>
    <w:rsid w:val="00B65BC6"/>
    <w:rsid w:val="00B65D50"/>
    <w:rsid w:val="00B65DEC"/>
    <w:rsid w:val="00B65FA0"/>
    <w:rsid w:val="00B6614D"/>
    <w:rsid w:val="00B6633E"/>
    <w:rsid w:val="00B6646B"/>
    <w:rsid w:val="00B6660B"/>
    <w:rsid w:val="00B66A73"/>
    <w:rsid w:val="00B66B8E"/>
    <w:rsid w:val="00B66C72"/>
    <w:rsid w:val="00B6711F"/>
    <w:rsid w:val="00B671E3"/>
    <w:rsid w:val="00B6732A"/>
    <w:rsid w:val="00B67389"/>
    <w:rsid w:val="00B6763B"/>
    <w:rsid w:val="00B677B7"/>
    <w:rsid w:val="00B67AD4"/>
    <w:rsid w:val="00B67E8D"/>
    <w:rsid w:val="00B67F75"/>
    <w:rsid w:val="00B7059D"/>
    <w:rsid w:val="00B707D9"/>
    <w:rsid w:val="00B70DD6"/>
    <w:rsid w:val="00B70DE0"/>
    <w:rsid w:val="00B70E71"/>
    <w:rsid w:val="00B7157B"/>
    <w:rsid w:val="00B7158A"/>
    <w:rsid w:val="00B7189C"/>
    <w:rsid w:val="00B71B68"/>
    <w:rsid w:val="00B72108"/>
    <w:rsid w:val="00B722DC"/>
    <w:rsid w:val="00B72552"/>
    <w:rsid w:val="00B72655"/>
    <w:rsid w:val="00B727E1"/>
    <w:rsid w:val="00B72862"/>
    <w:rsid w:val="00B72BBE"/>
    <w:rsid w:val="00B72E29"/>
    <w:rsid w:val="00B73153"/>
    <w:rsid w:val="00B7377F"/>
    <w:rsid w:val="00B738C3"/>
    <w:rsid w:val="00B739AB"/>
    <w:rsid w:val="00B73DA0"/>
    <w:rsid w:val="00B73EFB"/>
    <w:rsid w:val="00B73F90"/>
    <w:rsid w:val="00B740BF"/>
    <w:rsid w:val="00B741D7"/>
    <w:rsid w:val="00B7438B"/>
    <w:rsid w:val="00B7443E"/>
    <w:rsid w:val="00B744DF"/>
    <w:rsid w:val="00B74669"/>
    <w:rsid w:val="00B747A9"/>
    <w:rsid w:val="00B7486F"/>
    <w:rsid w:val="00B749F9"/>
    <w:rsid w:val="00B74E11"/>
    <w:rsid w:val="00B75192"/>
    <w:rsid w:val="00B752BA"/>
    <w:rsid w:val="00B7533F"/>
    <w:rsid w:val="00B75498"/>
    <w:rsid w:val="00B754C7"/>
    <w:rsid w:val="00B75525"/>
    <w:rsid w:val="00B756FA"/>
    <w:rsid w:val="00B75C03"/>
    <w:rsid w:val="00B75C61"/>
    <w:rsid w:val="00B75D76"/>
    <w:rsid w:val="00B760CA"/>
    <w:rsid w:val="00B76512"/>
    <w:rsid w:val="00B766E0"/>
    <w:rsid w:val="00B76CC9"/>
    <w:rsid w:val="00B7703D"/>
    <w:rsid w:val="00B77406"/>
    <w:rsid w:val="00B774AF"/>
    <w:rsid w:val="00B77545"/>
    <w:rsid w:val="00B77B4F"/>
    <w:rsid w:val="00B77BCC"/>
    <w:rsid w:val="00B77E82"/>
    <w:rsid w:val="00B80411"/>
    <w:rsid w:val="00B80429"/>
    <w:rsid w:val="00B80666"/>
    <w:rsid w:val="00B806F1"/>
    <w:rsid w:val="00B8074D"/>
    <w:rsid w:val="00B80935"/>
    <w:rsid w:val="00B80A68"/>
    <w:rsid w:val="00B80BBB"/>
    <w:rsid w:val="00B80DCC"/>
    <w:rsid w:val="00B81152"/>
    <w:rsid w:val="00B81408"/>
    <w:rsid w:val="00B81500"/>
    <w:rsid w:val="00B81520"/>
    <w:rsid w:val="00B817DC"/>
    <w:rsid w:val="00B81C19"/>
    <w:rsid w:val="00B81CB6"/>
    <w:rsid w:val="00B81E1C"/>
    <w:rsid w:val="00B82722"/>
    <w:rsid w:val="00B8279B"/>
    <w:rsid w:val="00B829E3"/>
    <w:rsid w:val="00B82E8F"/>
    <w:rsid w:val="00B82EA4"/>
    <w:rsid w:val="00B832F8"/>
    <w:rsid w:val="00B8343A"/>
    <w:rsid w:val="00B83501"/>
    <w:rsid w:val="00B83799"/>
    <w:rsid w:val="00B83B93"/>
    <w:rsid w:val="00B83BD5"/>
    <w:rsid w:val="00B83D30"/>
    <w:rsid w:val="00B83DB3"/>
    <w:rsid w:val="00B84480"/>
    <w:rsid w:val="00B8475F"/>
    <w:rsid w:val="00B84914"/>
    <w:rsid w:val="00B849A2"/>
    <w:rsid w:val="00B84CD8"/>
    <w:rsid w:val="00B84D20"/>
    <w:rsid w:val="00B84EBE"/>
    <w:rsid w:val="00B850FF"/>
    <w:rsid w:val="00B85400"/>
    <w:rsid w:val="00B85643"/>
    <w:rsid w:val="00B85672"/>
    <w:rsid w:val="00B8585E"/>
    <w:rsid w:val="00B85BD1"/>
    <w:rsid w:val="00B85F13"/>
    <w:rsid w:val="00B869E3"/>
    <w:rsid w:val="00B86DB5"/>
    <w:rsid w:val="00B87113"/>
    <w:rsid w:val="00B87120"/>
    <w:rsid w:val="00B87291"/>
    <w:rsid w:val="00B8749A"/>
    <w:rsid w:val="00B8776A"/>
    <w:rsid w:val="00B900F6"/>
    <w:rsid w:val="00B902DA"/>
    <w:rsid w:val="00B90528"/>
    <w:rsid w:val="00B90C56"/>
    <w:rsid w:val="00B90C98"/>
    <w:rsid w:val="00B90CEF"/>
    <w:rsid w:val="00B90E7D"/>
    <w:rsid w:val="00B9123F"/>
    <w:rsid w:val="00B91457"/>
    <w:rsid w:val="00B9148B"/>
    <w:rsid w:val="00B915AE"/>
    <w:rsid w:val="00B91BB8"/>
    <w:rsid w:val="00B91E34"/>
    <w:rsid w:val="00B91ECB"/>
    <w:rsid w:val="00B92198"/>
    <w:rsid w:val="00B923E5"/>
    <w:rsid w:val="00B924A4"/>
    <w:rsid w:val="00B92516"/>
    <w:rsid w:val="00B92AC7"/>
    <w:rsid w:val="00B92C08"/>
    <w:rsid w:val="00B92D9E"/>
    <w:rsid w:val="00B935B9"/>
    <w:rsid w:val="00B937B0"/>
    <w:rsid w:val="00B93911"/>
    <w:rsid w:val="00B93A86"/>
    <w:rsid w:val="00B93B0C"/>
    <w:rsid w:val="00B93C35"/>
    <w:rsid w:val="00B93D21"/>
    <w:rsid w:val="00B9403F"/>
    <w:rsid w:val="00B94120"/>
    <w:rsid w:val="00B941E9"/>
    <w:rsid w:val="00B9429C"/>
    <w:rsid w:val="00B94388"/>
    <w:rsid w:val="00B94507"/>
    <w:rsid w:val="00B9457C"/>
    <w:rsid w:val="00B94891"/>
    <w:rsid w:val="00B94957"/>
    <w:rsid w:val="00B94FA3"/>
    <w:rsid w:val="00B956EC"/>
    <w:rsid w:val="00B95AEB"/>
    <w:rsid w:val="00B95B1C"/>
    <w:rsid w:val="00B95E28"/>
    <w:rsid w:val="00B96038"/>
    <w:rsid w:val="00B96519"/>
    <w:rsid w:val="00B965D4"/>
    <w:rsid w:val="00B966C2"/>
    <w:rsid w:val="00B96883"/>
    <w:rsid w:val="00B97055"/>
    <w:rsid w:val="00B97503"/>
    <w:rsid w:val="00B9756B"/>
    <w:rsid w:val="00B97570"/>
    <w:rsid w:val="00B97688"/>
    <w:rsid w:val="00B976A1"/>
    <w:rsid w:val="00B97D9A"/>
    <w:rsid w:val="00B97E72"/>
    <w:rsid w:val="00B97F03"/>
    <w:rsid w:val="00BA00A9"/>
    <w:rsid w:val="00BA0494"/>
    <w:rsid w:val="00BA0749"/>
    <w:rsid w:val="00BA0851"/>
    <w:rsid w:val="00BA0BF9"/>
    <w:rsid w:val="00BA0C83"/>
    <w:rsid w:val="00BA0CF0"/>
    <w:rsid w:val="00BA0E19"/>
    <w:rsid w:val="00BA0E87"/>
    <w:rsid w:val="00BA1085"/>
    <w:rsid w:val="00BA110C"/>
    <w:rsid w:val="00BA1282"/>
    <w:rsid w:val="00BA1565"/>
    <w:rsid w:val="00BA1A44"/>
    <w:rsid w:val="00BA1A86"/>
    <w:rsid w:val="00BA1ACC"/>
    <w:rsid w:val="00BA1BCA"/>
    <w:rsid w:val="00BA26D0"/>
    <w:rsid w:val="00BA279F"/>
    <w:rsid w:val="00BA2869"/>
    <w:rsid w:val="00BA286A"/>
    <w:rsid w:val="00BA28B3"/>
    <w:rsid w:val="00BA2ACE"/>
    <w:rsid w:val="00BA2E7F"/>
    <w:rsid w:val="00BA2F33"/>
    <w:rsid w:val="00BA2F77"/>
    <w:rsid w:val="00BA3032"/>
    <w:rsid w:val="00BA34DD"/>
    <w:rsid w:val="00BA3C2A"/>
    <w:rsid w:val="00BA4251"/>
    <w:rsid w:val="00BA44BE"/>
    <w:rsid w:val="00BA4612"/>
    <w:rsid w:val="00BA46AF"/>
    <w:rsid w:val="00BA4B0A"/>
    <w:rsid w:val="00BA4E34"/>
    <w:rsid w:val="00BA5243"/>
    <w:rsid w:val="00BA52F0"/>
    <w:rsid w:val="00BA5439"/>
    <w:rsid w:val="00BA5543"/>
    <w:rsid w:val="00BA557B"/>
    <w:rsid w:val="00BA597C"/>
    <w:rsid w:val="00BA60C0"/>
    <w:rsid w:val="00BA6746"/>
    <w:rsid w:val="00BA6A52"/>
    <w:rsid w:val="00BA6C4E"/>
    <w:rsid w:val="00BA6D30"/>
    <w:rsid w:val="00BA77F0"/>
    <w:rsid w:val="00BA7B3D"/>
    <w:rsid w:val="00BA7E5D"/>
    <w:rsid w:val="00BB002F"/>
    <w:rsid w:val="00BB026C"/>
    <w:rsid w:val="00BB0689"/>
    <w:rsid w:val="00BB0703"/>
    <w:rsid w:val="00BB0811"/>
    <w:rsid w:val="00BB0D66"/>
    <w:rsid w:val="00BB0DDE"/>
    <w:rsid w:val="00BB0E3E"/>
    <w:rsid w:val="00BB119A"/>
    <w:rsid w:val="00BB14EE"/>
    <w:rsid w:val="00BB155F"/>
    <w:rsid w:val="00BB16E3"/>
    <w:rsid w:val="00BB17B6"/>
    <w:rsid w:val="00BB23D1"/>
    <w:rsid w:val="00BB2AFC"/>
    <w:rsid w:val="00BB2BBE"/>
    <w:rsid w:val="00BB2D2B"/>
    <w:rsid w:val="00BB316A"/>
    <w:rsid w:val="00BB31A4"/>
    <w:rsid w:val="00BB320E"/>
    <w:rsid w:val="00BB326C"/>
    <w:rsid w:val="00BB372E"/>
    <w:rsid w:val="00BB3D9D"/>
    <w:rsid w:val="00BB3F34"/>
    <w:rsid w:val="00BB3F65"/>
    <w:rsid w:val="00BB4031"/>
    <w:rsid w:val="00BB44F7"/>
    <w:rsid w:val="00BB459C"/>
    <w:rsid w:val="00BB49FC"/>
    <w:rsid w:val="00BB4C21"/>
    <w:rsid w:val="00BB4C99"/>
    <w:rsid w:val="00BB4CE9"/>
    <w:rsid w:val="00BB5065"/>
    <w:rsid w:val="00BB57A0"/>
    <w:rsid w:val="00BB5891"/>
    <w:rsid w:val="00BB58EE"/>
    <w:rsid w:val="00BB5DCA"/>
    <w:rsid w:val="00BB66EE"/>
    <w:rsid w:val="00BB68DC"/>
    <w:rsid w:val="00BB6A72"/>
    <w:rsid w:val="00BB6C09"/>
    <w:rsid w:val="00BB7097"/>
    <w:rsid w:val="00BB7710"/>
    <w:rsid w:val="00BB7938"/>
    <w:rsid w:val="00BB79AE"/>
    <w:rsid w:val="00BB7B24"/>
    <w:rsid w:val="00BB7B9F"/>
    <w:rsid w:val="00BB7BA8"/>
    <w:rsid w:val="00BB7E4E"/>
    <w:rsid w:val="00BB7E9A"/>
    <w:rsid w:val="00BC069A"/>
    <w:rsid w:val="00BC087F"/>
    <w:rsid w:val="00BC0ACB"/>
    <w:rsid w:val="00BC0CCD"/>
    <w:rsid w:val="00BC0D12"/>
    <w:rsid w:val="00BC0D67"/>
    <w:rsid w:val="00BC0F77"/>
    <w:rsid w:val="00BC0FEE"/>
    <w:rsid w:val="00BC14B2"/>
    <w:rsid w:val="00BC172A"/>
    <w:rsid w:val="00BC187F"/>
    <w:rsid w:val="00BC217B"/>
    <w:rsid w:val="00BC2371"/>
    <w:rsid w:val="00BC26EF"/>
    <w:rsid w:val="00BC296D"/>
    <w:rsid w:val="00BC2A51"/>
    <w:rsid w:val="00BC2AF9"/>
    <w:rsid w:val="00BC2D37"/>
    <w:rsid w:val="00BC2E73"/>
    <w:rsid w:val="00BC300E"/>
    <w:rsid w:val="00BC311D"/>
    <w:rsid w:val="00BC3787"/>
    <w:rsid w:val="00BC39F8"/>
    <w:rsid w:val="00BC3B85"/>
    <w:rsid w:val="00BC3C16"/>
    <w:rsid w:val="00BC4012"/>
    <w:rsid w:val="00BC41A5"/>
    <w:rsid w:val="00BC45E5"/>
    <w:rsid w:val="00BC460A"/>
    <w:rsid w:val="00BC4A63"/>
    <w:rsid w:val="00BC523A"/>
    <w:rsid w:val="00BC5806"/>
    <w:rsid w:val="00BC5854"/>
    <w:rsid w:val="00BC5970"/>
    <w:rsid w:val="00BC5987"/>
    <w:rsid w:val="00BC5AB4"/>
    <w:rsid w:val="00BC5B92"/>
    <w:rsid w:val="00BC5BC0"/>
    <w:rsid w:val="00BC5E62"/>
    <w:rsid w:val="00BC6241"/>
    <w:rsid w:val="00BC688E"/>
    <w:rsid w:val="00BC6967"/>
    <w:rsid w:val="00BC6E72"/>
    <w:rsid w:val="00BC7156"/>
    <w:rsid w:val="00BC776C"/>
    <w:rsid w:val="00BC796D"/>
    <w:rsid w:val="00BC7A8E"/>
    <w:rsid w:val="00BD00DF"/>
    <w:rsid w:val="00BD033D"/>
    <w:rsid w:val="00BD0672"/>
    <w:rsid w:val="00BD06F4"/>
    <w:rsid w:val="00BD0BFD"/>
    <w:rsid w:val="00BD0CA6"/>
    <w:rsid w:val="00BD0E88"/>
    <w:rsid w:val="00BD0F79"/>
    <w:rsid w:val="00BD1045"/>
    <w:rsid w:val="00BD18DC"/>
    <w:rsid w:val="00BD18F9"/>
    <w:rsid w:val="00BD1A19"/>
    <w:rsid w:val="00BD1B04"/>
    <w:rsid w:val="00BD1E09"/>
    <w:rsid w:val="00BD20C0"/>
    <w:rsid w:val="00BD2608"/>
    <w:rsid w:val="00BD2790"/>
    <w:rsid w:val="00BD28A0"/>
    <w:rsid w:val="00BD2F30"/>
    <w:rsid w:val="00BD3008"/>
    <w:rsid w:val="00BD3497"/>
    <w:rsid w:val="00BD36E3"/>
    <w:rsid w:val="00BD3839"/>
    <w:rsid w:val="00BD39E1"/>
    <w:rsid w:val="00BD3A00"/>
    <w:rsid w:val="00BD3F61"/>
    <w:rsid w:val="00BD42CD"/>
    <w:rsid w:val="00BD48D9"/>
    <w:rsid w:val="00BD52E6"/>
    <w:rsid w:val="00BD5641"/>
    <w:rsid w:val="00BD5702"/>
    <w:rsid w:val="00BD5730"/>
    <w:rsid w:val="00BD5AB0"/>
    <w:rsid w:val="00BD5AC1"/>
    <w:rsid w:val="00BD5BC2"/>
    <w:rsid w:val="00BD61A6"/>
    <w:rsid w:val="00BD6244"/>
    <w:rsid w:val="00BD6CD6"/>
    <w:rsid w:val="00BD71DA"/>
    <w:rsid w:val="00BD71E2"/>
    <w:rsid w:val="00BD75DB"/>
    <w:rsid w:val="00BD77EF"/>
    <w:rsid w:val="00BD7D54"/>
    <w:rsid w:val="00BD7E1E"/>
    <w:rsid w:val="00BE02D9"/>
    <w:rsid w:val="00BE02F0"/>
    <w:rsid w:val="00BE03E1"/>
    <w:rsid w:val="00BE05EF"/>
    <w:rsid w:val="00BE0639"/>
    <w:rsid w:val="00BE0787"/>
    <w:rsid w:val="00BE0ABB"/>
    <w:rsid w:val="00BE0B24"/>
    <w:rsid w:val="00BE0BD9"/>
    <w:rsid w:val="00BE0C40"/>
    <w:rsid w:val="00BE0F2C"/>
    <w:rsid w:val="00BE0FBB"/>
    <w:rsid w:val="00BE1372"/>
    <w:rsid w:val="00BE16A6"/>
    <w:rsid w:val="00BE1771"/>
    <w:rsid w:val="00BE1B1A"/>
    <w:rsid w:val="00BE1CB0"/>
    <w:rsid w:val="00BE1E21"/>
    <w:rsid w:val="00BE244E"/>
    <w:rsid w:val="00BE27EC"/>
    <w:rsid w:val="00BE2894"/>
    <w:rsid w:val="00BE28E1"/>
    <w:rsid w:val="00BE2B86"/>
    <w:rsid w:val="00BE302F"/>
    <w:rsid w:val="00BE34B7"/>
    <w:rsid w:val="00BE37FC"/>
    <w:rsid w:val="00BE384C"/>
    <w:rsid w:val="00BE38CB"/>
    <w:rsid w:val="00BE3960"/>
    <w:rsid w:val="00BE3980"/>
    <w:rsid w:val="00BE3AD9"/>
    <w:rsid w:val="00BE3B1F"/>
    <w:rsid w:val="00BE3E4B"/>
    <w:rsid w:val="00BE3F67"/>
    <w:rsid w:val="00BE3FB2"/>
    <w:rsid w:val="00BE4491"/>
    <w:rsid w:val="00BE468A"/>
    <w:rsid w:val="00BE47B4"/>
    <w:rsid w:val="00BE48EA"/>
    <w:rsid w:val="00BE4CD6"/>
    <w:rsid w:val="00BE5318"/>
    <w:rsid w:val="00BE5639"/>
    <w:rsid w:val="00BE5DE0"/>
    <w:rsid w:val="00BE5EDF"/>
    <w:rsid w:val="00BE5FE5"/>
    <w:rsid w:val="00BE66DD"/>
    <w:rsid w:val="00BE68A2"/>
    <w:rsid w:val="00BE6CB6"/>
    <w:rsid w:val="00BE6DBA"/>
    <w:rsid w:val="00BE6E55"/>
    <w:rsid w:val="00BE714F"/>
    <w:rsid w:val="00BE7223"/>
    <w:rsid w:val="00BE7440"/>
    <w:rsid w:val="00BE7656"/>
    <w:rsid w:val="00BE77D2"/>
    <w:rsid w:val="00BE7930"/>
    <w:rsid w:val="00BE7D15"/>
    <w:rsid w:val="00BE7E53"/>
    <w:rsid w:val="00BF019F"/>
    <w:rsid w:val="00BF0578"/>
    <w:rsid w:val="00BF0A20"/>
    <w:rsid w:val="00BF0EF5"/>
    <w:rsid w:val="00BF11A8"/>
    <w:rsid w:val="00BF13AE"/>
    <w:rsid w:val="00BF1503"/>
    <w:rsid w:val="00BF1C9E"/>
    <w:rsid w:val="00BF1D16"/>
    <w:rsid w:val="00BF2128"/>
    <w:rsid w:val="00BF2195"/>
    <w:rsid w:val="00BF221D"/>
    <w:rsid w:val="00BF2633"/>
    <w:rsid w:val="00BF2809"/>
    <w:rsid w:val="00BF2DF5"/>
    <w:rsid w:val="00BF324B"/>
    <w:rsid w:val="00BF330C"/>
    <w:rsid w:val="00BF3394"/>
    <w:rsid w:val="00BF37FF"/>
    <w:rsid w:val="00BF3AF2"/>
    <w:rsid w:val="00BF3B4D"/>
    <w:rsid w:val="00BF3B61"/>
    <w:rsid w:val="00BF3CBB"/>
    <w:rsid w:val="00BF3F1F"/>
    <w:rsid w:val="00BF4309"/>
    <w:rsid w:val="00BF43B1"/>
    <w:rsid w:val="00BF442D"/>
    <w:rsid w:val="00BF4488"/>
    <w:rsid w:val="00BF4608"/>
    <w:rsid w:val="00BF495D"/>
    <w:rsid w:val="00BF4BE3"/>
    <w:rsid w:val="00BF50EC"/>
    <w:rsid w:val="00BF51ED"/>
    <w:rsid w:val="00BF5241"/>
    <w:rsid w:val="00BF5728"/>
    <w:rsid w:val="00BF57E2"/>
    <w:rsid w:val="00BF5B55"/>
    <w:rsid w:val="00BF6020"/>
    <w:rsid w:val="00BF603E"/>
    <w:rsid w:val="00BF606C"/>
    <w:rsid w:val="00BF60D0"/>
    <w:rsid w:val="00BF6594"/>
    <w:rsid w:val="00BF67E0"/>
    <w:rsid w:val="00BF6C06"/>
    <w:rsid w:val="00BF6C8C"/>
    <w:rsid w:val="00BF6C94"/>
    <w:rsid w:val="00BF6D52"/>
    <w:rsid w:val="00BF7708"/>
    <w:rsid w:val="00BF774E"/>
    <w:rsid w:val="00BF7E25"/>
    <w:rsid w:val="00BF7F19"/>
    <w:rsid w:val="00C00120"/>
    <w:rsid w:val="00C00490"/>
    <w:rsid w:val="00C004D0"/>
    <w:rsid w:val="00C005D8"/>
    <w:rsid w:val="00C0060A"/>
    <w:rsid w:val="00C0093A"/>
    <w:rsid w:val="00C00945"/>
    <w:rsid w:val="00C009BE"/>
    <w:rsid w:val="00C00B73"/>
    <w:rsid w:val="00C00E12"/>
    <w:rsid w:val="00C00E13"/>
    <w:rsid w:val="00C00F56"/>
    <w:rsid w:val="00C01140"/>
    <w:rsid w:val="00C0124F"/>
    <w:rsid w:val="00C01526"/>
    <w:rsid w:val="00C019EB"/>
    <w:rsid w:val="00C01A0A"/>
    <w:rsid w:val="00C01A60"/>
    <w:rsid w:val="00C01D4E"/>
    <w:rsid w:val="00C02269"/>
    <w:rsid w:val="00C0245D"/>
    <w:rsid w:val="00C02548"/>
    <w:rsid w:val="00C02C26"/>
    <w:rsid w:val="00C02C49"/>
    <w:rsid w:val="00C0314C"/>
    <w:rsid w:val="00C033BB"/>
    <w:rsid w:val="00C036D9"/>
    <w:rsid w:val="00C03BC7"/>
    <w:rsid w:val="00C03DDE"/>
    <w:rsid w:val="00C03FF6"/>
    <w:rsid w:val="00C04027"/>
    <w:rsid w:val="00C04281"/>
    <w:rsid w:val="00C042F4"/>
    <w:rsid w:val="00C04574"/>
    <w:rsid w:val="00C04A54"/>
    <w:rsid w:val="00C04B8B"/>
    <w:rsid w:val="00C04C93"/>
    <w:rsid w:val="00C0565F"/>
    <w:rsid w:val="00C058B6"/>
    <w:rsid w:val="00C05909"/>
    <w:rsid w:val="00C05D3B"/>
    <w:rsid w:val="00C0633F"/>
    <w:rsid w:val="00C064E4"/>
    <w:rsid w:val="00C066A7"/>
    <w:rsid w:val="00C06B7A"/>
    <w:rsid w:val="00C0731E"/>
    <w:rsid w:val="00C07689"/>
    <w:rsid w:val="00C07828"/>
    <w:rsid w:val="00C07BC3"/>
    <w:rsid w:val="00C07C8F"/>
    <w:rsid w:val="00C07D07"/>
    <w:rsid w:val="00C07E07"/>
    <w:rsid w:val="00C07E90"/>
    <w:rsid w:val="00C07FC0"/>
    <w:rsid w:val="00C10025"/>
    <w:rsid w:val="00C102F4"/>
    <w:rsid w:val="00C105C3"/>
    <w:rsid w:val="00C107F4"/>
    <w:rsid w:val="00C10EB1"/>
    <w:rsid w:val="00C11823"/>
    <w:rsid w:val="00C11835"/>
    <w:rsid w:val="00C1222E"/>
    <w:rsid w:val="00C124C4"/>
    <w:rsid w:val="00C12C1C"/>
    <w:rsid w:val="00C1308A"/>
    <w:rsid w:val="00C131BE"/>
    <w:rsid w:val="00C135B3"/>
    <w:rsid w:val="00C13717"/>
    <w:rsid w:val="00C13849"/>
    <w:rsid w:val="00C1392C"/>
    <w:rsid w:val="00C13D33"/>
    <w:rsid w:val="00C140BB"/>
    <w:rsid w:val="00C1455B"/>
    <w:rsid w:val="00C14BF3"/>
    <w:rsid w:val="00C14ED6"/>
    <w:rsid w:val="00C14F41"/>
    <w:rsid w:val="00C150BD"/>
    <w:rsid w:val="00C15157"/>
    <w:rsid w:val="00C152AB"/>
    <w:rsid w:val="00C154BD"/>
    <w:rsid w:val="00C1587D"/>
    <w:rsid w:val="00C15A0F"/>
    <w:rsid w:val="00C15D9A"/>
    <w:rsid w:val="00C15DF2"/>
    <w:rsid w:val="00C15FCE"/>
    <w:rsid w:val="00C1666E"/>
    <w:rsid w:val="00C16D6B"/>
    <w:rsid w:val="00C16F2C"/>
    <w:rsid w:val="00C177AF"/>
    <w:rsid w:val="00C17926"/>
    <w:rsid w:val="00C17B68"/>
    <w:rsid w:val="00C201CC"/>
    <w:rsid w:val="00C2047A"/>
    <w:rsid w:val="00C209AE"/>
    <w:rsid w:val="00C20ACD"/>
    <w:rsid w:val="00C20BC3"/>
    <w:rsid w:val="00C20CDA"/>
    <w:rsid w:val="00C20D39"/>
    <w:rsid w:val="00C20E57"/>
    <w:rsid w:val="00C20FF3"/>
    <w:rsid w:val="00C21715"/>
    <w:rsid w:val="00C21B8E"/>
    <w:rsid w:val="00C21E29"/>
    <w:rsid w:val="00C22464"/>
    <w:rsid w:val="00C226B2"/>
    <w:rsid w:val="00C22769"/>
    <w:rsid w:val="00C228AD"/>
    <w:rsid w:val="00C22AD4"/>
    <w:rsid w:val="00C231D0"/>
    <w:rsid w:val="00C233C5"/>
    <w:rsid w:val="00C2340D"/>
    <w:rsid w:val="00C23696"/>
    <w:rsid w:val="00C2397B"/>
    <w:rsid w:val="00C23D4C"/>
    <w:rsid w:val="00C23ED3"/>
    <w:rsid w:val="00C2413B"/>
    <w:rsid w:val="00C24153"/>
    <w:rsid w:val="00C24312"/>
    <w:rsid w:val="00C24346"/>
    <w:rsid w:val="00C24727"/>
    <w:rsid w:val="00C24757"/>
    <w:rsid w:val="00C24CE0"/>
    <w:rsid w:val="00C24CF4"/>
    <w:rsid w:val="00C24EA8"/>
    <w:rsid w:val="00C24EAB"/>
    <w:rsid w:val="00C24F09"/>
    <w:rsid w:val="00C25567"/>
    <w:rsid w:val="00C25694"/>
    <w:rsid w:val="00C25733"/>
    <w:rsid w:val="00C25D65"/>
    <w:rsid w:val="00C25DC3"/>
    <w:rsid w:val="00C25DF8"/>
    <w:rsid w:val="00C26270"/>
    <w:rsid w:val="00C2650B"/>
    <w:rsid w:val="00C26585"/>
    <w:rsid w:val="00C26772"/>
    <w:rsid w:val="00C26B66"/>
    <w:rsid w:val="00C26E8B"/>
    <w:rsid w:val="00C27329"/>
    <w:rsid w:val="00C278D1"/>
    <w:rsid w:val="00C279CC"/>
    <w:rsid w:val="00C27F71"/>
    <w:rsid w:val="00C3002A"/>
    <w:rsid w:val="00C30173"/>
    <w:rsid w:val="00C302E0"/>
    <w:rsid w:val="00C30316"/>
    <w:rsid w:val="00C30374"/>
    <w:rsid w:val="00C30381"/>
    <w:rsid w:val="00C303CC"/>
    <w:rsid w:val="00C30616"/>
    <w:rsid w:val="00C3077A"/>
    <w:rsid w:val="00C30C52"/>
    <w:rsid w:val="00C30CC1"/>
    <w:rsid w:val="00C30CF0"/>
    <w:rsid w:val="00C3103C"/>
    <w:rsid w:val="00C31263"/>
    <w:rsid w:val="00C3159F"/>
    <w:rsid w:val="00C3160F"/>
    <w:rsid w:val="00C31B95"/>
    <w:rsid w:val="00C31FE6"/>
    <w:rsid w:val="00C3218D"/>
    <w:rsid w:val="00C322B4"/>
    <w:rsid w:val="00C3239F"/>
    <w:rsid w:val="00C3287C"/>
    <w:rsid w:val="00C329CC"/>
    <w:rsid w:val="00C3308A"/>
    <w:rsid w:val="00C33117"/>
    <w:rsid w:val="00C3313F"/>
    <w:rsid w:val="00C334C9"/>
    <w:rsid w:val="00C33614"/>
    <w:rsid w:val="00C33967"/>
    <w:rsid w:val="00C33A43"/>
    <w:rsid w:val="00C33BF7"/>
    <w:rsid w:val="00C3447F"/>
    <w:rsid w:val="00C34629"/>
    <w:rsid w:val="00C3496A"/>
    <w:rsid w:val="00C34D39"/>
    <w:rsid w:val="00C35098"/>
    <w:rsid w:val="00C35175"/>
    <w:rsid w:val="00C35452"/>
    <w:rsid w:val="00C35BC0"/>
    <w:rsid w:val="00C35D21"/>
    <w:rsid w:val="00C36118"/>
    <w:rsid w:val="00C36291"/>
    <w:rsid w:val="00C364F9"/>
    <w:rsid w:val="00C36510"/>
    <w:rsid w:val="00C365AB"/>
    <w:rsid w:val="00C368B6"/>
    <w:rsid w:val="00C3694C"/>
    <w:rsid w:val="00C36A5D"/>
    <w:rsid w:val="00C36A9A"/>
    <w:rsid w:val="00C36B1B"/>
    <w:rsid w:val="00C36D46"/>
    <w:rsid w:val="00C36E46"/>
    <w:rsid w:val="00C3713B"/>
    <w:rsid w:val="00C372AC"/>
    <w:rsid w:val="00C37949"/>
    <w:rsid w:val="00C37A7E"/>
    <w:rsid w:val="00C37A87"/>
    <w:rsid w:val="00C37B87"/>
    <w:rsid w:val="00C40156"/>
    <w:rsid w:val="00C401C7"/>
    <w:rsid w:val="00C40295"/>
    <w:rsid w:val="00C40BC6"/>
    <w:rsid w:val="00C40D74"/>
    <w:rsid w:val="00C41557"/>
    <w:rsid w:val="00C41611"/>
    <w:rsid w:val="00C419E6"/>
    <w:rsid w:val="00C41BB3"/>
    <w:rsid w:val="00C41D8E"/>
    <w:rsid w:val="00C4205B"/>
    <w:rsid w:val="00C42070"/>
    <w:rsid w:val="00C4248B"/>
    <w:rsid w:val="00C4254E"/>
    <w:rsid w:val="00C426AC"/>
    <w:rsid w:val="00C42743"/>
    <w:rsid w:val="00C4279D"/>
    <w:rsid w:val="00C428BA"/>
    <w:rsid w:val="00C42ECD"/>
    <w:rsid w:val="00C431DE"/>
    <w:rsid w:val="00C432E2"/>
    <w:rsid w:val="00C433DB"/>
    <w:rsid w:val="00C434D9"/>
    <w:rsid w:val="00C435A5"/>
    <w:rsid w:val="00C4376C"/>
    <w:rsid w:val="00C4395E"/>
    <w:rsid w:val="00C44041"/>
    <w:rsid w:val="00C44135"/>
    <w:rsid w:val="00C4455F"/>
    <w:rsid w:val="00C446C3"/>
    <w:rsid w:val="00C45021"/>
    <w:rsid w:val="00C4508B"/>
    <w:rsid w:val="00C45471"/>
    <w:rsid w:val="00C45784"/>
    <w:rsid w:val="00C45893"/>
    <w:rsid w:val="00C45FD9"/>
    <w:rsid w:val="00C46310"/>
    <w:rsid w:val="00C46578"/>
    <w:rsid w:val="00C46767"/>
    <w:rsid w:val="00C46AEC"/>
    <w:rsid w:val="00C46B60"/>
    <w:rsid w:val="00C46D98"/>
    <w:rsid w:val="00C46E70"/>
    <w:rsid w:val="00C46EE6"/>
    <w:rsid w:val="00C470A8"/>
    <w:rsid w:val="00C47125"/>
    <w:rsid w:val="00C47346"/>
    <w:rsid w:val="00C47766"/>
    <w:rsid w:val="00C47A27"/>
    <w:rsid w:val="00C47CCA"/>
    <w:rsid w:val="00C47E08"/>
    <w:rsid w:val="00C47FF3"/>
    <w:rsid w:val="00C500E7"/>
    <w:rsid w:val="00C5017C"/>
    <w:rsid w:val="00C502C9"/>
    <w:rsid w:val="00C5057C"/>
    <w:rsid w:val="00C5077F"/>
    <w:rsid w:val="00C50942"/>
    <w:rsid w:val="00C509B9"/>
    <w:rsid w:val="00C50F6B"/>
    <w:rsid w:val="00C51059"/>
    <w:rsid w:val="00C51FEB"/>
    <w:rsid w:val="00C52082"/>
    <w:rsid w:val="00C525A4"/>
    <w:rsid w:val="00C52960"/>
    <w:rsid w:val="00C52AD9"/>
    <w:rsid w:val="00C5359F"/>
    <w:rsid w:val="00C5369C"/>
    <w:rsid w:val="00C5369E"/>
    <w:rsid w:val="00C53805"/>
    <w:rsid w:val="00C53A24"/>
    <w:rsid w:val="00C53C32"/>
    <w:rsid w:val="00C542DE"/>
    <w:rsid w:val="00C54350"/>
    <w:rsid w:val="00C544D0"/>
    <w:rsid w:val="00C5458A"/>
    <w:rsid w:val="00C54610"/>
    <w:rsid w:val="00C5475E"/>
    <w:rsid w:val="00C54A61"/>
    <w:rsid w:val="00C54CA7"/>
    <w:rsid w:val="00C54F6F"/>
    <w:rsid w:val="00C551C5"/>
    <w:rsid w:val="00C55218"/>
    <w:rsid w:val="00C55D91"/>
    <w:rsid w:val="00C55E87"/>
    <w:rsid w:val="00C55F71"/>
    <w:rsid w:val="00C55FB4"/>
    <w:rsid w:val="00C566AF"/>
    <w:rsid w:val="00C56779"/>
    <w:rsid w:val="00C5679C"/>
    <w:rsid w:val="00C56839"/>
    <w:rsid w:val="00C56A22"/>
    <w:rsid w:val="00C56DD8"/>
    <w:rsid w:val="00C5702D"/>
    <w:rsid w:val="00C571E6"/>
    <w:rsid w:val="00C57252"/>
    <w:rsid w:val="00C57510"/>
    <w:rsid w:val="00C57606"/>
    <w:rsid w:val="00C57880"/>
    <w:rsid w:val="00C57890"/>
    <w:rsid w:val="00C578A8"/>
    <w:rsid w:val="00C57C46"/>
    <w:rsid w:val="00C57CD1"/>
    <w:rsid w:val="00C57CDA"/>
    <w:rsid w:val="00C57E91"/>
    <w:rsid w:val="00C6013E"/>
    <w:rsid w:val="00C604BB"/>
    <w:rsid w:val="00C6084E"/>
    <w:rsid w:val="00C60852"/>
    <w:rsid w:val="00C60C2A"/>
    <w:rsid w:val="00C60CC4"/>
    <w:rsid w:val="00C61557"/>
    <w:rsid w:val="00C61881"/>
    <w:rsid w:val="00C61B2E"/>
    <w:rsid w:val="00C61CC3"/>
    <w:rsid w:val="00C61F9E"/>
    <w:rsid w:val="00C626EB"/>
    <w:rsid w:val="00C629BA"/>
    <w:rsid w:val="00C62A05"/>
    <w:rsid w:val="00C62CD1"/>
    <w:rsid w:val="00C62D0B"/>
    <w:rsid w:val="00C62EFB"/>
    <w:rsid w:val="00C63068"/>
    <w:rsid w:val="00C630E6"/>
    <w:rsid w:val="00C63218"/>
    <w:rsid w:val="00C632E3"/>
    <w:rsid w:val="00C63517"/>
    <w:rsid w:val="00C6359B"/>
    <w:rsid w:val="00C63698"/>
    <w:rsid w:val="00C636F4"/>
    <w:rsid w:val="00C6399A"/>
    <w:rsid w:val="00C63A91"/>
    <w:rsid w:val="00C63BA8"/>
    <w:rsid w:val="00C63FCB"/>
    <w:rsid w:val="00C640C3"/>
    <w:rsid w:val="00C64248"/>
    <w:rsid w:val="00C64267"/>
    <w:rsid w:val="00C64706"/>
    <w:rsid w:val="00C64E15"/>
    <w:rsid w:val="00C64F06"/>
    <w:rsid w:val="00C65698"/>
    <w:rsid w:val="00C65B91"/>
    <w:rsid w:val="00C65F31"/>
    <w:rsid w:val="00C65FAC"/>
    <w:rsid w:val="00C66E04"/>
    <w:rsid w:val="00C66EEA"/>
    <w:rsid w:val="00C66FAF"/>
    <w:rsid w:val="00C67150"/>
    <w:rsid w:val="00C67376"/>
    <w:rsid w:val="00C67702"/>
    <w:rsid w:val="00C67A5E"/>
    <w:rsid w:val="00C67B3C"/>
    <w:rsid w:val="00C67C6B"/>
    <w:rsid w:val="00C7000C"/>
    <w:rsid w:val="00C70275"/>
    <w:rsid w:val="00C703CA"/>
    <w:rsid w:val="00C703CB"/>
    <w:rsid w:val="00C7049D"/>
    <w:rsid w:val="00C70682"/>
    <w:rsid w:val="00C70898"/>
    <w:rsid w:val="00C70D5B"/>
    <w:rsid w:val="00C712A6"/>
    <w:rsid w:val="00C7137C"/>
    <w:rsid w:val="00C713F6"/>
    <w:rsid w:val="00C71608"/>
    <w:rsid w:val="00C7172C"/>
    <w:rsid w:val="00C7193C"/>
    <w:rsid w:val="00C71C70"/>
    <w:rsid w:val="00C7264C"/>
    <w:rsid w:val="00C727EF"/>
    <w:rsid w:val="00C72BC8"/>
    <w:rsid w:val="00C732E9"/>
    <w:rsid w:val="00C73316"/>
    <w:rsid w:val="00C735BF"/>
    <w:rsid w:val="00C73642"/>
    <w:rsid w:val="00C73718"/>
    <w:rsid w:val="00C73BDD"/>
    <w:rsid w:val="00C73D71"/>
    <w:rsid w:val="00C742A7"/>
    <w:rsid w:val="00C744DF"/>
    <w:rsid w:val="00C74668"/>
    <w:rsid w:val="00C74DE1"/>
    <w:rsid w:val="00C74EE2"/>
    <w:rsid w:val="00C752C9"/>
    <w:rsid w:val="00C752E6"/>
    <w:rsid w:val="00C754DE"/>
    <w:rsid w:val="00C754EC"/>
    <w:rsid w:val="00C75E0C"/>
    <w:rsid w:val="00C766A2"/>
    <w:rsid w:val="00C766E2"/>
    <w:rsid w:val="00C769BC"/>
    <w:rsid w:val="00C76A8C"/>
    <w:rsid w:val="00C76C65"/>
    <w:rsid w:val="00C76CCA"/>
    <w:rsid w:val="00C76DB7"/>
    <w:rsid w:val="00C76F6F"/>
    <w:rsid w:val="00C77B5E"/>
    <w:rsid w:val="00C77DB3"/>
    <w:rsid w:val="00C77FAD"/>
    <w:rsid w:val="00C8009E"/>
    <w:rsid w:val="00C8059A"/>
    <w:rsid w:val="00C80B71"/>
    <w:rsid w:val="00C80CC5"/>
    <w:rsid w:val="00C8124E"/>
    <w:rsid w:val="00C82616"/>
    <w:rsid w:val="00C82B36"/>
    <w:rsid w:val="00C82F4E"/>
    <w:rsid w:val="00C82F68"/>
    <w:rsid w:val="00C8329D"/>
    <w:rsid w:val="00C8375A"/>
    <w:rsid w:val="00C83AB5"/>
    <w:rsid w:val="00C83AF4"/>
    <w:rsid w:val="00C83BFC"/>
    <w:rsid w:val="00C85024"/>
    <w:rsid w:val="00C85172"/>
    <w:rsid w:val="00C85546"/>
    <w:rsid w:val="00C855E4"/>
    <w:rsid w:val="00C856C8"/>
    <w:rsid w:val="00C856CF"/>
    <w:rsid w:val="00C858E2"/>
    <w:rsid w:val="00C86042"/>
    <w:rsid w:val="00C86205"/>
    <w:rsid w:val="00C86596"/>
    <w:rsid w:val="00C8675C"/>
    <w:rsid w:val="00C8691E"/>
    <w:rsid w:val="00C86998"/>
    <w:rsid w:val="00C86C1A"/>
    <w:rsid w:val="00C86FF2"/>
    <w:rsid w:val="00C87703"/>
    <w:rsid w:val="00C8782F"/>
    <w:rsid w:val="00C87B8F"/>
    <w:rsid w:val="00C87BBE"/>
    <w:rsid w:val="00C87BC7"/>
    <w:rsid w:val="00C90145"/>
    <w:rsid w:val="00C9080D"/>
    <w:rsid w:val="00C90D72"/>
    <w:rsid w:val="00C90FF2"/>
    <w:rsid w:val="00C91227"/>
    <w:rsid w:val="00C91425"/>
    <w:rsid w:val="00C918D0"/>
    <w:rsid w:val="00C91A7C"/>
    <w:rsid w:val="00C9240B"/>
    <w:rsid w:val="00C92C91"/>
    <w:rsid w:val="00C92EDA"/>
    <w:rsid w:val="00C930DD"/>
    <w:rsid w:val="00C93218"/>
    <w:rsid w:val="00C93432"/>
    <w:rsid w:val="00C936F8"/>
    <w:rsid w:val="00C93BDE"/>
    <w:rsid w:val="00C93C3D"/>
    <w:rsid w:val="00C93DE0"/>
    <w:rsid w:val="00C94573"/>
    <w:rsid w:val="00C94622"/>
    <w:rsid w:val="00C94881"/>
    <w:rsid w:val="00C94E62"/>
    <w:rsid w:val="00C94FF9"/>
    <w:rsid w:val="00C95055"/>
    <w:rsid w:val="00C950E4"/>
    <w:rsid w:val="00C95142"/>
    <w:rsid w:val="00C9515D"/>
    <w:rsid w:val="00C953B5"/>
    <w:rsid w:val="00C95787"/>
    <w:rsid w:val="00C959E4"/>
    <w:rsid w:val="00C95B53"/>
    <w:rsid w:val="00C95BEF"/>
    <w:rsid w:val="00C960E0"/>
    <w:rsid w:val="00C962D5"/>
    <w:rsid w:val="00C962E2"/>
    <w:rsid w:val="00C969AB"/>
    <w:rsid w:val="00C96BA7"/>
    <w:rsid w:val="00C96C07"/>
    <w:rsid w:val="00C96C7F"/>
    <w:rsid w:val="00C96C89"/>
    <w:rsid w:val="00C96F4F"/>
    <w:rsid w:val="00C97055"/>
    <w:rsid w:val="00C9708D"/>
    <w:rsid w:val="00C97117"/>
    <w:rsid w:val="00C9722C"/>
    <w:rsid w:val="00C97559"/>
    <w:rsid w:val="00C9759F"/>
    <w:rsid w:val="00C97713"/>
    <w:rsid w:val="00CA0181"/>
    <w:rsid w:val="00CA0186"/>
    <w:rsid w:val="00CA0315"/>
    <w:rsid w:val="00CA06C5"/>
    <w:rsid w:val="00CA0CDE"/>
    <w:rsid w:val="00CA0D9D"/>
    <w:rsid w:val="00CA1401"/>
    <w:rsid w:val="00CA1556"/>
    <w:rsid w:val="00CA1E3D"/>
    <w:rsid w:val="00CA20F5"/>
    <w:rsid w:val="00CA2146"/>
    <w:rsid w:val="00CA2219"/>
    <w:rsid w:val="00CA2594"/>
    <w:rsid w:val="00CA2647"/>
    <w:rsid w:val="00CA27FB"/>
    <w:rsid w:val="00CA2AD6"/>
    <w:rsid w:val="00CA32A3"/>
    <w:rsid w:val="00CA32D3"/>
    <w:rsid w:val="00CA33B7"/>
    <w:rsid w:val="00CA34D5"/>
    <w:rsid w:val="00CA3C3E"/>
    <w:rsid w:val="00CA3CF7"/>
    <w:rsid w:val="00CA3D85"/>
    <w:rsid w:val="00CA4210"/>
    <w:rsid w:val="00CA4415"/>
    <w:rsid w:val="00CA4465"/>
    <w:rsid w:val="00CA466E"/>
    <w:rsid w:val="00CA49C6"/>
    <w:rsid w:val="00CA4BB9"/>
    <w:rsid w:val="00CA5751"/>
    <w:rsid w:val="00CA57BC"/>
    <w:rsid w:val="00CA61B5"/>
    <w:rsid w:val="00CA633A"/>
    <w:rsid w:val="00CA6658"/>
    <w:rsid w:val="00CA665E"/>
    <w:rsid w:val="00CA6835"/>
    <w:rsid w:val="00CA6BAD"/>
    <w:rsid w:val="00CA7181"/>
    <w:rsid w:val="00CA73EE"/>
    <w:rsid w:val="00CA76E4"/>
    <w:rsid w:val="00CA77B5"/>
    <w:rsid w:val="00CB02A3"/>
    <w:rsid w:val="00CB0467"/>
    <w:rsid w:val="00CB07D3"/>
    <w:rsid w:val="00CB07D8"/>
    <w:rsid w:val="00CB0C88"/>
    <w:rsid w:val="00CB1023"/>
    <w:rsid w:val="00CB10EC"/>
    <w:rsid w:val="00CB1490"/>
    <w:rsid w:val="00CB1745"/>
    <w:rsid w:val="00CB1914"/>
    <w:rsid w:val="00CB199F"/>
    <w:rsid w:val="00CB1ADC"/>
    <w:rsid w:val="00CB1B7F"/>
    <w:rsid w:val="00CB1C99"/>
    <w:rsid w:val="00CB1CF6"/>
    <w:rsid w:val="00CB1DAD"/>
    <w:rsid w:val="00CB1F48"/>
    <w:rsid w:val="00CB201C"/>
    <w:rsid w:val="00CB2072"/>
    <w:rsid w:val="00CB20C8"/>
    <w:rsid w:val="00CB21E8"/>
    <w:rsid w:val="00CB236E"/>
    <w:rsid w:val="00CB2408"/>
    <w:rsid w:val="00CB289E"/>
    <w:rsid w:val="00CB2F43"/>
    <w:rsid w:val="00CB30A0"/>
    <w:rsid w:val="00CB34B7"/>
    <w:rsid w:val="00CB3523"/>
    <w:rsid w:val="00CB37C4"/>
    <w:rsid w:val="00CB395F"/>
    <w:rsid w:val="00CB3E42"/>
    <w:rsid w:val="00CB430C"/>
    <w:rsid w:val="00CB4507"/>
    <w:rsid w:val="00CB450D"/>
    <w:rsid w:val="00CB4563"/>
    <w:rsid w:val="00CB4599"/>
    <w:rsid w:val="00CB4885"/>
    <w:rsid w:val="00CB4978"/>
    <w:rsid w:val="00CB4B05"/>
    <w:rsid w:val="00CB5106"/>
    <w:rsid w:val="00CB5583"/>
    <w:rsid w:val="00CB57F4"/>
    <w:rsid w:val="00CB5872"/>
    <w:rsid w:val="00CB5910"/>
    <w:rsid w:val="00CB5D05"/>
    <w:rsid w:val="00CB61BE"/>
    <w:rsid w:val="00CB6315"/>
    <w:rsid w:val="00CB6A65"/>
    <w:rsid w:val="00CB6CFB"/>
    <w:rsid w:val="00CB7093"/>
    <w:rsid w:val="00CB7327"/>
    <w:rsid w:val="00CB7800"/>
    <w:rsid w:val="00CB7804"/>
    <w:rsid w:val="00CB7BFD"/>
    <w:rsid w:val="00CB7D64"/>
    <w:rsid w:val="00CB7EDC"/>
    <w:rsid w:val="00CB7F93"/>
    <w:rsid w:val="00CC0006"/>
    <w:rsid w:val="00CC00B9"/>
    <w:rsid w:val="00CC0632"/>
    <w:rsid w:val="00CC0641"/>
    <w:rsid w:val="00CC08F5"/>
    <w:rsid w:val="00CC0969"/>
    <w:rsid w:val="00CC09A3"/>
    <w:rsid w:val="00CC0D8C"/>
    <w:rsid w:val="00CC0FD8"/>
    <w:rsid w:val="00CC161F"/>
    <w:rsid w:val="00CC1AC6"/>
    <w:rsid w:val="00CC1B60"/>
    <w:rsid w:val="00CC1C91"/>
    <w:rsid w:val="00CC1F74"/>
    <w:rsid w:val="00CC2055"/>
    <w:rsid w:val="00CC258E"/>
    <w:rsid w:val="00CC2A24"/>
    <w:rsid w:val="00CC2D66"/>
    <w:rsid w:val="00CC2F92"/>
    <w:rsid w:val="00CC306D"/>
    <w:rsid w:val="00CC3093"/>
    <w:rsid w:val="00CC31F6"/>
    <w:rsid w:val="00CC3464"/>
    <w:rsid w:val="00CC362C"/>
    <w:rsid w:val="00CC3777"/>
    <w:rsid w:val="00CC39A2"/>
    <w:rsid w:val="00CC3AD6"/>
    <w:rsid w:val="00CC3D91"/>
    <w:rsid w:val="00CC3DA4"/>
    <w:rsid w:val="00CC412C"/>
    <w:rsid w:val="00CC413A"/>
    <w:rsid w:val="00CC4169"/>
    <w:rsid w:val="00CC4410"/>
    <w:rsid w:val="00CC44EB"/>
    <w:rsid w:val="00CC4789"/>
    <w:rsid w:val="00CC4AA8"/>
    <w:rsid w:val="00CC567A"/>
    <w:rsid w:val="00CC5A0A"/>
    <w:rsid w:val="00CC5A9E"/>
    <w:rsid w:val="00CC6229"/>
    <w:rsid w:val="00CC6458"/>
    <w:rsid w:val="00CC64B1"/>
    <w:rsid w:val="00CC6529"/>
    <w:rsid w:val="00CC65B0"/>
    <w:rsid w:val="00CC6A8F"/>
    <w:rsid w:val="00CC6C8B"/>
    <w:rsid w:val="00CC6E24"/>
    <w:rsid w:val="00CC6EBF"/>
    <w:rsid w:val="00CC78B5"/>
    <w:rsid w:val="00CC78E5"/>
    <w:rsid w:val="00CC7A4F"/>
    <w:rsid w:val="00CC7A9B"/>
    <w:rsid w:val="00CC7AF0"/>
    <w:rsid w:val="00CC7BA7"/>
    <w:rsid w:val="00CC7BFB"/>
    <w:rsid w:val="00CC7D55"/>
    <w:rsid w:val="00CC7D95"/>
    <w:rsid w:val="00CD0100"/>
    <w:rsid w:val="00CD025D"/>
    <w:rsid w:val="00CD07CC"/>
    <w:rsid w:val="00CD08FC"/>
    <w:rsid w:val="00CD0B37"/>
    <w:rsid w:val="00CD0C14"/>
    <w:rsid w:val="00CD0F1A"/>
    <w:rsid w:val="00CD101F"/>
    <w:rsid w:val="00CD1C9E"/>
    <w:rsid w:val="00CD1CA1"/>
    <w:rsid w:val="00CD20CA"/>
    <w:rsid w:val="00CD2387"/>
    <w:rsid w:val="00CD2838"/>
    <w:rsid w:val="00CD2DDC"/>
    <w:rsid w:val="00CD2FFB"/>
    <w:rsid w:val="00CD303B"/>
    <w:rsid w:val="00CD379A"/>
    <w:rsid w:val="00CD3A1E"/>
    <w:rsid w:val="00CD3C1F"/>
    <w:rsid w:val="00CD3F1F"/>
    <w:rsid w:val="00CD3FA5"/>
    <w:rsid w:val="00CD4218"/>
    <w:rsid w:val="00CD45D5"/>
    <w:rsid w:val="00CD49AB"/>
    <w:rsid w:val="00CD4AD5"/>
    <w:rsid w:val="00CD4ADF"/>
    <w:rsid w:val="00CD54CA"/>
    <w:rsid w:val="00CD575A"/>
    <w:rsid w:val="00CD5BD7"/>
    <w:rsid w:val="00CD5EE4"/>
    <w:rsid w:val="00CD604C"/>
    <w:rsid w:val="00CD61B5"/>
    <w:rsid w:val="00CD696D"/>
    <w:rsid w:val="00CD6B54"/>
    <w:rsid w:val="00CD6B74"/>
    <w:rsid w:val="00CD6C2F"/>
    <w:rsid w:val="00CD6E04"/>
    <w:rsid w:val="00CD718F"/>
    <w:rsid w:val="00CD7291"/>
    <w:rsid w:val="00CD7420"/>
    <w:rsid w:val="00CD74D3"/>
    <w:rsid w:val="00CD74F8"/>
    <w:rsid w:val="00CD760E"/>
    <w:rsid w:val="00CD7EA9"/>
    <w:rsid w:val="00CE012C"/>
    <w:rsid w:val="00CE012E"/>
    <w:rsid w:val="00CE013A"/>
    <w:rsid w:val="00CE0286"/>
    <w:rsid w:val="00CE07F5"/>
    <w:rsid w:val="00CE09D2"/>
    <w:rsid w:val="00CE0B1F"/>
    <w:rsid w:val="00CE0FE5"/>
    <w:rsid w:val="00CE13F7"/>
    <w:rsid w:val="00CE1655"/>
    <w:rsid w:val="00CE1810"/>
    <w:rsid w:val="00CE19AF"/>
    <w:rsid w:val="00CE1A0C"/>
    <w:rsid w:val="00CE1A66"/>
    <w:rsid w:val="00CE1C6A"/>
    <w:rsid w:val="00CE28D6"/>
    <w:rsid w:val="00CE28F5"/>
    <w:rsid w:val="00CE2A58"/>
    <w:rsid w:val="00CE2BD7"/>
    <w:rsid w:val="00CE2C97"/>
    <w:rsid w:val="00CE2E46"/>
    <w:rsid w:val="00CE35AF"/>
    <w:rsid w:val="00CE3A0F"/>
    <w:rsid w:val="00CE3CB1"/>
    <w:rsid w:val="00CE42C0"/>
    <w:rsid w:val="00CE4433"/>
    <w:rsid w:val="00CE4537"/>
    <w:rsid w:val="00CE46A2"/>
    <w:rsid w:val="00CE46D5"/>
    <w:rsid w:val="00CE474E"/>
    <w:rsid w:val="00CE48C7"/>
    <w:rsid w:val="00CE51BD"/>
    <w:rsid w:val="00CE52F7"/>
    <w:rsid w:val="00CE56BA"/>
    <w:rsid w:val="00CE5A77"/>
    <w:rsid w:val="00CE5B81"/>
    <w:rsid w:val="00CE5F54"/>
    <w:rsid w:val="00CE5FE0"/>
    <w:rsid w:val="00CE65CE"/>
    <w:rsid w:val="00CE66F5"/>
    <w:rsid w:val="00CE67D1"/>
    <w:rsid w:val="00CE6830"/>
    <w:rsid w:val="00CE68D1"/>
    <w:rsid w:val="00CE6A7F"/>
    <w:rsid w:val="00CE6B73"/>
    <w:rsid w:val="00CE6F46"/>
    <w:rsid w:val="00CE6F84"/>
    <w:rsid w:val="00CE71D3"/>
    <w:rsid w:val="00CE734D"/>
    <w:rsid w:val="00CE7D8A"/>
    <w:rsid w:val="00CE7DDF"/>
    <w:rsid w:val="00CE7E19"/>
    <w:rsid w:val="00CE7F23"/>
    <w:rsid w:val="00CF0174"/>
    <w:rsid w:val="00CF01FD"/>
    <w:rsid w:val="00CF0530"/>
    <w:rsid w:val="00CF0567"/>
    <w:rsid w:val="00CF0613"/>
    <w:rsid w:val="00CF08B4"/>
    <w:rsid w:val="00CF094E"/>
    <w:rsid w:val="00CF09A1"/>
    <w:rsid w:val="00CF0BB6"/>
    <w:rsid w:val="00CF0E43"/>
    <w:rsid w:val="00CF0F8B"/>
    <w:rsid w:val="00CF1369"/>
    <w:rsid w:val="00CF1544"/>
    <w:rsid w:val="00CF1649"/>
    <w:rsid w:val="00CF164F"/>
    <w:rsid w:val="00CF1781"/>
    <w:rsid w:val="00CF17BE"/>
    <w:rsid w:val="00CF1961"/>
    <w:rsid w:val="00CF1DFC"/>
    <w:rsid w:val="00CF1E16"/>
    <w:rsid w:val="00CF1EE3"/>
    <w:rsid w:val="00CF1FF1"/>
    <w:rsid w:val="00CF21B1"/>
    <w:rsid w:val="00CF220E"/>
    <w:rsid w:val="00CF282F"/>
    <w:rsid w:val="00CF2A6D"/>
    <w:rsid w:val="00CF2A7E"/>
    <w:rsid w:val="00CF2B17"/>
    <w:rsid w:val="00CF2BF2"/>
    <w:rsid w:val="00CF2EE1"/>
    <w:rsid w:val="00CF363E"/>
    <w:rsid w:val="00CF3647"/>
    <w:rsid w:val="00CF36DD"/>
    <w:rsid w:val="00CF38B9"/>
    <w:rsid w:val="00CF3BC0"/>
    <w:rsid w:val="00CF3C4B"/>
    <w:rsid w:val="00CF40E3"/>
    <w:rsid w:val="00CF4195"/>
    <w:rsid w:val="00CF4521"/>
    <w:rsid w:val="00CF4687"/>
    <w:rsid w:val="00CF4776"/>
    <w:rsid w:val="00CF482C"/>
    <w:rsid w:val="00CF4878"/>
    <w:rsid w:val="00CF4B94"/>
    <w:rsid w:val="00CF4D55"/>
    <w:rsid w:val="00CF4DB5"/>
    <w:rsid w:val="00CF4DEF"/>
    <w:rsid w:val="00CF4F10"/>
    <w:rsid w:val="00CF527B"/>
    <w:rsid w:val="00CF538C"/>
    <w:rsid w:val="00CF53F3"/>
    <w:rsid w:val="00CF553C"/>
    <w:rsid w:val="00CF59BE"/>
    <w:rsid w:val="00CF5A53"/>
    <w:rsid w:val="00CF5ABF"/>
    <w:rsid w:val="00CF5B94"/>
    <w:rsid w:val="00CF5C0C"/>
    <w:rsid w:val="00CF5DCD"/>
    <w:rsid w:val="00CF5F4B"/>
    <w:rsid w:val="00CF6854"/>
    <w:rsid w:val="00CF6966"/>
    <w:rsid w:val="00CF6FE0"/>
    <w:rsid w:val="00CF713D"/>
    <w:rsid w:val="00CF71C6"/>
    <w:rsid w:val="00CF71C7"/>
    <w:rsid w:val="00CF71E4"/>
    <w:rsid w:val="00CF73F1"/>
    <w:rsid w:val="00CF750D"/>
    <w:rsid w:val="00CF7F60"/>
    <w:rsid w:val="00D002FD"/>
    <w:rsid w:val="00D0061D"/>
    <w:rsid w:val="00D006EE"/>
    <w:rsid w:val="00D006FF"/>
    <w:rsid w:val="00D00D61"/>
    <w:rsid w:val="00D00D70"/>
    <w:rsid w:val="00D0139F"/>
    <w:rsid w:val="00D015C0"/>
    <w:rsid w:val="00D01656"/>
    <w:rsid w:val="00D01666"/>
    <w:rsid w:val="00D01668"/>
    <w:rsid w:val="00D01CEF"/>
    <w:rsid w:val="00D021DF"/>
    <w:rsid w:val="00D023E6"/>
    <w:rsid w:val="00D02511"/>
    <w:rsid w:val="00D02C31"/>
    <w:rsid w:val="00D02D39"/>
    <w:rsid w:val="00D03351"/>
    <w:rsid w:val="00D0380D"/>
    <w:rsid w:val="00D03A3A"/>
    <w:rsid w:val="00D03B3A"/>
    <w:rsid w:val="00D03D11"/>
    <w:rsid w:val="00D03F6F"/>
    <w:rsid w:val="00D04472"/>
    <w:rsid w:val="00D046BE"/>
    <w:rsid w:val="00D04906"/>
    <w:rsid w:val="00D04980"/>
    <w:rsid w:val="00D04D4F"/>
    <w:rsid w:val="00D04DE4"/>
    <w:rsid w:val="00D05024"/>
    <w:rsid w:val="00D05324"/>
    <w:rsid w:val="00D0559B"/>
    <w:rsid w:val="00D05B31"/>
    <w:rsid w:val="00D05B9C"/>
    <w:rsid w:val="00D05CBB"/>
    <w:rsid w:val="00D0614B"/>
    <w:rsid w:val="00D061A7"/>
    <w:rsid w:val="00D06222"/>
    <w:rsid w:val="00D064B6"/>
    <w:rsid w:val="00D066C0"/>
    <w:rsid w:val="00D069EA"/>
    <w:rsid w:val="00D06E52"/>
    <w:rsid w:val="00D075AB"/>
    <w:rsid w:val="00D078C4"/>
    <w:rsid w:val="00D07ADE"/>
    <w:rsid w:val="00D07C7E"/>
    <w:rsid w:val="00D07D8E"/>
    <w:rsid w:val="00D07DBA"/>
    <w:rsid w:val="00D100D1"/>
    <w:rsid w:val="00D105BB"/>
    <w:rsid w:val="00D10AEB"/>
    <w:rsid w:val="00D10B32"/>
    <w:rsid w:val="00D10E6E"/>
    <w:rsid w:val="00D10EF6"/>
    <w:rsid w:val="00D11006"/>
    <w:rsid w:val="00D110CB"/>
    <w:rsid w:val="00D110FB"/>
    <w:rsid w:val="00D11646"/>
    <w:rsid w:val="00D116D3"/>
    <w:rsid w:val="00D1180A"/>
    <w:rsid w:val="00D11E73"/>
    <w:rsid w:val="00D1207F"/>
    <w:rsid w:val="00D126AD"/>
    <w:rsid w:val="00D12940"/>
    <w:rsid w:val="00D12BEF"/>
    <w:rsid w:val="00D12CB0"/>
    <w:rsid w:val="00D12E4D"/>
    <w:rsid w:val="00D12FB5"/>
    <w:rsid w:val="00D130F1"/>
    <w:rsid w:val="00D132E8"/>
    <w:rsid w:val="00D13502"/>
    <w:rsid w:val="00D138B5"/>
    <w:rsid w:val="00D13AC0"/>
    <w:rsid w:val="00D13D35"/>
    <w:rsid w:val="00D14009"/>
    <w:rsid w:val="00D14117"/>
    <w:rsid w:val="00D14147"/>
    <w:rsid w:val="00D14310"/>
    <w:rsid w:val="00D14427"/>
    <w:rsid w:val="00D14494"/>
    <w:rsid w:val="00D145F1"/>
    <w:rsid w:val="00D14693"/>
    <w:rsid w:val="00D14A0A"/>
    <w:rsid w:val="00D14A2D"/>
    <w:rsid w:val="00D14D88"/>
    <w:rsid w:val="00D14E64"/>
    <w:rsid w:val="00D15068"/>
    <w:rsid w:val="00D1537A"/>
    <w:rsid w:val="00D15382"/>
    <w:rsid w:val="00D1588B"/>
    <w:rsid w:val="00D15A23"/>
    <w:rsid w:val="00D15FE1"/>
    <w:rsid w:val="00D162E3"/>
    <w:rsid w:val="00D163A8"/>
    <w:rsid w:val="00D166B6"/>
    <w:rsid w:val="00D16739"/>
    <w:rsid w:val="00D16EF8"/>
    <w:rsid w:val="00D16F7F"/>
    <w:rsid w:val="00D17191"/>
    <w:rsid w:val="00D172CF"/>
    <w:rsid w:val="00D176F2"/>
    <w:rsid w:val="00D17760"/>
    <w:rsid w:val="00D17CD0"/>
    <w:rsid w:val="00D200DB"/>
    <w:rsid w:val="00D202D4"/>
    <w:rsid w:val="00D20AA9"/>
    <w:rsid w:val="00D20CD1"/>
    <w:rsid w:val="00D20FEC"/>
    <w:rsid w:val="00D215E7"/>
    <w:rsid w:val="00D21970"/>
    <w:rsid w:val="00D21F16"/>
    <w:rsid w:val="00D220FC"/>
    <w:rsid w:val="00D2228D"/>
    <w:rsid w:val="00D228BB"/>
    <w:rsid w:val="00D22A07"/>
    <w:rsid w:val="00D22B33"/>
    <w:rsid w:val="00D22BFB"/>
    <w:rsid w:val="00D230C8"/>
    <w:rsid w:val="00D230F4"/>
    <w:rsid w:val="00D23130"/>
    <w:rsid w:val="00D2339C"/>
    <w:rsid w:val="00D2365E"/>
    <w:rsid w:val="00D23701"/>
    <w:rsid w:val="00D23951"/>
    <w:rsid w:val="00D23B26"/>
    <w:rsid w:val="00D23CE3"/>
    <w:rsid w:val="00D23D85"/>
    <w:rsid w:val="00D23DED"/>
    <w:rsid w:val="00D23E0D"/>
    <w:rsid w:val="00D23EA9"/>
    <w:rsid w:val="00D23EEE"/>
    <w:rsid w:val="00D244C8"/>
    <w:rsid w:val="00D2492E"/>
    <w:rsid w:val="00D24A0D"/>
    <w:rsid w:val="00D25253"/>
    <w:rsid w:val="00D252F5"/>
    <w:rsid w:val="00D2587D"/>
    <w:rsid w:val="00D25A37"/>
    <w:rsid w:val="00D26660"/>
    <w:rsid w:val="00D267E7"/>
    <w:rsid w:val="00D2687D"/>
    <w:rsid w:val="00D26930"/>
    <w:rsid w:val="00D26D0B"/>
    <w:rsid w:val="00D26F3A"/>
    <w:rsid w:val="00D27151"/>
    <w:rsid w:val="00D271B5"/>
    <w:rsid w:val="00D2726A"/>
    <w:rsid w:val="00D275F1"/>
    <w:rsid w:val="00D2780B"/>
    <w:rsid w:val="00D27B0B"/>
    <w:rsid w:val="00D30029"/>
    <w:rsid w:val="00D30271"/>
    <w:rsid w:val="00D30588"/>
    <w:rsid w:val="00D306B2"/>
    <w:rsid w:val="00D30784"/>
    <w:rsid w:val="00D308B6"/>
    <w:rsid w:val="00D309C7"/>
    <w:rsid w:val="00D3174D"/>
    <w:rsid w:val="00D31954"/>
    <w:rsid w:val="00D31BCF"/>
    <w:rsid w:val="00D31F4C"/>
    <w:rsid w:val="00D32020"/>
    <w:rsid w:val="00D32267"/>
    <w:rsid w:val="00D32447"/>
    <w:rsid w:val="00D3265A"/>
    <w:rsid w:val="00D326CD"/>
    <w:rsid w:val="00D32968"/>
    <w:rsid w:val="00D32AD1"/>
    <w:rsid w:val="00D3325D"/>
    <w:rsid w:val="00D3346E"/>
    <w:rsid w:val="00D3381B"/>
    <w:rsid w:val="00D33A16"/>
    <w:rsid w:val="00D33B30"/>
    <w:rsid w:val="00D33C29"/>
    <w:rsid w:val="00D3416C"/>
    <w:rsid w:val="00D34639"/>
    <w:rsid w:val="00D346FD"/>
    <w:rsid w:val="00D347E1"/>
    <w:rsid w:val="00D34831"/>
    <w:rsid w:val="00D34B32"/>
    <w:rsid w:val="00D355D6"/>
    <w:rsid w:val="00D356BB"/>
    <w:rsid w:val="00D3576E"/>
    <w:rsid w:val="00D35819"/>
    <w:rsid w:val="00D36199"/>
    <w:rsid w:val="00D361D9"/>
    <w:rsid w:val="00D366E8"/>
    <w:rsid w:val="00D3707B"/>
    <w:rsid w:val="00D371B2"/>
    <w:rsid w:val="00D37209"/>
    <w:rsid w:val="00D3756C"/>
    <w:rsid w:val="00D37DD4"/>
    <w:rsid w:val="00D4000A"/>
    <w:rsid w:val="00D40955"/>
    <w:rsid w:val="00D40AD3"/>
    <w:rsid w:val="00D40E40"/>
    <w:rsid w:val="00D41108"/>
    <w:rsid w:val="00D41309"/>
    <w:rsid w:val="00D415A3"/>
    <w:rsid w:val="00D41A96"/>
    <w:rsid w:val="00D41AD1"/>
    <w:rsid w:val="00D41AE9"/>
    <w:rsid w:val="00D41D17"/>
    <w:rsid w:val="00D41ECB"/>
    <w:rsid w:val="00D42243"/>
    <w:rsid w:val="00D425A6"/>
    <w:rsid w:val="00D4294A"/>
    <w:rsid w:val="00D429F2"/>
    <w:rsid w:val="00D42CCF"/>
    <w:rsid w:val="00D42F1F"/>
    <w:rsid w:val="00D4321A"/>
    <w:rsid w:val="00D43317"/>
    <w:rsid w:val="00D4335E"/>
    <w:rsid w:val="00D43587"/>
    <w:rsid w:val="00D4391F"/>
    <w:rsid w:val="00D43955"/>
    <w:rsid w:val="00D441F0"/>
    <w:rsid w:val="00D44A8A"/>
    <w:rsid w:val="00D450E5"/>
    <w:rsid w:val="00D4537F"/>
    <w:rsid w:val="00D454F0"/>
    <w:rsid w:val="00D457D7"/>
    <w:rsid w:val="00D45830"/>
    <w:rsid w:val="00D459D1"/>
    <w:rsid w:val="00D45B4F"/>
    <w:rsid w:val="00D460A9"/>
    <w:rsid w:val="00D462E9"/>
    <w:rsid w:val="00D46708"/>
    <w:rsid w:val="00D46BAB"/>
    <w:rsid w:val="00D46C57"/>
    <w:rsid w:val="00D47206"/>
    <w:rsid w:val="00D474A3"/>
    <w:rsid w:val="00D47544"/>
    <w:rsid w:val="00D476BD"/>
    <w:rsid w:val="00D47C86"/>
    <w:rsid w:val="00D50127"/>
    <w:rsid w:val="00D50129"/>
    <w:rsid w:val="00D5016A"/>
    <w:rsid w:val="00D504A2"/>
    <w:rsid w:val="00D5051D"/>
    <w:rsid w:val="00D50947"/>
    <w:rsid w:val="00D50B8D"/>
    <w:rsid w:val="00D50C9F"/>
    <w:rsid w:val="00D50DA3"/>
    <w:rsid w:val="00D513B1"/>
    <w:rsid w:val="00D5144B"/>
    <w:rsid w:val="00D51556"/>
    <w:rsid w:val="00D516DE"/>
    <w:rsid w:val="00D519A1"/>
    <w:rsid w:val="00D51A44"/>
    <w:rsid w:val="00D51AFB"/>
    <w:rsid w:val="00D51BAE"/>
    <w:rsid w:val="00D51BBF"/>
    <w:rsid w:val="00D51EC7"/>
    <w:rsid w:val="00D52039"/>
    <w:rsid w:val="00D52872"/>
    <w:rsid w:val="00D52B17"/>
    <w:rsid w:val="00D53010"/>
    <w:rsid w:val="00D538E1"/>
    <w:rsid w:val="00D5440A"/>
    <w:rsid w:val="00D548A3"/>
    <w:rsid w:val="00D54CF9"/>
    <w:rsid w:val="00D54DFA"/>
    <w:rsid w:val="00D54E44"/>
    <w:rsid w:val="00D55067"/>
    <w:rsid w:val="00D5540A"/>
    <w:rsid w:val="00D55783"/>
    <w:rsid w:val="00D55D9B"/>
    <w:rsid w:val="00D564FB"/>
    <w:rsid w:val="00D56531"/>
    <w:rsid w:val="00D56620"/>
    <w:rsid w:val="00D56975"/>
    <w:rsid w:val="00D56D37"/>
    <w:rsid w:val="00D56E27"/>
    <w:rsid w:val="00D57178"/>
    <w:rsid w:val="00D57197"/>
    <w:rsid w:val="00D571F3"/>
    <w:rsid w:val="00D57246"/>
    <w:rsid w:val="00D572B1"/>
    <w:rsid w:val="00D57376"/>
    <w:rsid w:val="00D57490"/>
    <w:rsid w:val="00D575C4"/>
    <w:rsid w:val="00D57709"/>
    <w:rsid w:val="00D57C4A"/>
    <w:rsid w:val="00D57FE1"/>
    <w:rsid w:val="00D60252"/>
    <w:rsid w:val="00D6025F"/>
    <w:rsid w:val="00D60580"/>
    <w:rsid w:val="00D60A3F"/>
    <w:rsid w:val="00D60BBA"/>
    <w:rsid w:val="00D60C4F"/>
    <w:rsid w:val="00D60E4A"/>
    <w:rsid w:val="00D612A4"/>
    <w:rsid w:val="00D61408"/>
    <w:rsid w:val="00D614C5"/>
    <w:rsid w:val="00D61B8E"/>
    <w:rsid w:val="00D6229F"/>
    <w:rsid w:val="00D62337"/>
    <w:rsid w:val="00D6235C"/>
    <w:rsid w:val="00D624FD"/>
    <w:rsid w:val="00D62B15"/>
    <w:rsid w:val="00D6303A"/>
    <w:rsid w:val="00D630A6"/>
    <w:rsid w:val="00D63266"/>
    <w:rsid w:val="00D63274"/>
    <w:rsid w:val="00D63319"/>
    <w:rsid w:val="00D63551"/>
    <w:rsid w:val="00D63B5B"/>
    <w:rsid w:val="00D63C33"/>
    <w:rsid w:val="00D64780"/>
    <w:rsid w:val="00D64A48"/>
    <w:rsid w:val="00D64AC9"/>
    <w:rsid w:val="00D64BC3"/>
    <w:rsid w:val="00D65076"/>
    <w:rsid w:val="00D651FF"/>
    <w:rsid w:val="00D6525E"/>
    <w:rsid w:val="00D65580"/>
    <w:rsid w:val="00D65632"/>
    <w:rsid w:val="00D65DFF"/>
    <w:rsid w:val="00D66555"/>
    <w:rsid w:val="00D66559"/>
    <w:rsid w:val="00D6681D"/>
    <w:rsid w:val="00D66E36"/>
    <w:rsid w:val="00D6707A"/>
    <w:rsid w:val="00D67095"/>
    <w:rsid w:val="00D6714B"/>
    <w:rsid w:val="00D673F8"/>
    <w:rsid w:val="00D6755E"/>
    <w:rsid w:val="00D6757C"/>
    <w:rsid w:val="00D675BA"/>
    <w:rsid w:val="00D67725"/>
    <w:rsid w:val="00D678AC"/>
    <w:rsid w:val="00D7009A"/>
    <w:rsid w:val="00D7018D"/>
    <w:rsid w:val="00D70A16"/>
    <w:rsid w:val="00D70E7F"/>
    <w:rsid w:val="00D7119F"/>
    <w:rsid w:val="00D71295"/>
    <w:rsid w:val="00D7155C"/>
    <w:rsid w:val="00D7163E"/>
    <w:rsid w:val="00D716EE"/>
    <w:rsid w:val="00D719D5"/>
    <w:rsid w:val="00D71CF4"/>
    <w:rsid w:val="00D71D59"/>
    <w:rsid w:val="00D71EE3"/>
    <w:rsid w:val="00D722EB"/>
    <w:rsid w:val="00D722F5"/>
    <w:rsid w:val="00D725D5"/>
    <w:rsid w:val="00D72A90"/>
    <w:rsid w:val="00D72E44"/>
    <w:rsid w:val="00D72E7F"/>
    <w:rsid w:val="00D733A5"/>
    <w:rsid w:val="00D735D3"/>
    <w:rsid w:val="00D7366A"/>
    <w:rsid w:val="00D73A87"/>
    <w:rsid w:val="00D73AAE"/>
    <w:rsid w:val="00D73B85"/>
    <w:rsid w:val="00D73C2F"/>
    <w:rsid w:val="00D740C0"/>
    <w:rsid w:val="00D7452B"/>
    <w:rsid w:val="00D74599"/>
    <w:rsid w:val="00D745A6"/>
    <w:rsid w:val="00D749AE"/>
    <w:rsid w:val="00D74C0C"/>
    <w:rsid w:val="00D74DAE"/>
    <w:rsid w:val="00D74DF0"/>
    <w:rsid w:val="00D74F52"/>
    <w:rsid w:val="00D754B3"/>
    <w:rsid w:val="00D7550E"/>
    <w:rsid w:val="00D75523"/>
    <w:rsid w:val="00D757E3"/>
    <w:rsid w:val="00D75D21"/>
    <w:rsid w:val="00D760DA"/>
    <w:rsid w:val="00D76174"/>
    <w:rsid w:val="00D761A6"/>
    <w:rsid w:val="00D76534"/>
    <w:rsid w:val="00D76621"/>
    <w:rsid w:val="00D76C43"/>
    <w:rsid w:val="00D770D2"/>
    <w:rsid w:val="00D77287"/>
    <w:rsid w:val="00D77509"/>
    <w:rsid w:val="00D7781D"/>
    <w:rsid w:val="00D779AE"/>
    <w:rsid w:val="00D77DBC"/>
    <w:rsid w:val="00D77F11"/>
    <w:rsid w:val="00D80378"/>
    <w:rsid w:val="00D805DD"/>
    <w:rsid w:val="00D80613"/>
    <w:rsid w:val="00D80962"/>
    <w:rsid w:val="00D80B15"/>
    <w:rsid w:val="00D80D66"/>
    <w:rsid w:val="00D80F81"/>
    <w:rsid w:val="00D81A42"/>
    <w:rsid w:val="00D81B7D"/>
    <w:rsid w:val="00D81E64"/>
    <w:rsid w:val="00D82248"/>
    <w:rsid w:val="00D82462"/>
    <w:rsid w:val="00D828A8"/>
    <w:rsid w:val="00D8295C"/>
    <w:rsid w:val="00D82EA0"/>
    <w:rsid w:val="00D8309D"/>
    <w:rsid w:val="00D83159"/>
    <w:rsid w:val="00D8319F"/>
    <w:rsid w:val="00D83292"/>
    <w:rsid w:val="00D83367"/>
    <w:rsid w:val="00D83700"/>
    <w:rsid w:val="00D83761"/>
    <w:rsid w:val="00D83A07"/>
    <w:rsid w:val="00D83E05"/>
    <w:rsid w:val="00D84721"/>
    <w:rsid w:val="00D8476F"/>
    <w:rsid w:val="00D84854"/>
    <w:rsid w:val="00D8486D"/>
    <w:rsid w:val="00D84BFF"/>
    <w:rsid w:val="00D84C21"/>
    <w:rsid w:val="00D84C52"/>
    <w:rsid w:val="00D84C6C"/>
    <w:rsid w:val="00D84D98"/>
    <w:rsid w:val="00D84FE7"/>
    <w:rsid w:val="00D854D7"/>
    <w:rsid w:val="00D85B13"/>
    <w:rsid w:val="00D85D73"/>
    <w:rsid w:val="00D85D8F"/>
    <w:rsid w:val="00D85EC0"/>
    <w:rsid w:val="00D861F1"/>
    <w:rsid w:val="00D862B0"/>
    <w:rsid w:val="00D8646D"/>
    <w:rsid w:val="00D8678D"/>
    <w:rsid w:val="00D869DC"/>
    <w:rsid w:val="00D86A07"/>
    <w:rsid w:val="00D86D0D"/>
    <w:rsid w:val="00D8748B"/>
    <w:rsid w:val="00D87886"/>
    <w:rsid w:val="00D87916"/>
    <w:rsid w:val="00D87A5E"/>
    <w:rsid w:val="00D903EB"/>
    <w:rsid w:val="00D90966"/>
    <w:rsid w:val="00D90B88"/>
    <w:rsid w:val="00D91083"/>
    <w:rsid w:val="00D91328"/>
    <w:rsid w:val="00D91500"/>
    <w:rsid w:val="00D91598"/>
    <w:rsid w:val="00D91685"/>
    <w:rsid w:val="00D9178D"/>
    <w:rsid w:val="00D917E3"/>
    <w:rsid w:val="00D91CE8"/>
    <w:rsid w:val="00D929BA"/>
    <w:rsid w:val="00D93015"/>
    <w:rsid w:val="00D93150"/>
    <w:rsid w:val="00D9335D"/>
    <w:rsid w:val="00D933D1"/>
    <w:rsid w:val="00D933F8"/>
    <w:rsid w:val="00D93958"/>
    <w:rsid w:val="00D93FC2"/>
    <w:rsid w:val="00D94078"/>
    <w:rsid w:val="00D94150"/>
    <w:rsid w:val="00D94531"/>
    <w:rsid w:val="00D94542"/>
    <w:rsid w:val="00D94628"/>
    <w:rsid w:val="00D94655"/>
    <w:rsid w:val="00D9544B"/>
    <w:rsid w:val="00D956CF"/>
    <w:rsid w:val="00D9575D"/>
    <w:rsid w:val="00D95878"/>
    <w:rsid w:val="00D95921"/>
    <w:rsid w:val="00D95941"/>
    <w:rsid w:val="00D95B33"/>
    <w:rsid w:val="00D95BB0"/>
    <w:rsid w:val="00D95CED"/>
    <w:rsid w:val="00D95E1F"/>
    <w:rsid w:val="00D9603A"/>
    <w:rsid w:val="00D9621B"/>
    <w:rsid w:val="00D962A9"/>
    <w:rsid w:val="00D96595"/>
    <w:rsid w:val="00D96691"/>
    <w:rsid w:val="00D96899"/>
    <w:rsid w:val="00D96A79"/>
    <w:rsid w:val="00D96DBF"/>
    <w:rsid w:val="00D96F43"/>
    <w:rsid w:val="00D97175"/>
    <w:rsid w:val="00D977EC"/>
    <w:rsid w:val="00D97A13"/>
    <w:rsid w:val="00D97F92"/>
    <w:rsid w:val="00DA0181"/>
    <w:rsid w:val="00DA0288"/>
    <w:rsid w:val="00DA0322"/>
    <w:rsid w:val="00DA0659"/>
    <w:rsid w:val="00DA08D0"/>
    <w:rsid w:val="00DA0C36"/>
    <w:rsid w:val="00DA0DFC"/>
    <w:rsid w:val="00DA1010"/>
    <w:rsid w:val="00DA1024"/>
    <w:rsid w:val="00DA1193"/>
    <w:rsid w:val="00DA1409"/>
    <w:rsid w:val="00DA161A"/>
    <w:rsid w:val="00DA16F7"/>
    <w:rsid w:val="00DA181F"/>
    <w:rsid w:val="00DA191C"/>
    <w:rsid w:val="00DA192E"/>
    <w:rsid w:val="00DA233A"/>
    <w:rsid w:val="00DA2826"/>
    <w:rsid w:val="00DA2926"/>
    <w:rsid w:val="00DA2EAF"/>
    <w:rsid w:val="00DA31A5"/>
    <w:rsid w:val="00DA32D6"/>
    <w:rsid w:val="00DA34C6"/>
    <w:rsid w:val="00DA3BBB"/>
    <w:rsid w:val="00DA3C84"/>
    <w:rsid w:val="00DA3CCE"/>
    <w:rsid w:val="00DA3E8B"/>
    <w:rsid w:val="00DA3E8D"/>
    <w:rsid w:val="00DA3EB6"/>
    <w:rsid w:val="00DA450A"/>
    <w:rsid w:val="00DA450E"/>
    <w:rsid w:val="00DA4624"/>
    <w:rsid w:val="00DA488E"/>
    <w:rsid w:val="00DA49D5"/>
    <w:rsid w:val="00DA4C2B"/>
    <w:rsid w:val="00DA4CF5"/>
    <w:rsid w:val="00DA4E31"/>
    <w:rsid w:val="00DA4E43"/>
    <w:rsid w:val="00DA5288"/>
    <w:rsid w:val="00DA56A2"/>
    <w:rsid w:val="00DA56BD"/>
    <w:rsid w:val="00DA5D51"/>
    <w:rsid w:val="00DA5E31"/>
    <w:rsid w:val="00DA5E98"/>
    <w:rsid w:val="00DA724A"/>
    <w:rsid w:val="00DA74F4"/>
    <w:rsid w:val="00DA7802"/>
    <w:rsid w:val="00DA791C"/>
    <w:rsid w:val="00DA7C21"/>
    <w:rsid w:val="00DA7CC7"/>
    <w:rsid w:val="00DB0029"/>
    <w:rsid w:val="00DB01EA"/>
    <w:rsid w:val="00DB0596"/>
    <w:rsid w:val="00DB06DD"/>
    <w:rsid w:val="00DB0BF0"/>
    <w:rsid w:val="00DB11B4"/>
    <w:rsid w:val="00DB1250"/>
    <w:rsid w:val="00DB12A7"/>
    <w:rsid w:val="00DB12C5"/>
    <w:rsid w:val="00DB157F"/>
    <w:rsid w:val="00DB1F11"/>
    <w:rsid w:val="00DB1F74"/>
    <w:rsid w:val="00DB1FC7"/>
    <w:rsid w:val="00DB1FC9"/>
    <w:rsid w:val="00DB29A9"/>
    <w:rsid w:val="00DB29AC"/>
    <w:rsid w:val="00DB2AC7"/>
    <w:rsid w:val="00DB2F0F"/>
    <w:rsid w:val="00DB35DF"/>
    <w:rsid w:val="00DB3AF5"/>
    <w:rsid w:val="00DB41F6"/>
    <w:rsid w:val="00DB4318"/>
    <w:rsid w:val="00DB43EF"/>
    <w:rsid w:val="00DB44C9"/>
    <w:rsid w:val="00DB4A16"/>
    <w:rsid w:val="00DB4B9B"/>
    <w:rsid w:val="00DB4BAE"/>
    <w:rsid w:val="00DB4D3D"/>
    <w:rsid w:val="00DB5059"/>
    <w:rsid w:val="00DB5120"/>
    <w:rsid w:val="00DB549B"/>
    <w:rsid w:val="00DB56A7"/>
    <w:rsid w:val="00DB5B87"/>
    <w:rsid w:val="00DB5E7D"/>
    <w:rsid w:val="00DB63BA"/>
    <w:rsid w:val="00DB6C5D"/>
    <w:rsid w:val="00DB6EC5"/>
    <w:rsid w:val="00DB72B4"/>
    <w:rsid w:val="00DB72F0"/>
    <w:rsid w:val="00DB742E"/>
    <w:rsid w:val="00DB74AF"/>
    <w:rsid w:val="00DB7E96"/>
    <w:rsid w:val="00DB7F18"/>
    <w:rsid w:val="00DB7FD6"/>
    <w:rsid w:val="00DC02EF"/>
    <w:rsid w:val="00DC03C0"/>
    <w:rsid w:val="00DC05D9"/>
    <w:rsid w:val="00DC0793"/>
    <w:rsid w:val="00DC087F"/>
    <w:rsid w:val="00DC0CD2"/>
    <w:rsid w:val="00DC0F85"/>
    <w:rsid w:val="00DC127E"/>
    <w:rsid w:val="00DC1988"/>
    <w:rsid w:val="00DC1E90"/>
    <w:rsid w:val="00DC1F8A"/>
    <w:rsid w:val="00DC2388"/>
    <w:rsid w:val="00DC250A"/>
    <w:rsid w:val="00DC252B"/>
    <w:rsid w:val="00DC27A3"/>
    <w:rsid w:val="00DC2946"/>
    <w:rsid w:val="00DC2D68"/>
    <w:rsid w:val="00DC2E07"/>
    <w:rsid w:val="00DC2EA9"/>
    <w:rsid w:val="00DC2EC7"/>
    <w:rsid w:val="00DC2F61"/>
    <w:rsid w:val="00DC2FF3"/>
    <w:rsid w:val="00DC3304"/>
    <w:rsid w:val="00DC3682"/>
    <w:rsid w:val="00DC3995"/>
    <w:rsid w:val="00DC3AEB"/>
    <w:rsid w:val="00DC3C08"/>
    <w:rsid w:val="00DC3CE7"/>
    <w:rsid w:val="00DC3EA8"/>
    <w:rsid w:val="00DC42E9"/>
    <w:rsid w:val="00DC44A4"/>
    <w:rsid w:val="00DC451A"/>
    <w:rsid w:val="00DC45B7"/>
    <w:rsid w:val="00DC518F"/>
    <w:rsid w:val="00DC52B2"/>
    <w:rsid w:val="00DC52F2"/>
    <w:rsid w:val="00DC54FB"/>
    <w:rsid w:val="00DC55F9"/>
    <w:rsid w:val="00DC561D"/>
    <w:rsid w:val="00DC56DB"/>
    <w:rsid w:val="00DC58E9"/>
    <w:rsid w:val="00DC5AAF"/>
    <w:rsid w:val="00DC5E2A"/>
    <w:rsid w:val="00DC659B"/>
    <w:rsid w:val="00DC6744"/>
    <w:rsid w:val="00DC6A81"/>
    <w:rsid w:val="00DC6CF4"/>
    <w:rsid w:val="00DC6D94"/>
    <w:rsid w:val="00DC6F56"/>
    <w:rsid w:val="00DC6FC5"/>
    <w:rsid w:val="00DC7014"/>
    <w:rsid w:val="00DC7117"/>
    <w:rsid w:val="00DC74E8"/>
    <w:rsid w:val="00DC7858"/>
    <w:rsid w:val="00DC789F"/>
    <w:rsid w:val="00DC7D34"/>
    <w:rsid w:val="00DC7D9F"/>
    <w:rsid w:val="00DC7E82"/>
    <w:rsid w:val="00DD0610"/>
    <w:rsid w:val="00DD0C3A"/>
    <w:rsid w:val="00DD0D6C"/>
    <w:rsid w:val="00DD0EF1"/>
    <w:rsid w:val="00DD0F11"/>
    <w:rsid w:val="00DD0F14"/>
    <w:rsid w:val="00DD112A"/>
    <w:rsid w:val="00DD144D"/>
    <w:rsid w:val="00DD1475"/>
    <w:rsid w:val="00DD16CA"/>
    <w:rsid w:val="00DD1CD2"/>
    <w:rsid w:val="00DD273E"/>
    <w:rsid w:val="00DD288C"/>
    <w:rsid w:val="00DD291D"/>
    <w:rsid w:val="00DD2C3C"/>
    <w:rsid w:val="00DD3856"/>
    <w:rsid w:val="00DD3986"/>
    <w:rsid w:val="00DD3B88"/>
    <w:rsid w:val="00DD3E68"/>
    <w:rsid w:val="00DD3F3E"/>
    <w:rsid w:val="00DD4118"/>
    <w:rsid w:val="00DD41C0"/>
    <w:rsid w:val="00DD450A"/>
    <w:rsid w:val="00DD488F"/>
    <w:rsid w:val="00DD497B"/>
    <w:rsid w:val="00DD4C10"/>
    <w:rsid w:val="00DD51EE"/>
    <w:rsid w:val="00DD52C9"/>
    <w:rsid w:val="00DD5369"/>
    <w:rsid w:val="00DD5561"/>
    <w:rsid w:val="00DD566C"/>
    <w:rsid w:val="00DD572D"/>
    <w:rsid w:val="00DD5D9E"/>
    <w:rsid w:val="00DD5DF2"/>
    <w:rsid w:val="00DD5F2C"/>
    <w:rsid w:val="00DD6296"/>
    <w:rsid w:val="00DD668F"/>
    <w:rsid w:val="00DD6750"/>
    <w:rsid w:val="00DD6771"/>
    <w:rsid w:val="00DD686D"/>
    <w:rsid w:val="00DD6AA7"/>
    <w:rsid w:val="00DD6B96"/>
    <w:rsid w:val="00DD6CE0"/>
    <w:rsid w:val="00DD6D4F"/>
    <w:rsid w:val="00DD6D76"/>
    <w:rsid w:val="00DD6DA8"/>
    <w:rsid w:val="00DD7083"/>
    <w:rsid w:val="00DD7144"/>
    <w:rsid w:val="00DD72F5"/>
    <w:rsid w:val="00DD74D8"/>
    <w:rsid w:val="00DD7750"/>
    <w:rsid w:val="00DD7993"/>
    <w:rsid w:val="00DD7C51"/>
    <w:rsid w:val="00DD7DE1"/>
    <w:rsid w:val="00DD7EAE"/>
    <w:rsid w:val="00DE0245"/>
    <w:rsid w:val="00DE0466"/>
    <w:rsid w:val="00DE0B39"/>
    <w:rsid w:val="00DE0D32"/>
    <w:rsid w:val="00DE0E09"/>
    <w:rsid w:val="00DE14B3"/>
    <w:rsid w:val="00DE1A0B"/>
    <w:rsid w:val="00DE1E80"/>
    <w:rsid w:val="00DE1EE4"/>
    <w:rsid w:val="00DE1FF1"/>
    <w:rsid w:val="00DE23CB"/>
    <w:rsid w:val="00DE2484"/>
    <w:rsid w:val="00DE2832"/>
    <w:rsid w:val="00DE2836"/>
    <w:rsid w:val="00DE28AC"/>
    <w:rsid w:val="00DE2B63"/>
    <w:rsid w:val="00DE2C6D"/>
    <w:rsid w:val="00DE2CBF"/>
    <w:rsid w:val="00DE33A4"/>
    <w:rsid w:val="00DE3A31"/>
    <w:rsid w:val="00DE3AD4"/>
    <w:rsid w:val="00DE3B78"/>
    <w:rsid w:val="00DE4906"/>
    <w:rsid w:val="00DE4EB8"/>
    <w:rsid w:val="00DE5020"/>
    <w:rsid w:val="00DE542B"/>
    <w:rsid w:val="00DE5452"/>
    <w:rsid w:val="00DE5610"/>
    <w:rsid w:val="00DE56D8"/>
    <w:rsid w:val="00DE591B"/>
    <w:rsid w:val="00DE599D"/>
    <w:rsid w:val="00DE5A4F"/>
    <w:rsid w:val="00DE5C9C"/>
    <w:rsid w:val="00DE610D"/>
    <w:rsid w:val="00DE6355"/>
    <w:rsid w:val="00DE65D4"/>
    <w:rsid w:val="00DE6660"/>
    <w:rsid w:val="00DE66DB"/>
    <w:rsid w:val="00DE66F1"/>
    <w:rsid w:val="00DE6701"/>
    <w:rsid w:val="00DE6B2D"/>
    <w:rsid w:val="00DE6B67"/>
    <w:rsid w:val="00DE6C85"/>
    <w:rsid w:val="00DE6D5F"/>
    <w:rsid w:val="00DE6E78"/>
    <w:rsid w:val="00DE6F35"/>
    <w:rsid w:val="00DE73B5"/>
    <w:rsid w:val="00DE7404"/>
    <w:rsid w:val="00DE780F"/>
    <w:rsid w:val="00DE7CE3"/>
    <w:rsid w:val="00DF0147"/>
    <w:rsid w:val="00DF069D"/>
    <w:rsid w:val="00DF086C"/>
    <w:rsid w:val="00DF0A7B"/>
    <w:rsid w:val="00DF0C0C"/>
    <w:rsid w:val="00DF0C10"/>
    <w:rsid w:val="00DF0C74"/>
    <w:rsid w:val="00DF0D77"/>
    <w:rsid w:val="00DF1086"/>
    <w:rsid w:val="00DF1193"/>
    <w:rsid w:val="00DF14E2"/>
    <w:rsid w:val="00DF157B"/>
    <w:rsid w:val="00DF184C"/>
    <w:rsid w:val="00DF18D5"/>
    <w:rsid w:val="00DF1BBA"/>
    <w:rsid w:val="00DF1E9B"/>
    <w:rsid w:val="00DF1F23"/>
    <w:rsid w:val="00DF1F82"/>
    <w:rsid w:val="00DF1F89"/>
    <w:rsid w:val="00DF1F8B"/>
    <w:rsid w:val="00DF26C4"/>
    <w:rsid w:val="00DF2943"/>
    <w:rsid w:val="00DF2950"/>
    <w:rsid w:val="00DF2CA5"/>
    <w:rsid w:val="00DF2D42"/>
    <w:rsid w:val="00DF2DC2"/>
    <w:rsid w:val="00DF2E2E"/>
    <w:rsid w:val="00DF3137"/>
    <w:rsid w:val="00DF33F2"/>
    <w:rsid w:val="00DF368C"/>
    <w:rsid w:val="00DF3AF6"/>
    <w:rsid w:val="00DF3B81"/>
    <w:rsid w:val="00DF3FE6"/>
    <w:rsid w:val="00DF4389"/>
    <w:rsid w:val="00DF4486"/>
    <w:rsid w:val="00DF47B0"/>
    <w:rsid w:val="00DF47EA"/>
    <w:rsid w:val="00DF493F"/>
    <w:rsid w:val="00DF4945"/>
    <w:rsid w:val="00DF4DFD"/>
    <w:rsid w:val="00DF4ECB"/>
    <w:rsid w:val="00DF4F38"/>
    <w:rsid w:val="00DF4F54"/>
    <w:rsid w:val="00DF4F79"/>
    <w:rsid w:val="00DF5406"/>
    <w:rsid w:val="00DF583F"/>
    <w:rsid w:val="00DF5E89"/>
    <w:rsid w:val="00DF5F93"/>
    <w:rsid w:val="00DF5FD4"/>
    <w:rsid w:val="00DF62BE"/>
    <w:rsid w:val="00DF67B9"/>
    <w:rsid w:val="00DF67F5"/>
    <w:rsid w:val="00DF6BA1"/>
    <w:rsid w:val="00DF6BAD"/>
    <w:rsid w:val="00DF723A"/>
    <w:rsid w:val="00DF73E9"/>
    <w:rsid w:val="00DF75AD"/>
    <w:rsid w:val="00DF76E6"/>
    <w:rsid w:val="00DF7B39"/>
    <w:rsid w:val="00DF7BD6"/>
    <w:rsid w:val="00DF7DD5"/>
    <w:rsid w:val="00E0003A"/>
    <w:rsid w:val="00E006D7"/>
    <w:rsid w:val="00E008C7"/>
    <w:rsid w:val="00E0092E"/>
    <w:rsid w:val="00E009AC"/>
    <w:rsid w:val="00E00A4C"/>
    <w:rsid w:val="00E00B8F"/>
    <w:rsid w:val="00E01643"/>
    <w:rsid w:val="00E01AA2"/>
    <w:rsid w:val="00E02431"/>
    <w:rsid w:val="00E024C7"/>
    <w:rsid w:val="00E0279E"/>
    <w:rsid w:val="00E02CBF"/>
    <w:rsid w:val="00E032C7"/>
    <w:rsid w:val="00E033F7"/>
    <w:rsid w:val="00E0375A"/>
    <w:rsid w:val="00E03EBE"/>
    <w:rsid w:val="00E04010"/>
    <w:rsid w:val="00E040AB"/>
    <w:rsid w:val="00E0430B"/>
    <w:rsid w:val="00E0450B"/>
    <w:rsid w:val="00E04566"/>
    <w:rsid w:val="00E047A9"/>
    <w:rsid w:val="00E049F8"/>
    <w:rsid w:val="00E04B9E"/>
    <w:rsid w:val="00E04FAE"/>
    <w:rsid w:val="00E0575F"/>
    <w:rsid w:val="00E059E0"/>
    <w:rsid w:val="00E05A79"/>
    <w:rsid w:val="00E06367"/>
    <w:rsid w:val="00E06632"/>
    <w:rsid w:val="00E06665"/>
    <w:rsid w:val="00E06730"/>
    <w:rsid w:val="00E06959"/>
    <w:rsid w:val="00E069F8"/>
    <w:rsid w:val="00E06AE0"/>
    <w:rsid w:val="00E06B0E"/>
    <w:rsid w:val="00E06C99"/>
    <w:rsid w:val="00E06DAA"/>
    <w:rsid w:val="00E06DDE"/>
    <w:rsid w:val="00E06EA2"/>
    <w:rsid w:val="00E070A0"/>
    <w:rsid w:val="00E07182"/>
    <w:rsid w:val="00E0742B"/>
    <w:rsid w:val="00E07BB0"/>
    <w:rsid w:val="00E07E81"/>
    <w:rsid w:val="00E1052F"/>
    <w:rsid w:val="00E1076B"/>
    <w:rsid w:val="00E10805"/>
    <w:rsid w:val="00E108A2"/>
    <w:rsid w:val="00E109CC"/>
    <w:rsid w:val="00E109E6"/>
    <w:rsid w:val="00E10A56"/>
    <w:rsid w:val="00E10BA9"/>
    <w:rsid w:val="00E11154"/>
    <w:rsid w:val="00E111EB"/>
    <w:rsid w:val="00E11203"/>
    <w:rsid w:val="00E11449"/>
    <w:rsid w:val="00E114A3"/>
    <w:rsid w:val="00E114FA"/>
    <w:rsid w:val="00E1176E"/>
    <w:rsid w:val="00E1193C"/>
    <w:rsid w:val="00E11ADD"/>
    <w:rsid w:val="00E11BB1"/>
    <w:rsid w:val="00E12068"/>
    <w:rsid w:val="00E12268"/>
    <w:rsid w:val="00E122B6"/>
    <w:rsid w:val="00E124A8"/>
    <w:rsid w:val="00E1260D"/>
    <w:rsid w:val="00E12AE4"/>
    <w:rsid w:val="00E13871"/>
    <w:rsid w:val="00E13F97"/>
    <w:rsid w:val="00E14522"/>
    <w:rsid w:val="00E14DAD"/>
    <w:rsid w:val="00E14E46"/>
    <w:rsid w:val="00E14F31"/>
    <w:rsid w:val="00E14FA4"/>
    <w:rsid w:val="00E15437"/>
    <w:rsid w:val="00E1552A"/>
    <w:rsid w:val="00E1575B"/>
    <w:rsid w:val="00E15CC1"/>
    <w:rsid w:val="00E16138"/>
    <w:rsid w:val="00E16187"/>
    <w:rsid w:val="00E16324"/>
    <w:rsid w:val="00E16598"/>
    <w:rsid w:val="00E16BE8"/>
    <w:rsid w:val="00E16CF5"/>
    <w:rsid w:val="00E170F1"/>
    <w:rsid w:val="00E17196"/>
    <w:rsid w:val="00E17227"/>
    <w:rsid w:val="00E17336"/>
    <w:rsid w:val="00E17431"/>
    <w:rsid w:val="00E17598"/>
    <w:rsid w:val="00E176E2"/>
    <w:rsid w:val="00E1777B"/>
    <w:rsid w:val="00E17B31"/>
    <w:rsid w:val="00E17DF2"/>
    <w:rsid w:val="00E17F1C"/>
    <w:rsid w:val="00E17F1D"/>
    <w:rsid w:val="00E20147"/>
    <w:rsid w:val="00E2052E"/>
    <w:rsid w:val="00E2085F"/>
    <w:rsid w:val="00E20C9B"/>
    <w:rsid w:val="00E213FC"/>
    <w:rsid w:val="00E213FE"/>
    <w:rsid w:val="00E21662"/>
    <w:rsid w:val="00E217BD"/>
    <w:rsid w:val="00E21E68"/>
    <w:rsid w:val="00E21FBE"/>
    <w:rsid w:val="00E2213D"/>
    <w:rsid w:val="00E222B0"/>
    <w:rsid w:val="00E225E1"/>
    <w:rsid w:val="00E2268A"/>
    <w:rsid w:val="00E22BF0"/>
    <w:rsid w:val="00E22CE5"/>
    <w:rsid w:val="00E22FE0"/>
    <w:rsid w:val="00E234C1"/>
    <w:rsid w:val="00E239A4"/>
    <w:rsid w:val="00E23C1F"/>
    <w:rsid w:val="00E23D92"/>
    <w:rsid w:val="00E24025"/>
    <w:rsid w:val="00E240BC"/>
    <w:rsid w:val="00E24277"/>
    <w:rsid w:val="00E24670"/>
    <w:rsid w:val="00E249E6"/>
    <w:rsid w:val="00E24ADF"/>
    <w:rsid w:val="00E24AE3"/>
    <w:rsid w:val="00E24B0A"/>
    <w:rsid w:val="00E24CB8"/>
    <w:rsid w:val="00E24E05"/>
    <w:rsid w:val="00E24E12"/>
    <w:rsid w:val="00E2524E"/>
    <w:rsid w:val="00E2528C"/>
    <w:rsid w:val="00E2532F"/>
    <w:rsid w:val="00E2569F"/>
    <w:rsid w:val="00E25811"/>
    <w:rsid w:val="00E259A7"/>
    <w:rsid w:val="00E25B13"/>
    <w:rsid w:val="00E25EC2"/>
    <w:rsid w:val="00E25FA3"/>
    <w:rsid w:val="00E26666"/>
    <w:rsid w:val="00E26931"/>
    <w:rsid w:val="00E269EF"/>
    <w:rsid w:val="00E26E6E"/>
    <w:rsid w:val="00E27071"/>
    <w:rsid w:val="00E2763A"/>
    <w:rsid w:val="00E277D2"/>
    <w:rsid w:val="00E27A12"/>
    <w:rsid w:val="00E27E91"/>
    <w:rsid w:val="00E30320"/>
    <w:rsid w:val="00E30667"/>
    <w:rsid w:val="00E3093A"/>
    <w:rsid w:val="00E309D2"/>
    <w:rsid w:val="00E30B96"/>
    <w:rsid w:val="00E30EA0"/>
    <w:rsid w:val="00E31644"/>
    <w:rsid w:val="00E316A8"/>
    <w:rsid w:val="00E31852"/>
    <w:rsid w:val="00E31907"/>
    <w:rsid w:val="00E31BAC"/>
    <w:rsid w:val="00E31FE9"/>
    <w:rsid w:val="00E3200A"/>
    <w:rsid w:val="00E32415"/>
    <w:rsid w:val="00E3245F"/>
    <w:rsid w:val="00E3280F"/>
    <w:rsid w:val="00E32CB8"/>
    <w:rsid w:val="00E330A5"/>
    <w:rsid w:val="00E3384B"/>
    <w:rsid w:val="00E338F2"/>
    <w:rsid w:val="00E3397C"/>
    <w:rsid w:val="00E33E87"/>
    <w:rsid w:val="00E3428C"/>
    <w:rsid w:val="00E34432"/>
    <w:rsid w:val="00E348C6"/>
    <w:rsid w:val="00E349AF"/>
    <w:rsid w:val="00E34A38"/>
    <w:rsid w:val="00E34B1E"/>
    <w:rsid w:val="00E34B7F"/>
    <w:rsid w:val="00E34BDA"/>
    <w:rsid w:val="00E34F3C"/>
    <w:rsid w:val="00E3542A"/>
    <w:rsid w:val="00E356DD"/>
    <w:rsid w:val="00E3596E"/>
    <w:rsid w:val="00E35CF0"/>
    <w:rsid w:val="00E35E17"/>
    <w:rsid w:val="00E36025"/>
    <w:rsid w:val="00E360C7"/>
    <w:rsid w:val="00E361DC"/>
    <w:rsid w:val="00E3633C"/>
    <w:rsid w:val="00E36595"/>
    <w:rsid w:val="00E3681C"/>
    <w:rsid w:val="00E4098C"/>
    <w:rsid w:val="00E40ACA"/>
    <w:rsid w:val="00E40E97"/>
    <w:rsid w:val="00E41060"/>
    <w:rsid w:val="00E410EC"/>
    <w:rsid w:val="00E41139"/>
    <w:rsid w:val="00E4146C"/>
    <w:rsid w:val="00E4149F"/>
    <w:rsid w:val="00E41750"/>
    <w:rsid w:val="00E419D9"/>
    <w:rsid w:val="00E41BCF"/>
    <w:rsid w:val="00E41FC6"/>
    <w:rsid w:val="00E4202F"/>
    <w:rsid w:val="00E42394"/>
    <w:rsid w:val="00E424F4"/>
    <w:rsid w:val="00E427D9"/>
    <w:rsid w:val="00E42814"/>
    <w:rsid w:val="00E42BE7"/>
    <w:rsid w:val="00E42CDE"/>
    <w:rsid w:val="00E42D59"/>
    <w:rsid w:val="00E42D65"/>
    <w:rsid w:val="00E42EB8"/>
    <w:rsid w:val="00E43462"/>
    <w:rsid w:val="00E43925"/>
    <w:rsid w:val="00E44312"/>
    <w:rsid w:val="00E4452E"/>
    <w:rsid w:val="00E445DC"/>
    <w:rsid w:val="00E451E9"/>
    <w:rsid w:val="00E45648"/>
    <w:rsid w:val="00E45680"/>
    <w:rsid w:val="00E456A7"/>
    <w:rsid w:val="00E45976"/>
    <w:rsid w:val="00E45FAE"/>
    <w:rsid w:val="00E45FC2"/>
    <w:rsid w:val="00E4632D"/>
    <w:rsid w:val="00E46702"/>
    <w:rsid w:val="00E46801"/>
    <w:rsid w:val="00E46A05"/>
    <w:rsid w:val="00E46FE5"/>
    <w:rsid w:val="00E477C8"/>
    <w:rsid w:val="00E479A5"/>
    <w:rsid w:val="00E47FED"/>
    <w:rsid w:val="00E502BE"/>
    <w:rsid w:val="00E50371"/>
    <w:rsid w:val="00E506EE"/>
    <w:rsid w:val="00E50740"/>
    <w:rsid w:val="00E50B98"/>
    <w:rsid w:val="00E51522"/>
    <w:rsid w:val="00E5163D"/>
    <w:rsid w:val="00E51AFB"/>
    <w:rsid w:val="00E51D81"/>
    <w:rsid w:val="00E52024"/>
    <w:rsid w:val="00E520E2"/>
    <w:rsid w:val="00E52147"/>
    <w:rsid w:val="00E521E2"/>
    <w:rsid w:val="00E52734"/>
    <w:rsid w:val="00E52E5C"/>
    <w:rsid w:val="00E52FC3"/>
    <w:rsid w:val="00E530E6"/>
    <w:rsid w:val="00E533AE"/>
    <w:rsid w:val="00E535A3"/>
    <w:rsid w:val="00E5374C"/>
    <w:rsid w:val="00E5390B"/>
    <w:rsid w:val="00E5422D"/>
    <w:rsid w:val="00E543F5"/>
    <w:rsid w:val="00E54733"/>
    <w:rsid w:val="00E547AC"/>
    <w:rsid w:val="00E54C13"/>
    <w:rsid w:val="00E54D5C"/>
    <w:rsid w:val="00E54D6D"/>
    <w:rsid w:val="00E54EBB"/>
    <w:rsid w:val="00E55460"/>
    <w:rsid w:val="00E554D0"/>
    <w:rsid w:val="00E5560D"/>
    <w:rsid w:val="00E55862"/>
    <w:rsid w:val="00E55B5B"/>
    <w:rsid w:val="00E55F3B"/>
    <w:rsid w:val="00E567DD"/>
    <w:rsid w:val="00E56816"/>
    <w:rsid w:val="00E56F60"/>
    <w:rsid w:val="00E572B8"/>
    <w:rsid w:val="00E6003C"/>
    <w:rsid w:val="00E602C9"/>
    <w:rsid w:val="00E6061D"/>
    <w:rsid w:val="00E60696"/>
    <w:rsid w:val="00E6075B"/>
    <w:rsid w:val="00E60B99"/>
    <w:rsid w:val="00E60CA0"/>
    <w:rsid w:val="00E60CDE"/>
    <w:rsid w:val="00E60D0A"/>
    <w:rsid w:val="00E60FDF"/>
    <w:rsid w:val="00E6205C"/>
    <w:rsid w:val="00E624AE"/>
    <w:rsid w:val="00E624BE"/>
    <w:rsid w:val="00E625E7"/>
    <w:rsid w:val="00E6270B"/>
    <w:rsid w:val="00E6282B"/>
    <w:rsid w:val="00E62CDC"/>
    <w:rsid w:val="00E6305B"/>
    <w:rsid w:val="00E631C2"/>
    <w:rsid w:val="00E63339"/>
    <w:rsid w:val="00E633D0"/>
    <w:rsid w:val="00E634E6"/>
    <w:rsid w:val="00E63E95"/>
    <w:rsid w:val="00E640A7"/>
    <w:rsid w:val="00E642B2"/>
    <w:rsid w:val="00E6442C"/>
    <w:rsid w:val="00E64698"/>
    <w:rsid w:val="00E64833"/>
    <w:rsid w:val="00E64B85"/>
    <w:rsid w:val="00E64BFE"/>
    <w:rsid w:val="00E64E19"/>
    <w:rsid w:val="00E6513F"/>
    <w:rsid w:val="00E6514F"/>
    <w:rsid w:val="00E651BD"/>
    <w:rsid w:val="00E65204"/>
    <w:rsid w:val="00E65CE0"/>
    <w:rsid w:val="00E65F3C"/>
    <w:rsid w:val="00E662BD"/>
    <w:rsid w:val="00E66306"/>
    <w:rsid w:val="00E66627"/>
    <w:rsid w:val="00E6675B"/>
    <w:rsid w:val="00E66DD3"/>
    <w:rsid w:val="00E6741F"/>
    <w:rsid w:val="00E67601"/>
    <w:rsid w:val="00E67658"/>
    <w:rsid w:val="00E67819"/>
    <w:rsid w:val="00E67839"/>
    <w:rsid w:val="00E67A53"/>
    <w:rsid w:val="00E7005C"/>
    <w:rsid w:val="00E70547"/>
    <w:rsid w:val="00E70729"/>
    <w:rsid w:val="00E708AA"/>
    <w:rsid w:val="00E70B35"/>
    <w:rsid w:val="00E70EF5"/>
    <w:rsid w:val="00E70F2F"/>
    <w:rsid w:val="00E719FE"/>
    <w:rsid w:val="00E71C20"/>
    <w:rsid w:val="00E7200C"/>
    <w:rsid w:val="00E72117"/>
    <w:rsid w:val="00E72164"/>
    <w:rsid w:val="00E72275"/>
    <w:rsid w:val="00E723C2"/>
    <w:rsid w:val="00E72671"/>
    <w:rsid w:val="00E72709"/>
    <w:rsid w:val="00E72BCA"/>
    <w:rsid w:val="00E72E5F"/>
    <w:rsid w:val="00E730D8"/>
    <w:rsid w:val="00E7312A"/>
    <w:rsid w:val="00E7356B"/>
    <w:rsid w:val="00E738FA"/>
    <w:rsid w:val="00E73A6C"/>
    <w:rsid w:val="00E73DBB"/>
    <w:rsid w:val="00E74053"/>
    <w:rsid w:val="00E74526"/>
    <w:rsid w:val="00E74916"/>
    <w:rsid w:val="00E751AE"/>
    <w:rsid w:val="00E752A8"/>
    <w:rsid w:val="00E7531A"/>
    <w:rsid w:val="00E75692"/>
    <w:rsid w:val="00E7576F"/>
    <w:rsid w:val="00E757A4"/>
    <w:rsid w:val="00E7596A"/>
    <w:rsid w:val="00E75F1E"/>
    <w:rsid w:val="00E76719"/>
    <w:rsid w:val="00E769C7"/>
    <w:rsid w:val="00E76A65"/>
    <w:rsid w:val="00E76B7C"/>
    <w:rsid w:val="00E76C5C"/>
    <w:rsid w:val="00E77414"/>
    <w:rsid w:val="00E77851"/>
    <w:rsid w:val="00E801B0"/>
    <w:rsid w:val="00E8062E"/>
    <w:rsid w:val="00E81098"/>
    <w:rsid w:val="00E811E2"/>
    <w:rsid w:val="00E8179F"/>
    <w:rsid w:val="00E81D09"/>
    <w:rsid w:val="00E81FEE"/>
    <w:rsid w:val="00E8215B"/>
    <w:rsid w:val="00E8230A"/>
    <w:rsid w:val="00E8233A"/>
    <w:rsid w:val="00E823D7"/>
    <w:rsid w:val="00E8241E"/>
    <w:rsid w:val="00E82534"/>
    <w:rsid w:val="00E82613"/>
    <w:rsid w:val="00E826A0"/>
    <w:rsid w:val="00E82BAA"/>
    <w:rsid w:val="00E82C0E"/>
    <w:rsid w:val="00E82CDC"/>
    <w:rsid w:val="00E82D71"/>
    <w:rsid w:val="00E82E8E"/>
    <w:rsid w:val="00E82F5E"/>
    <w:rsid w:val="00E83267"/>
    <w:rsid w:val="00E8357B"/>
    <w:rsid w:val="00E83C36"/>
    <w:rsid w:val="00E83D04"/>
    <w:rsid w:val="00E83FCD"/>
    <w:rsid w:val="00E844AB"/>
    <w:rsid w:val="00E8453B"/>
    <w:rsid w:val="00E84633"/>
    <w:rsid w:val="00E8484B"/>
    <w:rsid w:val="00E84AFB"/>
    <w:rsid w:val="00E84C2A"/>
    <w:rsid w:val="00E84C56"/>
    <w:rsid w:val="00E84DD7"/>
    <w:rsid w:val="00E84FAE"/>
    <w:rsid w:val="00E84FD5"/>
    <w:rsid w:val="00E8504D"/>
    <w:rsid w:val="00E85227"/>
    <w:rsid w:val="00E8582D"/>
    <w:rsid w:val="00E85970"/>
    <w:rsid w:val="00E85A47"/>
    <w:rsid w:val="00E85D95"/>
    <w:rsid w:val="00E86386"/>
    <w:rsid w:val="00E86A0B"/>
    <w:rsid w:val="00E86ECA"/>
    <w:rsid w:val="00E87220"/>
    <w:rsid w:val="00E87361"/>
    <w:rsid w:val="00E873D2"/>
    <w:rsid w:val="00E87970"/>
    <w:rsid w:val="00E87A19"/>
    <w:rsid w:val="00E87A2A"/>
    <w:rsid w:val="00E87EB6"/>
    <w:rsid w:val="00E9021B"/>
    <w:rsid w:val="00E902F1"/>
    <w:rsid w:val="00E90433"/>
    <w:rsid w:val="00E90673"/>
    <w:rsid w:val="00E90764"/>
    <w:rsid w:val="00E907A6"/>
    <w:rsid w:val="00E9081D"/>
    <w:rsid w:val="00E90B59"/>
    <w:rsid w:val="00E90D2A"/>
    <w:rsid w:val="00E9107B"/>
    <w:rsid w:val="00E911A1"/>
    <w:rsid w:val="00E916B4"/>
    <w:rsid w:val="00E917A5"/>
    <w:rsid w:val="00E91840"/>
    <w:rsid w:val="00E918D5"/>
    <w:rsid w:val="00E919C0"/>
    <w:rsid w:val="00E92003"/>
    <w:rsid w:val="00E92096"/>
    <w:rsid w:val="00E9227D"/>
    <w:rsid w:val="00E922F7"/>
    <w:rsid w:val="00E92430"/>
    <w:rsid w:val="00E924EE"/>
    <w:rsid w:val="00E92BF7"/>
    <w:rsid w:val="00E92F1A"/>
    <w:rsid w:val="00E93545"/>
    <w:rsid w:val="00E935DD"/>
    <w:rsid w:val="00E93641"/>
    <w:rsid w:val="00E939E6"/>
    <w:rsid w:val="00E93CF3"/>
    <w:rsid w:val="00E93E52"/>
    <w:rsid w:val="00E93F8C"/>
    <w:rsid w:val="00E9461D"/>
    <w:rsid w:val="00E9466D"/>
    <w:rsid w:val="00E946BC"/>
    <w:rsid w:val="00E94AB7"/>
    <w:rsid w:val="00E94EB0"/>
    <w:rsid w:val="00E9538F"/>
    <w:rsid w:val="00E954BA"/>
    <w:rsid w:val="00E959E5"/>
    <w:rsid w:val="00E9607F"/>
    <w:rsid w:val="00E96137"/>
    <w:rsid w:val="00E9621C"/>
    <w:rsid w:val="00E968A3"/>
    <w:rsid w:val="00E9764F"/>
    <w:rsid w:val="00E97906"/>
    <w:rsid w:val="00E97CCC"/>
    <w:rsid w:val="00E97CD1"/>
    <w:rsid w:val="00E97CD4"/>
    <w:rsid w:val="00E97D0D"/>
    <w:rsid w:val="00EA007B"/>
    <w:rsid w:val="00EA0199"/>
    <w:rsid w:val="00EA02DD"/>
    <w:rsid w:val="00EA0402"/>
    <w:rsid w:val="00EA0435"/>
    <w:rsid w:val="00EA089D"/>
    <w:rsid w:val="00EA0A42"/>
    <w:rsid w:val="00EA0FF4"/>
    <w:rsid w:val="00EA1669"/>
    <w:rsid w:val="00EA1856"/>
    <w:rsid w:val="00EA19AB"/>
    <w:rsid w:val="00EA1A78"/>
    <w:rsid w:val="00EA1B51"/>
    <w:rsid w:val="00EA1BCF"/>
    <w:rsid w:val="00EA1C2D"/>
    <w:rsid w:val="00EA2077"/>
    <w:rsid w:val="00EA2308"/>
    <w:rsid w:val="00EA2A41"/>
    <w:rsid w:val="00EA2CDE"/>
    <w:rsid w:val="00EA2DD5"/>
    <w:rsid w:val="00EA3232"/>
    <w:rsid w:val="00EA346C"/>
    <w:rsid w:val="00EA3D41"/>
    <w:rsid w:val="00EA3EC1"/>
    <w:rsid w:val="00EA408A"/>
    <w:rsid w:val="00EA4243"/>
    <w:rsid w:val="00EA4892"/>
    <w:rsid w:val="00EA49DB"/>
    <w:rsid w:val="00EA4D18"/>
    <w:rsid w:val="00EA4E21"/>
    <w:rsid w:val="00EA4F4A"/>
    <w:rsid w:val="00EA5108"/>
    <w:rsid w:val="00EA5867"/>
    <w:rsid w:val="00EA593E"/>
    <w:rsid w:val="00EA5980"/>
    <w:rsid w:val="00EA5E36"/>
    <w:rsid w:val="00EA5EEC"/>
    <w:rsid w:val="00EA5F4D"/>
    <w:rsid w:val="00EA6149"/>
    <w:rsid w:val="00EA61A5"/>
    <w:rsid w:val="00EA6253"/>
    <w:rsid w:val="00EA66FA"/>
    <w:rsid w:val="00EA6990"/>
    <w:rsid w:val="00EA6B4F"/>
    <w:rsid w:val="00EA742D"/>
    <w:rsid w:val="00EA75D8"/>
    <w:rsid w:val="00EA7737"/>
    <w:rsid w:val="00EA7837"/>
    <w:rsid w:val="00EA7BB5"/>
    <w:rsid w:val="00EA7E53"/>
    <w:rsid w:val="00EB04BC"/>
    <w:rsid w:val="00EB076B"/>
    <w:rsid w:val="00EB0AE5"/>
    <w:rsid w:val="00EB0B7D"/>
    <w:rsid w:val="00EB0C21"/>
    <w:rsid w:val="00EB0F7E"/>
    <w:rsid w:val="00EB1B5C"/>
    <w:rsid w:val="00EB1BBC"/>
    <w:rsid w:val="00EB1BCD"/>
    <w:rsid w:val="00EB1F2C"/>
    <w:rsid w:val="00EB1FDF"/>
    <w:rsid w:val="00EB20DB"/>
    <w:rsid w:val="00EB28F5"/>
    <w:rsid w:val="00EB28FA"/>
    <w:rsid w:val="00EB290C"/>
    <w:rsid w:val="00EB2A4E"/>
    <w:rsid w:val="00EB2C0F"/>
    <w:rsid w:val="00EB2DFC"/>
    <w:rsid w:val="00EB2F86"/>
    <w:rsid w:val="00EB2F9E"/>
    <w:rsid w:val="00EB2FBB"/>
    <w:rsid w:val="00EB30DA"/>
    <w:rsid w:val="00EB3119"/>
    <w:rsid w:val="00EB3666"/>
    <w:rsid w:val="00EB3DC4"/>
    <w:rsid w:val="00EB42B9"/>
    <w:rsid w:val="00EB4537"/>
    <w:rsid w:val="00EB4628"/>
    <w:rsid w:val="00EB47A3"/>
    <w:rsid w:val="00EB4D00"/>
    <w:rsid w:val="00EB5164"/>
    <w:rsid w:val="00EB5284"/>
    <w:rsid w:val="00EB5446"/>
    <w:rsid w:val="00EB5838"/>
    <w:rsid w:val="00EB59DE"/>
    <w:rsid w:val="00EB5C1D"/>
    <w:rsid w:val="00EB633C"/>
    <w:rsid w:val="00EB64F2"/>
    <w:rsid w:val="00EB6582"/>
    <w:rsid w:val="00EB67E7"/>
    <w:rsid w:val="00EB6A04"/>
    <w:rsid w:val="00EB6AAA"/>
    <w:rsid w:val="00EB7006"/>
    <w:rsid w:val="00EB72FB"/>
    <w:rsid w:val="00EB7423"/>
    <w:rsid w:val="00EB74D8"/>
    <w:rsid w:val="00EB7830"/>
    <w:rsid w:val="00EB7B55"/>
    <w:rsid w:val="00EB7BA0"/>
    <w:rsid w:val="00EB7CB2"/>
    <w:rsid w:val="00EB7D13"/>
    <w:rsid w:val="00EC0541"/>
    <w:rsid w:val="00EC058D"/>
    <w:rsid w:val="00EC06A4"/>
    <w:rsid w:val="00EC10C1"/>
    <w:rsid w:val="00EC10D2"/>
    <w:rsid w:val="00EC13A0"/>
    <w:rsid w:val="00EC15CF"/>
    <w:rsid w:val="00EC1783"/>
    <w:rsid w:val="00EC19A1"/>
    <w:rsid w:val="00EC1AC9"/>
    <w:rsid w:val="00EC2080"/>
    <w:rsid w:val="00EC2220"/>
    <w:rsid w:val="00EC2265"/>
    <w:rsid w:val="00EC23A3"/>
    <w:rsid w:val="00EC2888"/>
    <w:rsid w:val="00EC2D17"/>
    <w:rsid w:val="00EC3373"/>
    <w:rsid w:val="00EC33CB"/>
    <w:rsid w:val="00EC342B"/>
    <w:rsid w:val="00EC34F2"/>
    <w:rsid w:val="00EC35E5"/>
    <w:rsid w:val="00EC3649"/>
    <w:rsid w:val="00EC3937"/>
    <w:rsid w:val="00EC39EB"/>
    <w:rsid w:val="00EC3D3C"/>
    <w:rsid w:val="00EC40BD"/>
    <w:rsid w:val="00EC49E5"/>
    <w:rsid w:val="00EC4B09"/>
    <w:rsid w:val="00EC4C39"/>
    <w:rsid w:val="00EC4F0E"/>
    <w:rsid w:val="00EC4F7E"/>
    <w:rsid w:val="00EC53B8"/>
    <w:rsid w:val="00EC54CA"/>
    <w:rsid w:val="00EC5655"/>
    <w:rsid w:val="00EC6099"/>
    <w:rsid w:val="00EC60A0"/>
    <w:rsid w:val="00EC6327"/>
    <w:rsid w:val="00EC64B2"/>
    <w:rsid w:val="00EC64BC"/>
    <w:rsid w:val="00EC6650"/>
    <w:rsid w:val="00EC6739"/>
    <w:rsid w:val="00EC6B55"/>
    <w:rsid w:val="00EC72D7"/>
    <w:rsid w:val="00EC776B"/>
    <w:rsid w:val="00EC79AA"/>
    <w:rsid w:val="00ED0105"/>
    <w:rsid w:val="00ED02AC"/>
    <w:rsid w:val="00ED02BF"/>
    <w:rsid w:val="00ED053F"/>
    <w:rsid w:val="00ED08C5"/>
    <w:rsid w:val="00ED0AAA"/>
    <w:rsid w:val="00ED0B5B"/>
    <w:rsid w:val="00ED0B71"/>
    <w:rsid w:val="00ED0BCC"/>
    <w:rsid w:val="00ED0DB2"/>
    <w:rsid w:val="00ED0EF6"/>
    <w:rsid w:val="00ED16E9"/>
    <w:rsid w:val="00ED1AA5"/>
    <w:rsid w:val="00ED1B80"/>
    <w:rsid w:val="00ED1BDA"/>
    <w:rsid w:val="00ED1F25"/>
    <w:rsid w:val="00ED215B"/>
    <w:rsid w:val="00ED21F7"/>
    <w:rsid w:val="00ED24F6"/>
    <w:rsid w:val="00ED258A"/>
    <w:rsid w:val="00ED26A7"/>
    <w:rsid w:val="00ED296A"/>
    <w:rsid w:val="00ED2C2A"/>
    <w:rsid w:val="00ED2E1D"/>
    <w:rsid w:val="00ED32DD"/>
    <w:rsid w:val="00ED32F3"/>
    <w:rsid w:val="00ED3490"/>
    <w:rsid w:val="00ED398E"/>
    <w:rsid w:val="00ED3AA2"/>
    <w:rsid w:val="00ED3E67"/>
    <w:rsid w:val="00ED3EBD"/>
    <w:rsid w:val="00ED42ED"/>
    <w:rsid w:val="00ED430F"/>
    <w:rsid w:val="00ED44BC"/>
    <w:rsid w:val="00ED4AA1"/>
    <w:rsid w:val="00ED4B55"/>
    <w:rsid w:val="00ED4BE1"/>
    <w:rsid w:val="00ED4F13"/>
    <w:rsid w:val="00ED5349"/>
    <w:rsid w:val="00ED5403"/>
    <w:rsid w:val="00ED5481"/>
    <w:rsid w:val="00ED5A8E"/>
    <w:rsid w:val="00ED5C3A"/>
    <w:rsid w:val="00ED5F37"/>
    <w:rsid w:val="00ED6216"/>
    <w:rsid w:val="00ED626E"/>
    <w:rsid w:val="00ED62C6"/>
    <w:rsid w:val="00ED6359"/>
    <w:rsid w:val="00ED6580"/>
    <w:rsid w:val="00ED69AA"/>
    <w:rsid w:val="00ED6F66"/>
    <w:rsid w:val="00ED7794"/>
    <w:rsid w:val="00ED787C"/>
    <w:rsid w:val="00ED7CA0"/>
    <w:rsid w:val="00ED7F46"/>
    <w:rsid w:val="00EE0345"/>
    <w:rsid w:val="00EE07B7"/>
    <w:rsid w:val="00EE08CF"/>
    <w:rsid w:val="00EE0CF3"/>
    <w:rsid w:val="00EE18B5"/>
    <w:rsid w:val="00EE1969"/>
    <w:rsid w:val="00EE1B9D"/>
    <w:rsid w:val="00EE1E0D"/>
    <w:rsid w:val="00EE1FC3"/>
    <w:rsid w:val="00EE20CD"/>
    <w:rsid w:val="00EE21ED"/>
    <w:rsid w:val="00EE21FE"/>
    <w:rsid w:val="00EE231A"/>
    <w:rsid w:val="00EE23CC"/>
    <w:rsid w:val="00EE29A3"/>
    <w:rsid w:val="00EE2C86"/>
    <w:rsid w:val="00EE344C"/>
    <w:rsid w:val="00EE3710"/>
    <w:rsid w:val="00EE39AA"/>
    <w:rsid w:val="00EE3C41"/>
    <w:rsid w:val="00EE3F45"/>
    <w:rsid w:val="00EE4018"/>
    <w:rsid w:val="00EE4190"/>
    <w:rsid w:val="00EE42AE"/>
    <w:rsid w:val="00EE45DD"/>
    <w:rsid w:val="00EE47F7"/>
    <w:rsid w:val="00EE4883"/>
    <w:rsid w:val="00EE4B9C"/>
    <w:rsid w:val="00EE4D62"/>
    <w:rsid w:val="00EE4DCF"/>
    <w:rsid w:val="00EE4EE3"/>
    <w:rsid w:val="00EE536C"/>
    <w:rsid w:val="00EE5502"/>
    <w:rsid w:val="00EE5BB4"/>
    <w:rsid w:val="00EE5DA9"/>
    <w:rsid w:val="00EE624F"/>
    <w:rsid w:val="00EE655D"/>
    <w:rsid w:val="00EE6564"/>
    <w:rsid w:val="00EE691D"/>
    <w:rsid w:val="00EE6A1C"/>
    <w:rsid w:val="00EE6B11"/>
    <w:rsid w:val="00EE6B8C"/>
    <w:rsid w:val="00EE714C"/>
    <w:rsid w:val="00EE7285"/>
    <w:rsid w:val="00EE7392"/>
    <w:rsid w:val="00EE7B37"/>
    <w:rsid w:val="00EE7DCB"/>
    <w:rsid w:val="00EF024C"/>
    <w:rsid w:val="00EF04D7"/>
    <w:rsid w:val="00EF066D"/>
    <w:rsid w:val="00EF0795"/>
    <w:rsid w:val="00EF08A6"/>
    <w:rsid w:val="00EF0A0C"/>
    <w:rsid w:val="00EF0A5C"/>
    <w:rsid w:val="00EF0BA0"/>
    <w:rsid w:val="00EF0BCC"/>
    <w:rsid w:val="00EF0C91"/>
    <w:rsid w:val="00EF0CF7"/>
    <w:rsid w:val="00EF0EAE"/>
    <w:rsid w:val="00EF1277"/>
    <w:rsid w:val="00EF12C3"/>
    <w:rsid w:val="00EF1300"/>
    <w:rsid w:val="00EF1597"/>
    <w:rsid w:val="00EF1805"/>
    <w:rsid w:val="00EF1AEC"/>
    <w:rsid w:val="00EF1B74"/>
    <w:rsid w:val="00EF1CB0"/>
    <w:rsid w:val="00EF2085"/>
    <w:rsid w:val="00EF21D3"/>
    <w:rsid w:val="00EF2264"/>
    <w:rsid w:val="00EF2506"/>
    <w:rsid w:val="00EF29CD"/>
    <w:rsid w:val="00EF2A33"/>
    <w:rsid w:val="00EF2C49"/>
    <w:rsid w:val="00EF3266"/>
    <w:rsid w:val="00EF3C43"/>
    <w:rsid w:val="00EF40FA"/>
    <w:rsid w:val="00EF481F"/>
    <w:rsid w:val="00EF4AAA"/>
    <w:rsid w:val="00EF50AB"/>
    <w:rsid w:val="00EF51B4"/>
    <w:rsid w:val="00EF52E5"/>
    <w:rsid w:val="00EF556A"/>
    <w:rsid w:val="00EF5DA9"/>
    <w:rsid w:val="00EF61F2"/>
    <w:rsid w:val="00EF639F"/>
    <w:rsid w:val="00EF6435"/>
    <w:rsid w:val="00EF64FF"/>
    <w:rsid w:val="00EF6B41"/>
    <w:rsid w:val="00EF6C70"/>
    <w:rsid w:val="00EF6DC8"/>
    <w:rsid w:val="00EF6E26"/>
    <w:rsid w:val="00EF6E36"/>
    <w:rsid w:val="00EF6ED5"/>
    <w:rsid w:val="00EF7057"/>
    <w:rsid w:val="00EF7060"/>
    <w:rsid w:val="00EF70CA"/>
    <w:rsid w:val="00EF73B2"/>
    <w:rsid w:val="00EF7558"/>
    <w:rsid w:val="00EF75AD"/>
    <w:rsid w:val="00EF7777"/>
    <w:rsid w:val="00EF78E7"/>
    <w:rsid w:val="00F000A0"/>
    <w:rsid w:val="00F0026D"/>
    <w:rsid w:val="00F0065F"/>
    <w:rsid w:val="00F0073E"/>
    <w:rsid w:val="00F00812"/>
    <w:rsid w:val="00F0095D"/>
    <w:rsid w:val="00F00983"/>
    <w:rsid w:val="00F00C85"/>
    <w:rsid w:val="00F00D87"/>
    <w:rsid w:val="00F012A4"/>
    <w:rsid w:val="00F012E1"/>
    <w:rsid w:val="00F0136D"/>
    <w:rsid w:val="00F013C7"/>
    <w:rsid w:val="00F014E1"/>
    <w:rsid w:val="00F01662"/>
    <w:rsid w:val="00F019E8"/>
    <w:rsid w:val="00F01CEF"/>
    <w:rsid w:val="00F02161"/>
    <w:rsid w:val="00F02291"/>
    <w:rsid w:val="00F0240E"/>
    <w:rsid w:val="00F02739"/>
    <w:rsid w:val="00F02965"/>
    <w:rsid w:val="00F02B1E"/>
    <w:rsid w:val="00F035C0"/>
    <w:rsid w:val="00F03711"/>
    <w:rsid w:val="00F038DA"/>
    <w:rsid w:val="00F039FA"/>
    <w:rsid w:val="00F03C60"/>
    <w:rsid w:val="00F04084"/>
    <w:rsid w:val="00F041DF"/>
    <w:rsid w:val="00F0463D"/>
    <w:rsid w:val="00F04BB0"/>
    <w:rsid w:val="00F04DB0"/>
    <w:rsid w:val="00F0562A"/>
    <w:rsid w:val="00F05670"/>
    <w:rsid w:val="00F058D9"/>
    <w:rsid w:val="00F05E6D"/>
    <w:rsid w:val="00F05F08"/>
    <w:rsid w:val="00F05F97"/>
    <w:rsid w:val="00F06076"/>
    <w:rsid w:val="00F060BA"/>
    <w:rsid w:val="00F063F1"/>
    <w:rsid w:val="00F06478"/>
    <w:rsid w:val="00F067E0"/>
    <w:rsid w:val="00F06D12"/>
    <w:rsid w:val="00F06D20"/>
    <w:rsid w:val="00F06F55"/>
    <w:rsid w:val="00F06FD8"/>
    <w:rsid w:val="00F0731F"/>
    <w:rsid w:val="00F079D7"/>
    <w:rsid w:val="00F07F5C"/>
    <w:rsid w:val="00F1025F"/>
    <w:rsid w:val="00F10B6E"/>
    <w:rsid w:val="00F10ECD"/>
    <w:rsid w:val="00F11046"/>
    <w:rsid w:val="00F1120F"/>
    <w:rsid w:val="00F118A2"/>
    <w:rsid w:val="00F11AF8"/>
    <w:rsid w:val="00F11EA8"/>
    <w:rsid w:val="00F11FA5"/>
    <w:rsid w:val="00F1202C"/>
    <w:rsid w:val="00F122B3"/>
    <w:rsid w:val="00F130E1"/>
    <w:rsid w:val="00F1326F"/>
    <w:rsid w:val="00F133BB"/>
    <w:rsid w:val="00F139F4"/>
    <w:rsid w:val="00F13ECF"/>
    <w:rsid w:val="00F13F7B"/>
    <w:rsid w:val="00F14292"/>
    <w:rsid w:val="00F14336"/>
    <w:rsid w:val="00F14647"/>
    <w:rsid w:val="00F146C4"/>
    <w:rsid w:val="00F147F0"/>
    <w:rsid w:val="00F1488F"/>
    <w:rsid w:val="00F14986"/>
    <w:rsid w:val="00F14C66"/>
    <w:rsid w:val="00F14CAD"/>
    <w:rsid w:val="00F14DB9"/>
    <w:rsid w:val="00F15213"/>
    <w:rsid w:val="00F15465"/>
    <w:rsid w:val="00F15649"/>
    <w:rsid w:val="00F1578B"/>
    <w:rsid w:val="00F162DC"/>
    <w:rsid w:val="00F16408"/>
    <w:rsid w:val="00F16A67"/>
    <w:rsid w:val="00F16B63"/>
    <w:rsid w:val="00F16CC6"/>
    <w:rsid w:val="00F16F63"/>
    <w:rsid w:val="00F1702B"/>
    <w:rsid w:val="00F17542"/>
    <w:rsid w:val="00F17A96"/>
    <w:rsid w:val="00F17C1F"/>
    <w:rsid w:val="00F17C6C"/>
    <w:rsid w:val="00F17CA6"/>
    <w:rsid w:val="00F17D06"/>
    <w:rsid w:val="00F20003"/>
    <w:rsid w:val="00F200C0"/>
    <w:rsid w:val="00F20120"/>
    <w:rsid w:val="00F20202"/>
    <w:rsid w:val="00F2040C"/>
    <w:rsid w:val="00F20D3F"/>
    <w:rsid w:val="00F21004"/>
    <w:rsid w:val="00F21174"/>
    <w:rsid w:val="00F211EA"/>
    <w:rsid w:val="00F21364"/>
    <w:rsid w:val="00F21A30"/>
    <w:rsid w:val="00F21A79"/>
    <w:rsid w:val="00F22059"/>
    <w:rsid w:val="00F2216C"/>
    <w:rsid w:val="00F22771"/>
    <w:rsid w:val="00F229EC"/>
    <w:rsid w:val="00F22F19"/>
    <w:rsid w:val="00F2344D"/>
    <w:rsid w:val="00F23485"/>
    <w:rsid w:val="00F238E0"/>
    <w:rsid w:val="00F2398F"/>
    <w:rsid w:val="00F23CA4"/>
    <w:rsid w:val="00F24823"/>
    <w:rsid w:val="00F24C14"/>
    <w:rsid w:val="00F24D7C"/>
    <w:rsid w:val="00F25564"/>
    <w:rsid w:val="00F25604"/>
    <w:rsid w:val="00F25737"/>
    <w:rsid w:val="00F25C51"/>
    <w:rsid w:val="00F26067"/>
    <w:rsid w:val="00F26325"/>
    <w:rsid w:val="00F26656"/>
    <w:rsid w:val="00F26C93"/>
    <w:rsid w:val="00F26DC4"/>
    <w:rsid w:val="00F27147"/>
    <w:rsid w:val="00F27458"/>
    <w:rsid w:val="00F27624"/>
    <w:rsid w:val="00F304BB"/>
    <w:rsid w:val="00F305FF"/>
    <w:rsid w:val="00F306C0"/>
    <w:rsid w:val="00F30919"/>
    <w:rsid w:val="00F309D0"/>
    <w:rsid w:val="00F30F31"/>
    <w:rsid w:val="00F310FF"/>
    <w:rsid w:val="00F3119B"/>
    <w:rsid w:val="00F3125E"/>
    <w:rsid w:val="00F312C5"/>
    <w:rsid w:val="00F31E74"/>
    <w:rsid w:val="00F31F3F"/>
    <w:rsid w:val="00F31F75"/>
    <w:rsid w:val="00F32311"/>
    <w:rsid w:val="00F324CF"/>
    <w:rsid w:val="00F32B7F"/>
    <w:rsid w:val="00F33176"/>
    <w:rsid w:val="00F332A7"/>
    <w:rsid w:val="00F3331C"/>
    <w:rsid w:val="00F334B8"/>
    <w:rsid w:val="00F345FA"/>
    <w:rsid w:val="00F3495B"/>
    <w:rsid w:val="00F34A65"/>
    <w:rsid w:val="00F34C64"/>
    <w:rsid w:val="00F34FC9"/>
    <w:rsid w:val="00F352DC"/>
    <w:rsid w:val="00F353CC"/>
    <w:rsid w:val="00F35947"/>
    <w:rsid w:val="00F35A60"/>
    <w:rsid w:val="00F35AC4"/>
    <w:rsid w:val="00F35AFF"/>
    <w:rsid w:val="00F35BEA"/>
    <w:rsid w:val="00F35E45"/>
    <w:rsid w:val="00F3603A"/>
    <w:rsid w:val="00F360CF"/>
    <w:rsid w:val="00F3627A"/>
    <w:rsid w:val="00F3670F"/>
    <w:rsid w:val="00F3677A"/>
    <w:rsid w:val="00F36A6E"/>
    <w:rsid w:val="00F36D3E"/>
    <w:rsid w:val="00F36D7A"/>
    <w:rsid w:val="00F36DD0"/>
    <w:rsid w:val="00F37092"/>
    <w:rsid w:val="00F37348"/>
    <w:rsid w:val="00F373ED"/>
    <w:rsid w:val="00F37416"/>
    <w:rsid w:val="00F37955"/>
    <w:rsid w:val="00F37A2C"/>
    <w:rsid w:val="00F37A80"/>
    <w:rsid w:val="00F37B0A"/>
    <w:rsid w:val="00F37E87"/>
    <w:rsid w:val="00F40399"/>
    <w:rsid w:val="00F404D6"/>
    <w:rsid w:val="00F40525"/>
    <w:rsid w:val="00F4073B"/>
    <w:rsid w:val="00F40878"/>
    <w:rsid w:val="00F409F7"/>
    <w:rsid w:val="00F40DB4"/>
    <w:rsid w:val="00F40FA4"/>
    <w:rsid w:val="00F417F8"/>
    <w:rsid w:val="00F41AB3"/>
    <w:rsid w:val="00F41B30"/>
    <w:rsid w:val="00F41EF9"/>
    <w:rsid w:val="00F4248E"/>
    <w:rsid w:val="00F424DF"/>
    <w:rsid w:val="00F4292B"/>
    <w:rsid w:val="00F42EE9"/>
    <w:rsid w:val="00F42F6E"/>
    <w:rsid w:val="00F431D8"/>
    <w:rsid w:val="00F432B9"/>
    <w:rsid w:val="00F4331F"/>
    <w:rsid w:val="00F437DA"/>
    <w:rsid w:val="00F43D99"/>
    <w:rsid w:val="00F43DF4"/>
    <w:rsid w:val="00F43EC3"/>
    <w:rsid w:val="00F441FF"/>
    <w:rsid w:val="00F4429A"/>
    <w:rsid w:val="00F44924"/>
    <w:rsid w:val="00F44C3D"/>
    <w:rsid w:val="00F44C54"/>
    <w:rsid w:val="00F44EFB"/>
    <w:rsid w:val="00F45159"/>
    <w:rsid w:val="00F45163"/>
    <w:rsid w:val="00F453B3"/>
    <w:rsid w:val="00F454E3"/>
    <w:rsid w:val="00F456E8"/>
    <w:rsid w:val="00F459D9"/>
    <w:rsid w:val="00F45AF4"/>
    <w:rsid w:val="00F45C36"/>
    <w:rsid w:val="00F45D54"/>
    <w:rsid w:val="00F45F73"/>
    <w:rsid w:val="00F46305"/>
    <w:rsid w:val="00F463B4"/>
    <w:rsid w:val="00F46DF2"/>
    <w:rsid w:val="00F470C3"/>
    <w:rsid w:val="00F470CE"/>
    <w:rsid w:val="00F47246"/>
    <w:rsid w:val="00F47518"/>
    <w:rsid w:val="00F47672"/>
    <w:rsid w:val="00F47972"/>
    <w:rsid w:val="00F47E4A"/>
    <w:rsid w:val="00F50623"/>
    <w:rsid w:val="00F50643"/>
    <w:rsid w:val="00F50948"/>
    <w:rsid w:val="00F50C78"/>
    <w:rsid w:val="00F50EFF"/>
    <w:rsid w:val="00F50FA8"/>
    <w:rsid w:val="00F51563"/>
    <w:rsid w:val="00F517CF"/>
    <w:rsid w:val="00F51B56"/>
    <w:rsid w:val="00F51CCD"/>
    <w:rsid w:val="00F51E67"/>
    <w:rsid w:val="00F5254D"/>
    <w:rsid w:val="00F5255E"/>
    <w:rsid w:val="00F527DA"/>
    <w:rsid w:val="00F530BD"/>
    <w:rsid w:val="00F53367"/>
    <w:rsid w:val="00F5385F"/>
    <w:rsid w:val="00F53B44"/>
    <w:rsid w:val="00F53F38"/>
    <w:rsid w:val="00F53F97"/>
    <w:rsid w:val="00F546A5"/>
    <w:rsid w:val="00F548A2"/>
    <w:rsid w:val="00F548DC"/>
    <w:rsid w:val="00F54A4D"/>
    <w:rsid w:val="00F54BAF"/>
    <w:rsid w:val="00F54E68"/>
    <w:rsid w:val="00F55266"/>
    <w:rsid w:val="00F55338"/>
    <w:rsid w:val="00F559AA"/>
    <w:rsid w:val="00F55AAB"/>
    <w:rsid w:val="00F55B95"/>
    <w:rsid w:val="00F56496"/>
    <w:rsid w:val="00F5649F"/>
    <w:rsid w:val="00F56856"/>
    <w:rsid w:val="00F5692B"/>
    <w:rsid w:val="00F56DF3"/>
    <w:rsid w:val="00F56F3C"/>
    <w:rsid w:val="00F56F49"/>
    <w:rsid w:val="00F5713B"/>
    <w:rsid w:val="00F57273"/>
    <w:rsid w:val="00F57E11"/>
    <w:rsid w:val="00F6003A"/>
    <w:rsid w:val="00F605C5"/>
    <w:rsid w:val="00F6093D"/>
    <w:rsid w:val="00F60A4B"/>
    <w:rsid w:val="00F60E4D"/>
    <w:rsid w:val="00F60F4C"/>
    <w:rsid w:val="00F611FE"/>
    <w:rsid w:val="00F61364"/>
    <w:rsid w:val="00F614F7"/>
    <w:rsid w:val="00F61B6E"/>
    <w:rsid w:val="00F61E6B"/>
    <w:rsid w:val="00F61E89"/>
    <w:rsid w:val="00F61FEC"/>
    <w:rsid w:val="00F62748"/>
    <w:rsid w:val="00F62C75"/>
    <w:rsid w:val="00F62DFA"/>
    <w:rsid w:val="00F62E2F"/>
    <w:rsid w:val="00F633E6"/>
    <w:rsid w:val="00F63405"/>
    <w:rsid w:val="00F634DC"/>
    <w:rsid w:val="00F63705"/>
    <w:rsid w:val="00F639E7"/>
    <w:rsid w:val="00F63BD6"/>
    <w:rsid w:val="00F64118"/>
    <w:rsid w:val="00F643A7"/>
    <w:rsid w:val="00F64811"/>
    <w:rsid w:val="00F64CEB"/>
    <w:rsid w:val="00F655D9"/>
    <w:rsid w:val="00F65AEC"/>
    <w:rsid w:val="00F65C91"/>
    <w:rsid w:val="00F65FE1"/>
    <w:rsid w:val="00F6630C"/>
    <w:rsid w:val="00F664C8"/>
    <w:rsid w:val="00F6654C"/>
    <w:rsid w:val="00F66736"/>
    <w:rsid w:val="00F66E32"/>
    <w:rsid w:val="00F66E8D"/>
    <w:rsid w:val="00F672B9"/>
    <w:rsid w:val="00F67421"/>
    <w:rsid w:val="00F67524"/>
    <w:rsid w:val="00F6776F"/>
    <w:rsid w:val="00F678CC"/>
    <w:rsid w:val="00F7052D"/>
    <w:rsid w:val="00F70776"/>
    <w:rsid w:val="00F70A54"/>
    <w:rsid w:val="00F70BAF"/>
    <w:rsid w:val="00F70E72"/>
    <w:rsid w:val="00F70FB6"/>
    <w:rsid w:val="00F71370"/>
    <w:rsid w:val="00F713D1"/>
    <w:rsid w:val="00F720BC"/>
    <w:rsid w:val="00F72340"/>
    <w:rsid w:val="00F7258A"/>
    <w:rsid w:val="00F72D04"/>
    <w:rsid w:val="00F72DCE"/>
    <w:rsid w:val="00F72E52"/>
    <w:rsid w:val="00F7306D"/>
    <w:rsid w:val="00F73098"/>
    <w:rsid w:val="00F730FA"/>
    <w:rsid w:val="00F7394E"/>
    <w:rsid w:val="00F73ADF"/>
    <w:rsid w:val="00F73D67"/>
    <w:rsid w:val="00F73ECC"/>
    <w:rsid w:val="00F740BA"/>
    <w:rsid w:val="00F743B4"/>
    <w:rsid w:val="00F74A87"/>
    <w:rsid w:val="00F74B76"/>
    <w:rsid w:val="00F75219"/>
    <w:rsid w:val="00F753EA"/>
    <w:rsid w:val="00F75728"/>
    <w:rsid w:val="00F7599A"/>
    <w:rsid w:val="00F75CCF"/>
    <w:rsid w:val="00F76434"/>
    <w:rsid w:val="00F76441"/>
    <w:rsid w:val="00F7692B"/>
    <w:rsid w:val="00F7696B"/>
    <w:rsid w:val="00F76A3C"/>
    <w:rsid w:val="00F76B3D"/>
    <w:rsid w:val="00F774CB"/>
    <w:rsid w:val="00F775C2"/>
    <w:rsid w:val="00F77A9E"/>
    <w:rsid w:val="00F77CA4"/>
    <w:rsid w:val="00F77E73"/>
    <w:rsid w:val="00F77EED"/>
    <w:rsid w:val="00F77EFB"/>
    <w:rsid w:val="00F8042F"/>
    <w:rsid w:val="00F804AE"/>
    <w:rsid w:val="00F80CD2"/>
    <w:rsid w:val="00F80D85"/>
    <w:rsid w:val="00F80ED2"/>
    <w:rsid w:val="00F810DC"/>
    <w:rsid w:val="00F8110C"/>
    <w:rsid w:val="00F8187E"/>
    <w:rsid w:val="00F81985"/>
    <w:rsid w:val="00F81BEF"/>
    <w:rsid w:val="00F81CCB"/>
    <w:rsid w:val="00F81E40"/>
    <w:rsid w:val="00F81F79"/>
    <w:rsid w:val="00F82244"/>
    <w:rsid w:val="00F82284"/>
    <w:rsid w:val="00F8230B"/>
    <w:rsid w:val="00F823F3"/>
    <w:rsid w:val="00F828FC"/>
    <w:rsid w:val="00F82D34"/>
    <w:rsid w:val="00F82F0A"/>
    <w:rsid w:val="00F830C9"/>
    <w:rsid w:val="00F8316D"/>
    <w:rsid w:val="00F83498"/>
    <w:rsid w:val="00F8375E"/>
    <w:rsid w:val="00F838B7"/>
    <w:rsid w:val="00F838D8"/>
    <w:rsid w:val="00F83938"/>
    <w:rsid w:val="00F84620"/>
    <w:rsid w:val="00F8480B"/>
    <w:rsid w:val="00F848CF"/>
    <w:rsid w:val="00F84A5A"/>
    <w:rsid w:val="00F84EC3"/>
    <w:rsid w:val="00F8584F"/>
    <w:rsid w:val="00F85A5C"/>
    <w:rsid w:val="00F8632A"/>
    <w:rsid w:val="00F8668C"/>
    <w:rsid w:val="00F8674C"/>
    <w:rsid w:val="00F86A71"/>
    <w:rsid w:val="00F86BEB"/>
    <w:rsid w:val="00F86D2A"/>
    <w:rsid w:val="00F86DA4"/>
    <w:rsid w:val="00F86EB2"/>
    <w:rsid w:val="00F87317"/>
    <w:rsid w:val="00F873F2"/>
    <w:rsid w:val="00F87465"/>
    <w:rsid w:val="00F87545"/>
    <w:rsid w:val="00F875FB"/>
    <w:rsid w:val="00F876D0"/>
    <w:rsid w:val="00F87788"/>
    <w:rsid w:val="00F87F5C"/>
    <w:rsid w:val="00F90149"/>
    <w:rsid w:val="00F90173"/>
    <w:rsid w:val="00F903B9"/>
    <w:rsid w:val="00F905CC"/>
    <w:rsid w:val="00F9067C"/>
    <w:rsid w:val="00F9086B"/>
    <w:rsid w:val="00F90DDF"/>
    <w:rsid w:val="00F90FD2"/>
    <w:rsid w:val="00F91190"/>
    <w:rsid w:val="00F911AE"/>
    <w:rsid w:val="00F91D0A"/>
    <w:rsid w:val="00F91E47"/>
    <w:rsid w:val="00F91E5E"/>
    <w:rsid w:val="00F91EBB"/>
    <w:rsid w:val="00F91F4C"/>
    <w:rsid w:val="00F91F8E"/>
    <w:rsid w:val="00F9229F"/>
    <w:rsid w:val="00F92E8D"/>
    <w:rsid w:val="00F9371D"/>
    <w:rsid w:val="00F93A70"/>
    <w:rsid w:val="00F93DF0"/>
    <w:rsid w:val="00F940D3"/>
    <w:rsid w:val="00F941BB"/>
    <w:rsid w:val="00F94593"/>
    <w:rsid w:val="00F946C3"/>
    <w:rsid w:val="00F948ED"/>
    <w:rsid w:val="00F94A0C"/>
    <w:rsid w:val="00F94AC0"/>
    <w:rsid w:val="00F94D51"/>
    <w:rsid w:val="00F94E38"/>
    <w:rsid w:val="00F956FA"/>
    <w:rsid w:val="00F95BF2"/>
    <w:rsid w:val="00F95C82"/>
    <w:rsid w:val="00F95CEF"/>
    <w:rsid w:val="00F95E13"/>
    <w:rsid w:val="00F95E90"/>
    <w:rsid w:val="00F9627A"/>
    <w:rsid w:val="00F96290"/>
    <w:rsid w:val="00F962D8"/>
    <w:rsid w:val="00F96361"/>
    <w:rsid w:val="00F96428"/>
    <w:rsid w:val="00F964A7"/>
    <w:rsid w:val="00F967CB"/>
    <w:rsid w:val="00F967D6"/>
    <w:rsid w:val="00F96A5F"/>
    <w:rsid w:val="00F9733E"/>
    <w:rsid w:val="00F974AE"/>
    <w:rsid w:val="00F97710"/>
    <w:rsid w:val="00F97D4C"/>
    <w:rsid w:val="00FA046F"/>
    <w:rsid w:val="00FA06E9"/>
    <w:rsid w:val="00FA076D"/>
    <w:rsid w:val="00FA0914"/>
    <w:rsid w:val="00FA0B81"/>
    <w:rsid w:val="00FA0E01"/>
    <w:rsid w:val="00FA0E2C"/>
    <w:rsid w:val="00FA11C5"/>
    <w:rsid w:val="00FA16CB"/>
    <w:rsid w:val="00FA19F6"/>
    <w:rsid w:val="00FA1B82"/>
    <w:rsid w:val="00FA204E"/>
    <w:rsid w:val="00FA207A"/>
    <w:rsid w:val="00FA24F4"/>
    <w:rsid w:val="00FA2F2A"/>
    <w:rsid w:val="00FA313F"/>
    <w:rsid w:val="00FA3162"/>
    <w:rsid w:val="00FA326E"/>
    <w:rsid w:val="00FA3F9D"/>
    <w:rsid w:val="00FA40BF"/>
    <w:rsid w:val="00FA425C"/>
    <w:rsid w:val="00FA4ED3"/>
    <w:rsid w:val="00FA52E1"/>
    <w:rsid w:val="00FA566C"/>
    <w:rsid w:val="00FA56B4"/>
    <w:rsid w:val="00FA5D2E"/>
    <w:rsid w:val="00FA5DCB"/>
    <w:rsid w:val="00FA5FCF"/>
    <w:rsid w:val="00FA604C"/>
    <w:rsid w:val="00FA63AA"/>
    <w:rsid w:val="00FA69D1"/>
    <w:rsid w:val="00FA6A3B"/>
    <w:rsid w:val="00FA6B16"/>
    <w:rsid w:val="00FA71DB"/>
    <w:rsid w:val="00FA72F2"/>
    <w:rsid w:val="00FA73E2"/>
    <w:rsid w:val="00FA74B0"/>
    <w:rsid w:val="00FA7583"/>
    <w:rsid w:val="00FA7880"/>
    <w:rsid w:val="00FA7AFA"/>
    <w:rsid w:val="00FA7B3B"/>
    <w:rsid w:val="00FB0069"/>
    <w:rsid w:val="00FB0794"/>
    <w:rsid w:val="00FB0D0E"/>
    <w:rsid w:val="00FB0E60"/>
    <w:rsid w:val="00FB1319"/>
    <w:rsid w:val="00FB1768"/>
    <w:rsid w:val="00FB19ED"/>
    <w:rsid w:val="00FB1AF8"/>
    <w:rsid w:val="00FB1B56"/>
    <w:rsid w:val="00FB1E26"/>
    <w:rsid w:val="00FB2356"/>
    <w:rsid w:val="00FB239E"/>
    <w:rsid w:val="00FB2533"/>
    <w:rsid w:val="00FB2A48"/>
    <w:rsid w:val="00FB2C43"/>
    <w:rsid w:val="00FB3214"/>
    <w:rsid w:val="00FB3484"/>
    <w:rsid w:val="00FB3615"/>
    <w:rsid w:val="00FB374A"/>
    <w:rsid w:val="00FB3769"/>
    <w:rsid w:val="00FB387A"/>
    <w:rsid w:val="00FB38D4"/>
    <w:rsid w:val="00FB3980"/>
    <w:rsid w:val="00FB3B64"/>
    <w:rsid w:val="00FB3CB4"/>
    <w:rsid w:val="00FB3EB9"/>
    <w:rsid w:val="00FB4517"/>
    <w:rsid w:val="00FB4771"/>
    <w:rsid w:val="00FB4F56"/>
    <w:rsid w:val="00FB51A3"/>
    <w:rsid w:val="00FB5CB0"/>
    <w:rsid w:val="00FB5F72"/>
    <w:rsid w:val="00FB5F78"/>
    <w:rsid w:val="00FB63C4"/>
    <w:rsid w:val="00FB6521"/>
    <w:rsid w:val="00FB659D"/>
    <w:rsid w:val="00FB6CC9"/>
    <w:rsid w:val="00FB6F20"/>
    <w:rsid w:val="00FB708C"/>
    <w:rsid w:val="00FB7305"/>
    <w:rsid w:val="00FB7316"/>
    <w:rsid w:val="00FB7805"/>
    <w:rsid w:val="00FB7861"/>
    <w:rsid w:val="00FB78AE"/>
    <w:rsid w:val="00FB7A3C"/>
    <w:rsid w:val="00FB7B69"/>
    <w:rsid w:val="00FC0172"/>
    <w:rsid w:val="00FC0272"/>
    <w:rsid w:val="00FC0545"/>
    <w:rsid w:val="00FC07E9"/>
    <w:rsid w:val="00FC0DAE"/>
    <w:rsid w:val="00FC0EB0"/>
    <w:rsid w:val="00FC1438"/>
    <w:rsid w:val="00FC176A"/>
    <w:rsid w:val="00FC1909"/>
    <w:rsid w:val="00FC1AAF"/>
    <w:rsid w:val="00FC1B0F"/>
    <w:rsid w:val="00FC1C9F"/>
    <w:rsid w:val="00FC2002"/>
    <w:rsid w:val="00FC2153"/>
    <w:rsid w:val="00FC257F"/>
    <w:rsid w:val="00FC29A4"/>
    <w:rsid w:val="00FC2C89"/>
    <w:rsid w:val="00FC3691"/>
    <w:rsid w:val="00FC38F9"/>
    <w:rsid w:val="00FC3B75"/>
    <w:rsid w:val="00FC3E4C"/>
    <w:rsid w:val="00FC4396"/>
    <w:rsid w:val="00FC4403"/>
    <w:rsid w:val="00FC44B3"/>
    <w:rsid w:val="00FC4CC2"/>
    <w:rsid w:val="00FC4D40"/>
    <w:rsid w:val="00FC5162"/>
    <w:rsid w:val="00FC516E"/>
    <w:rsid w:val="00FC5319"/>
    <w:rsid w:val="00FC5435"/>
    <w:rsid w:val="00FC62E7"/>
    <w:rsid w:val="00FC6952"/>
    <w:rsid w:val="00FC6A26"/>
    <w:rsid w:val="00FC6A53"/>
    <w:rsid w:val="00FC70A0"/>
    <w:rsid w:val="00FC70E8"/>
    <w:rsid w:val="00FC73C0"/>
    <w:rsid w:val="00FC77D1"/>
    <w:rsid w:val="00FC797E"/>
    <w:rsid w:val="00FC7ABD"/>
    <w:rsid w:val="00FD00BD"/>
    <w:rsid w:val="00FD04BE"/>
    <w:rsid w:val="00FD0648"/>
    <w:rsid w:val="00FD0E04"/>
    <w:rsid w:val="00FD1011"/>
    <w:rsid w:val="00FD164E"/>
    <w:rsid w:val="00FD19DE"/>
    <w:rsid w:val="00FD1ACE"/>
    <w:rsid w:val="00FD1AE9"/>
    <w:rsid w:val="00FD22EF"/>
    <w:rsid w:val="00FD26BD"/>
    <w:rsid w:val="00FD27EF"/>
    <w:rsid w:val="00FD28BB"/>
    <w:rsid w:val="00FD36C9"/>
    <w:rsid w:val="00FD3912"/>
    <w:rsid w:val="00FD3AAE"/>
    <w:rsid w:val="00FD3ACF"/>
    <w:rsid w:val="00FD3D97"/>
    <w:rsid w:val="00FD4241"/>
    <w:rsid w:val="00FD4707"/>
    <w:rsid w:val="00FD481B"/>
    <w:rsid w:val="00FD48B0"/>
    <w:rsid w:val="00FD510C"/>
    <w:rsid w:val="00FD525D"/>
    <w:rsid w:val="00FD5291"/>
    <w:rsid w:val="00FD5385"/>
    <w:rsid w:val="00FD56D8"/>
    <w:rsid w:val="00FD56E0"/>
    <w:rsid w:val="00FD57C5"/>
    <w:rsid w:val="00FD59FD"/>
    <w:rsid w:val="00FD5D50"/>
    <w:rsid w:val="00FD5F88"/>
    <w:rsid w:val="00FD6036"/>
    <w:rsid w:val="00FD6444"/>
    <w:rsid w:val="00FD6483"/>
    <w:rsid w:val="00FD6885"/>
    <w:rsid w:val="00FD691B"/>
    <w:rsid w:val="00FD696B"/>
    <w:rsid w:val="00FD69B9"/>
    <w:rsid w:val="00FD6A0D"/>
    <w:rsid w:val="00FD6DD9"/>
    <w:rsid w:val="00FD71BA"/>
    <w:rsid w:val="00FD74E7"/>
    <w:rsid w:val="00FD7562"/>
    <w:rsid w:val="00FD75A8"/>
    <w:rsid w:val="00FD7CCC"/>
    <w:rsid w:val="00FD7FAC"/>
    <w:rsid w:val="00FE01E2"/>
    <w:rsid w:val="00FE07EF"/>
    <w:rsid w:val="00FE0B59"/>
    <w:rsid w:val="00FE0F1D"/>
    <w:rsid w:val="00FE15AB"/>
    <w:rsid w:val="00FE1665"/>
    <w:rsid w:val="00FE1756"/>
    <w:rsid w:val="00FE1976"/>
    <w:rsid w:val="00FE23E1"/>
    <w:rsid w:val="00FE28AB"/>
    <w:rsid w:val="00FE28E1"/>
    <w:rsid w:val="00FE2926"/>
    <w:rsid w:val="00FE2BFA"/>
    <w:rsid w:val="00FE2C49"/>
    <w:rsid w:val="00FE2E03"/>
    <w:rsid w:val="00FE2E29"/>
    <w:rsid w:val="00FE33A0"/>
    <w:rsid w:val="00FE41A2"/>
    <w:rsid w:val="00FE443E"/>
    <w:rsid w:val="00FE45A1"/>
    <w:rsid w:val="00FE45DE"/>
    <w:rsid w:val="00FE4847"/>
    <w:rsid w:val="00FE4C2F"/>
    <w:rsid w:val="00FE4ED0"/>
    <w:rsid w:val="00FE503B"/>
    <w:rsid w:val="00FE51F8"/>
    <w:rsid w:val="00FE53C1"/>
    <w:rsid w:val="00FE5529"/>
    <w:rsid w:val="00FE595B"/>
    <w:rsid w:val="00FE5A2E"/>
    <w:rsid w:val="00FE5B13"/>
    <w:rsid w:val="00FE5D92"/>
    <w:rsid w:val="00FE696E"/>
    <w:rsid w:val="00FE6982"/>
    <w:rsid w:val="00FE6F5D"/>
    <w:rsid w:val="00FE7039"/>
    <w:rsid w:val="00FE7043"/>
    <w:rsid w:val="00FE7291"/>
    <w:rsid w:val="00FE730E"/>
    <w:rsid w:val="00FE77FF"/>
    <w:rsid w:val="00FE7AA8"/>
    <w:rsid w:val="00FE7B46"/>
    <w:rsid w:val="00FF019B"/>
    <w:rsid w:val="00FF03C0"/>
    <w:rsid w:val="00FF0487"/>
    <w:rsid w:val="00FF0513"/>
    <w:rsid w:val="00FF0762"/>
    <w:rsid w:val="00FF09C0"/>
    <w:rsid w:val="00FF0C5D"/>
    <w:rsid w:val="00FF0ED3"/>
    <w:rsid w:val="00FF1513"/>
    <w:rsid w:val="00FF1AC6"/>
    <w:rsid w:val="00FF1D45"/>
    <w:rsid w:val="00FF224C"/>
    <w:rsid w:val="00FF22BB"/>
    <w:rsid w:val="00FF23A6"/>
    <w:rsid w:val="00FF25B4"/>
    <w:rsid w:val="00FF25BF"/>
    <w:rsid w:val="00FF27F1"/>
    <w:rsid w:val="00FF2993"/>
    <w:rsid w:val="00FF3625"/>
    <w:rsid w:val="00FF36FC"/>
    <w:rsid w:val="00FF3B70"/>
    <w:rsid w:val="00FF3E51"/>
    <w:rsid w:val="00FF4421"/>
    <w:rsid w:val="00FF4428"/>
    <w:rsid w:val="00FF44C5"/>
    <w:rsid w:val="00FF464B"/>
    <w:rsid w:val="00FF4941"/>
    <w:rsid w:val="00FF498B"/>
    <w:rsid w:val="00FF4D69"/>
    <w:rsid w:val="00FF50CF"/>
    <w:rsid w:val="00FF5489"/>
    <w:rsid w:val="00FF578C"/>
    <w:rsid w:val="00FF582A"/>
    <w:rsid w:val="00FF5BFD"/>
    <w:rsid w:val="00FF5C5F"/>
    <w:rsid w:val="00FF6094"/>
    <w:rsid w:val="00FF60DA"/>
    <w:rsid w:val="00FF60EE"/>
    <w:rsid w:val="00FF6448"/>
    <w:rsid w:val="00FF6752"/>
    <w:rsid w:val="00FF6774"/>
    <w:rsid w:val="00FF6838"/>
    <w:rsid w:val="00FF6CEC"/>
    <w:rsid w:val="00FF6FA1"/>
    <w:rsid w:val="00FF7114"/>
    <w:rsid w:val="00FF7687"/>
    <w:rsid w:val="00FF7938"/>
    <w:rsid w:val="00FF7C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qFormat="1"/>
    <w:lsdException w:name="HTML Code" w:uiPriority="99"/>
    <w:lsdException w:name="HTML Preformatted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B6646B"/>
    <w:pPr>
      <w:widowControl w:val="0"/>
      <w:spacing w:line="400" w:lineRule="exact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next w:val="a0"/>
    <w:link w:val="1Char"/>
    <w:qFormat/>
    <w:rsid w:val="00B6646B"/>
    <w:pPr>
      <w:keepNext/>
      <w:keepLines/>
      <w:numPr>
        <w:numId w:val="47"/>
      </w:numPr>
      <w:spacing w:beforeLines="50" w:afterLines="50" w:line="360" w:lineRule="auto"/>
      <w:jc w:val="center"/>
      <w:outlineLvl w:val="0"/>
    </w:pPr>
    <w:rPr>
      <w:rFonts w:eastAsia="黑体"/>
      <w:b/>
      <w:bCs/>
      <w:kern w:val="44"/>
      <w:sz w:val="30"/>
      <w:szCs w:val="30"/>
    </w:rPr>
  </w:style>
  <w:style w:type="paragraph" w:styleId="2">
    <w:name w:val="heading 2"/>
    <w:next w:val="a0"/>
    <w:link w:val="2Char"/>
    <w:qFormat/>
    <w:rsid w:val="00B6646B"/>
    <w:pPr>
      <w:keepNext/>
      <w:keepLines/>
      <w:numPr>
        <w:ilvl w:val="1"/>
        <w:numId w:val="47"/>
      </w:numPr>
      <w:spacing w:beforeLines="100" w:afterLines="50" w:line="360" w:lineRule="auto"/>
      <w:jc w:val="center"/>
      <w:outlineLvl w:val="1"/>
    </w:pPr>
    <w:rPr>
      <w:b/>
      <w:bCs/>
      <w:kern w:val="2"/>
      <w:sz w:val="28"/>
      <w:szCs w:val="28"/>
    </w:rPr>
  </w:style>
  <w:style w:type="paragraph" w:styleId="3">
    <w:name w:val="heading 3"/>
    <w:next w:val="a0"/>
    <w:link w:val="3Char"/>
    <w:qFormat/>
    <w:rsid w:val="00B6646B"/>
    <w:pPr>
      <w:keepNext/>
      <w:keepLines/>
      <w:numPr>
        <w:ilvl w:val="2"/>
        <w:numId w:val="47"/>
      </w:numPr>
      <w:spacing w:beforeLines="50" w:afterLines="50" w:line="400" w:lineRule="exact"/>
      <w:jc w:val="both"/>
      <w:outlineLvl w:val="2"/>
    </w:pPr>
    <w:rPr>
      <w:b/>
      <w:bCs/>
      <w:kern w:val="2"/>
      <w:sz w:val="24"/>
      <w:szCs w:val="24"/>
    </w:rPr>
  </w:style>
  <w:style w:type="paragraph" w:styleId="4">
    <w:name w:val="heading 4"/>
    <w:basedOn w:val="a0"/>
    <w:next w:val="a0"/>
    <w:link w:val="4Char"/>
    <w:qFormat/>
    <w:rsid w:val="00B6646B"/>
    <w:pPr>
      <w:keepNext/>
      <w:keepLines/>
      <w:spacing w:before="280" w:after="290" w:line="376" w:lineRule="auto"/>
      <w:ind w:firstLineChars="0" w:firstLine="0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0"/>
    <w:next w:val="a0"/>
    <w:link w:val="5Char"/>
    <w:qFormat/>
    <w:rsid w:val="00B6646B"/>
    <w:pPr>
      <w:keepNext/>
      <w:keepLines/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qFormat/>
    <w:rsid w:val="00B6646B"/>
    <w:pPr>
      <w:keepNext/>
      <w:keepLines/>
      <w:spacing w:before="240" w:after="64" w:line="320" w:lineRule="auto"/>
      <w:ind w:firstLineChars="0" w:firstLine="0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0"/>
    <w:next w:val="a0"/>
    <w:link w:val="7Char"/>
    <w:qFormat/>
    <w:rsid w:val="00B6646B"/>
    <w:pPr>
      <w:keepNext/>
      <w:keepLines/>
      <w:spacing w:before="240" w:after="64" w:line="320" w:lineRule="auto"/>
      <w:ind w:firstLineChars="0" w:firstLine="0"/>
      <w:outlineLvl w:val="6"/>
    </w:pPr>
    <w:rPr>
      <w:b/>
      <w:bCs/>
    </w:rPr>
  </w:style>
  <w:style w:type="paragraph" w:styleId="8">
    <w:name w:val="heading 8"/>
    <w:basedOn w:val="a0"/>
    <w:next w:val="a0"/>
    <w:link w:val="8Char"/>
    <w:qFormat/>
    <w:rsid w:val="00B6646B"/>
    <w:pPr>
      <w:keepNext/>
      <w:keepLines/>
      <w:spacing w:before="240" w:after="64" w:line="320" w:lineRule="auto"/>
      <w:ind w:firstLineChars="0" w:firstLine="0"/>
      <w:outlineLvl w:val="7"/>
    </w:pPr>
    <w:rPr>
      <w:rFonts w:ascii="Arial" w:eastAsia="黑体" w:hAnsi="Arial"/>
    </w:rPr>
  </w:style>
  <w:style w:type="paragraph" w:styleId="9">
    <w:name w:val="heading 9"/>
    <w:basedOn w:val="a0"/>
    <w:next w:val="a0"/>
    <w:link w:val="9Char"/>
    <w:qFormat/>
    <w:rsid w:val="00B6646B"/>
    <w:pPr>
      <w:keepNext/>
      <w:keepLines/>
      <w:spacing w:before="240" w:after="64" w:line="320" w:lineRule="auto"/>
      <w:ind w:firstLineChars="0" w:firstLine="0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0">
    <w:name w:val="toc 2"/>
    <w:autoRedefine/>
    <w:uiPriority w:val="39"/>
    <w:rsid w:val="00B6646B"/>
    <w:pPr>
      <w:spacing w:line="360" w:lineRule="auto"/>
      <w:ind w:leftChars="100" w:left="100"/>
      <w:jc w:val="both"/>
    </w:pPr>
    <w:rPr>
      <w:kern w:val="2"/>
      <w:sz w:val="24"/>
      <w:szCs w:val="24"/>
    </w:rPr>
  </w:style>
  <w:style w:type="paragraph" w:styleId="10">
    <w:name w:val="toc 1"/>
    <w:autoRedefine/>
    <w:uiPriority w:val="39"/>
    <w:rsid w:val="00B6646B"/>
    <w:pPr>
      <w:tabs>
        <w:tab w:val="right" w:leader="dot" w:pos="9174"/>
      </w:tabs>
      <w:spacing w:line="360" w:lineRule="auto"/>
      <w:jc w:val="both"/>
    </w:pPr>
    <w:rPr>
      <w:b/>
      <w:kern w:val="2"/>
      <w:sz w:val="24"/>
      <w:szCs w:val="24"/>
    </w:rPr>
  </w:style>
  <w:style w:type="paragraph" w:styleId="30">
    <w:name w:val="toc 3"/>
    <w:autoRedefine/>
    <w:uiPriority w:val="39"/>
    <w:rsid w:val="00B6646B"/>
    <w:pPr>
      <w:tabs>
        <w:tab w:val="right" w:leader="dot" w:pos="9174"/>
      </w:tabs>
      <w:spacing w:line="360" w:lineRule="auto"/>
      <w:ind w:leftChars="200" w:left="200"/>
      <w:jc w:val="both"/>
    </w:pPr>
    <w:rPr>
      <w:kern w:val="2"/>
      <w:sz w:val="24"/>
      <w:szCs w:val="24"/>
    </w:rPr>
  </w:style>
  <w:style w:type="character" w:styleId="a4">
    <w:name w:val="Hyperlink"/>
    <w:uiPriority w:val="99"/>
    <w:rsid w:val="00B6646B"/>
    <w:rPr>
      <w:color w:val="0000FF"/>
      <w:u w:val="single"/>
    </w:rPr>
  </w:style>
  <w:style w:type="table" w:styleId="a5">
    <w:name w:val="Table Grid"/>
    <w:basedOn w:val="a2"/>
    <w:rsid w:val="00B6646B"/>
    <w:pPr>
      <w:widowControl w:val="0"/>
      <w:jc w:val="both"/>
    </w:pPr>
    <w:rPr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0"/>
    <w:link w:val="Char"/>
    <w:rsid w:val="00B664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7">
    <w:name w:val="footer"/>
    <w:basedOn w:val="a0"/>
    <w:link w:val="Char0"/>
    <w:rsid w:val="00B6646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styleId="a8">
    <w:name w:val="page number"/>
    <w:basedOn w:val="a1"/>
    <w:semiHidden/>
    <w:rsid w:val="00B6646B"/>
  </w:style>
  <w:style w:type="paragraph" w:customStyle="1" w:styleId="a9">
    <w:name w:val="四级"/>
    <w:next w:val="a0"/>
    <w:rsid w:val="00B6646B"/>
    <w:pPr>
      <w:spacing w:line="400" w:lineRule="exact"/>
      <w:ind w:leftChars="200" w:left="200"/>
      <w:jc w:val="both"/>
    </w:pPr>
    <w:rPr>
      <w:rFonts w:eastAsia="楷体_GB2312"/>
      <w:kern w:val="2"/>
      <w:sz w:val="24"/>
      <w:szCs w:val="24"/>
    </w:rPr>
  </w:style>
  <w:style w:type="paragraph" w:customStyle="1" w:styleId="aa">
    <w:name w:val="五级"/>
    <w:next w:val="a0"/>
    <w:rsid w:val="00B6646B"/>
    <w:pPr>
      <w:spacing w:line="400" w:lineRule="exact"/>
      <w:ind w:leftChars="200" w:left="200"/>
      <w:jc w:val="both"/>
    </w:pPr>
    <w:rPr>
      <w:rFonts w:eastAsia="仿宋_GB2312"/>
      <w:kern w:val="2"/>
      <w:sz w:val="24"/>
      <w:szCs w:val="24"/>
    </w:rPr>
  </w:style>
  <w:style w:type="paragraph" w:styleId="ab">
    <w:name w:val="Document Map"/>
    <w:basedOn w:val="a0"/>
    <w:link w:val="Char1"/>
    <w:semiHidden/>
    <w:rsid w:val="00B6646B"/>
    <w:pPr>
      <w:shd w:val="clear" w:color="auto" w:fill="000080"/>
    </w:pPr>
  </w:style>
  <w:style w:type="paragraph" w:customStyle="1" w:styleId="ac">
    <w:name w:val="图片格式"/>
    <w:next w:val="a0"/>
    <w:rsid w:val="00B6646B"/>
    <w:pPr>
      <w:jc w:val="center"/>
    </w:pPr>
    <w:rPr>
      <w:kern w:val="2"/>
      <w:sz w:val="21"/>
      <w:szCs w:val="21"/>
    </w:rPr>
  </w:style>
  <w:style w:type="paragraph" w:customStyle="1" w:styleId="ad">
    <w:name w:val="表格靠左"/>
    <w:next w:val="a0"/>
    <w:rsid w:val="00B6646B"/>
    <w:pPr>
      <w:jc w:val="both"/>
    </w:pPr>
    <w:rPr>
      <w:kern w:val="2"/>
      <w:sz w:val="21"/>
      <w:szCs w:val="21"/>
    </w:rPr>
  </w:style>
  <w:style w:type="paragraph" w:styleId="31">
    <w:name w:val="Body Text Indent 3"/>
    <w:basedOn w:val="a0"/>
    <w:link w:val="3Char0"/>
    <w:semiHidden/>
    <w:rsid w:val="00B6646B"/>
    <w:pPr>
      <w:spacing w:line="240" w:lineRule="auto"/>
      <w:ind w:firstLine="460"/>
    </w:pPr>
    <w:rPr>
      <w:rFonts w:ascii="宋体" w:hAnsi="宋体"/>
      <w:sz w:val="21"/>
    </w:rPr>
  </w:style>
  <w:style w:type="paragraph" w:styleId="ae">
    <w:name w:val="Body Text Indent"/>
    <w:basedOn w:val="a0"/>
    <w:link w:val="Char2"/>
    <w:semiHidden/>
    <w:rsid w:val="00B6646B"/>
    <w:pPr>
      <w:spacing w:after="120"/>
      <w:ind w:leftChars="200" w:left="420"/>
    </w:pPr>
  </w:style>
  <w:style w:type="paragraph" w:customStyle="1" w:styleId="af">
    <w:name w:val="不编号的一级标题"/>
    <w:next w:val="a0"/>
    <w:rsid w:val="006C67A6"/>
    <w:pPr>
      <w:spacing w:beforeLines="50" w:afterLines="50" w:line="360" w:lineRule="auto"/>
      <w:jc w:val="center"/>
      <w:outlineLvl w:val="0"/>
    </w:pPr>
    <w:rPr>
      <w:rFonts w:ascii="黑体" w:eastAsia="黑体"/>
      <w:b/>
      <w:bCs/>
      <w:color w:val="000000"/>
      <w:kern w:val="44"/>
      <w:sz w:val="30"/>
      <w:szCs w:val="30"/>
    </w:rPr>
  </w:style>
  <w:style w:type="paragraph" w:styleId="af0">
    <w:name w:val="Normal (Web)"/>
    <w:basedOn w:val="a0"/>
    <w:rsid w:val="00B6646B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styleId="af1">
    <w:name w:val="Body Text"/>
    <w:basedOn w:val="a0"/>
    <w:link w:val="Char3"/>
    <w:semiHidden/>
    <w:rsid w:val="00B6646B"/>
    <w:pPr>
      <w:spacing w:after="120"/>
    </w:pPr>
  </w:style>
  <w:style w:type="character" w:customStyle="1" w:styleId="Char3">
    <w:name w:val="正文文本 Char"/>
    <w:link w:val="af1"/>
    <w:semiHidden/>
    <w:rsid w:val="00B6646B"/>
    <w:rPr>
      <w:kern w:val="2"/>
      <w:sz w:val="24"/>
      <w:szCs w:val="24"/>
    </w:rPr>
  </w:style>
  <w:style w:type="paragraph" w:styleId="af2">
    <w:name w:val="caption"/>
    <w:basedOn w:val="a0"/>
    <w:next w:val="a0"/>
    <w:qFormat/>
    <w:rsid w:val="00B6646B"/>
    <w:rPr>
      <w:rFonts w:ascii="Arial" w:eastAsia="黑体" w:hAnsi="Arial" w:cs="Arial"/>
      <w:sz w:val="20"/>
      <w:szCs w:val="20"/>
    </w:rPr>
  </w:style>
  <w:style w:type="paragraph" w:customStyle="1" w:styleId="a">
    <w:name w:val="参考文献"/>
    <w:basedOn w:val="af3"/>
    <w:rsid w:val="00B6646B"/>
    <w:pPr>
      <w:numPr>
        <w:numId w:val="2"/>
      </w:numPr>
      <w:spacing w:before="0" w:after="0"/>
      <w:ind w:firstLineChars="0" w:firstLine="0"/>
      <w:jc w:val="both"/>
      <w:outlineLvl w:val="9"/>
    </w:pPr>
    <w:rPr>
      <w:rFonts w:ascii="Times New Roman" w:hAnsi="Times New Roman"/>
      <w:b w:val="0"/>
      <w:sz w:val="24"/>
      <w:szCs w:val="24"/>
    </w:rPr>
  </w:style>
  <w:style w:type="paragraph" w:customStyle="1" w:styleId="af4">
    <w:name w:val="图片名"/>
    <w:next w:val="a0"/>
    <w:rsid w:val="00B6646B"/>
    <w:pPr>
      <w:spacing w:afterLines="50" w:line="400" w:lineRule="exact"/>
      <w:jc w:val="center"/>
    </w:pPr>
    <w:rPr>
      <w:kern w:val="2"/>
      <w:sz w:val="21"/>
      <w:szCs w:val="21"/>
    </w:rPr>
  </w:style>
  <w:style w:type="paragraph" w:styleId="af3">
    <w:name w:val="Title"/>
    <w:basedOn w:val="a0"/>
    <w:link w:val="Char4"/>
    <w:qFormat/>
    <w:rsid w:val="00B6646B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af5">
    <w:name w:val="表名"/>
    <w:rsid w:val="00B6646B"/>
    <w:pPr>
      <w:spacing w:beforeLines="50" w:line="400" w:lineRule="exact"/>
      <w:jc w:val="center"/>
    </w:pPr>
    <w:rPr>
      <w:kern w:val="2"/>
      <w:sz w:val="21"/>
      <w:szCs w:val="21"/>
    </w:rPr>
  </w:style>
  <w:style w:type="paragraph" w:styleId="af6">
    <w:name w:val="Plain Text"/>
    <w:basedOn w:val="a0"/>
    <w:link w:val="Char5"/>
    <w:rsid w:val="00B6646B"/>
    <w:pPr>
      <w:spacing w:line="240" w:lineRule="auto"/>
      <w:ind w:firstLineChars="0" w:firstLine="0"/>
    </w:pPr>
    <w:rPr>
      <w:rFonts w:ascii="宋体" w:hAnsi="Courier New" w:cs="Courier New"/>
      <w:sz w:val="21"/>
      <w:szCs w:val="21"/>
    </w:rPr>
  </w:style>
  <w:style w:type="character" w:customStyle="1" w:styleId="1Char">
    <w:name w:val="标题 1 Char"/>
    <w:link w:val="1"/>
    <w:rsid w:val="009430DE"/>
    <w:rPr>
      <w:rFonts w:eastAsia="黑体"/>
      <w:b/>
      <w:bCs/>
      <w:kern w:val="44"/>
      <w:sz w:val="30"/>
      <w:szCs w:val="30"/>
    </w:rPr>
  </w:style>
  <w:style w:type="character" w:customStyle="1" w:styleId="2Char">
    <w:name w:val="标题 2 Char"/>
    <w:link w:val="2"/>
    <w:rsid w:val="0006568E"/>
    <w:rPr>
      <w:b/>
      <w:bCs/>
      <w:kern w:val="2"/>
      <w:sz w:val="28"/>
      <w:szCs w:val="28"/>
    </w:rPr>
  </w:style>
  <w:style w:type="character" w:customStyle="1" w:styleId="3Char">
    <w:name w:val="标题 3 Char"/>
    <w:link w:val="3"/>
    <w:rsid w:val="0006568E"/>
    <w:rPr>
      <w:b/>
      <w:bCs/>
      <w:kern w:val="2"/>
      <w:sz w:val="24"/>
      <w:szCs w:val="24"/>
    </w:rPr>
  </w:style>
  <w:style w:type="paragraph" w:styleId="af7">
    <w:name w:val="Balloon Text"/>
    <w:basedOn w:val="a0"/>
    <w:link w:val="Char6"/>
    <w:uiPriority w:val="99"/>
    <w:unhideWhenUsed/>
    <w:rsid w:val="006C67A6"/>
    <w:rPr>
      <w:sz w:val="18"/>
      <w:szCs w:val="18"/>
    </w:rPr>
  </w:style>
  <w:style w:type="character" w:customStyle="1" w:styleId="Char6">
    <w:name w:val="批注框文本 Char"/>
    <w:link w:val="af7"/>
    <w:uiPriority w:val="99"/>
    <w:rsid w:val="006C67A6"/>
    <w:rPr>
      <w:kern w:val="2"/>
      <w:sz w:val="18"/>
      <w:szCs w:val="18"/>
    </w:rPr>
  </w:style>
  <w:style w:type="paragraph" w:styleId="af8">
    <w:name w:val="No Spacing"/>
    <w:link w:val="Char7"/>
    <w:uiPriority w:val="1"/>
    <w:qFormat/>
    <w:rsid w:val="006C67A6"/>
    <w:rPr>
      <w:rFonts w:ascii="Calibri" w:hAnsi="Calibri"/>
      <w:sz w:val="22"/>
      <w:szCs w:val="22"/>
    </w:rPr>
  </w:style>
  <w:style w:type="character" w:customStyle="1" w:styleId="Char7">
    <w:name w:val="无间隔 Char"/>
    <w:link w:val="af8"/>
    <w:uiPriority w:val="1"/>
    <w:rsid w:val="006C67A6"/>
    <w:rPr>
      <w:rFonts w:ascii="Calibri" w:hAnsi="Calibri"/>
      <w:sz w:val="22"/>
      <w:szCs w:val="22"/>
    </w:rPr>
  </w:style>
  <w:style w:type="character" w:customStyle="1" w:styleId="Char0">
    <w:name w:val="页脚 Char"/>
    <w:link w:val="a7"/>
    <w:rsid w:val="006C67A6"/>
    <w:rPr>
      <w:kern w:val="2"/>
      <w:sz w:val="18"/>
      <w:szCs w:val="18"/>
    </w:rPr>
  </w:style>
  <w:style w:type="character" w:customStyle="1" w:styleId="Char">
    <w:name w:val="页眉 Char"/>
    <w:link w:val="a6"/>
    <w:rsid w:val="006C67A6"/>
    <w:rPr>
      <w:kern w:val="2"/>
      <w:sz w:val="18"/>
      <w:szCs w:val="18"/>
    </w:rPr>
  </w:style>
  <w:style w:type="character" w:customStyle="1" w:styleId="Char4">
    <w:name w:val="标题 Char"/>
    <w:link w:val="af3"/>
    <w:rsid w:val="006C67A6"/>
    <w:rPr>
      <w:rFonts w:ascii="Arial" w:hAnsi="Arial" w:cs="Arial"/>
      <w:b/>
      <w:bCs/>
      <w:kern w:val="2"/>
      <w:sz w:val="32"/>
      <w:szCs w:val="32"/>
    </w:rPr>
  </w:style>
  <w:style w:type="character" w:customStyle="1" w:styleId="4Char">
    <w:name w:val="标题 4 Char"/>
    <w:link w:val="4"/>
    <w:rsid w:val="006C67A6"/>
    <w:rPr>
      <w:rFonts w:ascii="Arial" w:eastAsia="黑体" w:hAnsi="Arial"/>
      <w:b/>
      <w:bCs/>
      <w:kern w:val="2"/>
      <w:sz w:val="28"/>
      <w:szCs w:val="28"/>
    </w:rPr>
  </w:style>
  <w:style w:type="character" w:customStyle="1" w:styleId="5Char">
    <w:name w:val="标题 5 Char"/>
    <w:link w:val="5"/>
    <w:rsid w:val="006C67A6"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rsid w:val="006C67A6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link w:val="7"/>
    <w:rsid w:val="006C67A6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rsid w:val="006C67A6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link w:val="9"/>
    <w:rsid w:val="006C67A6"/>
    <w:rPr>
      <w:rFonts w:ascii="Arial" w:eastAsia="黑体" w:hAnsi="Arial"/>
      <w:kern w:val="2"/>
      <w:sz w:val="24"/>
      <w:szCs w:val="21"/>
    </w:rPr>
  </w:style>
  <w:style w:type="character" w:customStyle="1" w:styleId="Char5">
    <w:name w:val="纯文本 Char"/>
    <w:link w:val="af6"/>
    <w:rsid w:val="006C67A6"/>
    <w:rPr>
      <w:rFonts w:ascii="宋体" w:hAnsi="Courier New" w:cs="Courier New"/>
      <w:kern w:val="2"/>
      <w:sz w:val="21"/>
      <w:szCs w:val="21"/>
    </w:rPr>
  </w:style>
  <w:style w:type="character" w:customStyle="1" w:styleId="Char1">
    <w:name w:val="文档结构图 Char"/>
    <w:link w:val="ab"/>
    <w:semiHidden/>
    <w:rsid w:val="006C67A6"/>
    <w:rPr>
      <w:kern w:val="2"/>
      <w:sz w:val="24"/>
      <w:szCs w:val="24"/>
      <w:shd w:val="clear" w:color="auto" w:fill="000080"/>
    </w:rPr>
  </w:style>
  <w:style w:type="character" w:customStyle="1" w:styleId="Char2">
    <w:name w:val="正文文本缩进 Char"/>
    <w:link w:val="ae"/>
    <w:semiHidden/>
    <w:rsid w:val="006C67A6"/>
    <w:rPr>
      <w:kern w:val="2"/>
      <w:sz w:val="24"/>
      <w:szCs w:val="24"/>
    </w:rPr>
  </w:style>
  <w:style w:type="character" w:customStyle="1" w:styleId="3Char0">
    <w:name w:val="正文文本缩进 3 Char"/>
    <w:link w:val="31"/>
    <w:semiHidden/>
    <w:rsid w:val="006C67A6"/>
    <w:rPr>
      <w:rFonts w:ascii="宋体" w:hAnsi="宋体"/>
      <w:kern w:val="2"/>
      <w:sz w:val="21"/>
      <w:szCs w:val="24"/>
    </w:rPr>
  </w:style>
  <w:style w:type="paragraph" w:styleId="TOC">
    <w:name w:val="TOC Heading"/>
    <w:basedOn w:val="1"/>
    <w:next w:val="a0"/>
    <w:uiPriority w:val="39"/>
    <w:unhideWhenUsed/>
    <w:qFormat/>
    <w:rsid w:val="00306657"/>
    <w:pPr>
      <w:spacing w:before="48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HTML">
    <w:name w:val="HTML Preformatted"/>
    <w:basedOn w:val="a0"/>
    <w:link w:val="HTMLChar"/>
    <w:uiPriority w:val="99"/>
    <w:unhideWhenUsed/>
    <w:rsid w:val="005A6F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</w:rPr>
  </w:style>
  <w:style w:type="character" w:customStyle="1" w:styleId="HTMLChar">
    <w:name w:val="HTML 预设格式 Char"/>
    <w:basedOn w:val="a1"/>
    <w:link w:val="HTML"/>
    <w:uiPriority w:val="99"/>
    <w:rsid w:val="005A6FDD"/>
    <w:rPr>
      <w:rFonts w:ascii="Arial" w:hAnsi="Arial" w:cs="Arial"/>
      <w:sz w:val="24"/>
      <w:szCs w:val="24"/>
    </w:rPr>
  </w:style>
  <w:style w:type="paragraph" w:styleId="af9">
    <w:name w:val="List Paragraph"/>
    <w:basedOn w:val="a0"/>
    <w:uiPriority w:val="34"/>
    <w:qFormat/>
    <w:rsid w:val="00884F2B"/>
    <w:pPr>
      <w:ind w:firstLine="420"/>
    </w:pPr>
  </w:style>
  <w:style w:type="paragraph" w:customStyle="1" w:styleId="afa">
    <w:name w:val="代码图片"/>
    <w:next w:val="a0"/>
    <w:qFormat/>
    <w:rsid w:val="00D32020"/>
    <w:pPr>
      <w:ind w:leftChars="200" w:left="420"/>
    </w:pPr>
    <w:rPr>
      <w:rFonts w:cstheme="minorBidi"/>
      <w:noProof/>
      <w:kern w:val="2"/>
      <w:sz w:val="21"/>
      <w:szCs w:val="22"/>
    </w:rPr>
  </w:style>
  <w:style w:type="paragraph" w:customStyle="1" w:styleId="afb">
    <w:name w:val="括号里里的注释"/>
    <w:next w:val="a0"/>
    <w:link w:val="Char8"/>
    <w:qFormat/>
    <w:rsid w:val="000A774F"/>
    <w:pPr>
      <w:ind w:firstLine="420"/>
    </w:pPr>
    <w:rPr>
      <w:rFonts w:asciiTheme="minorHAnsi" w:eastAsia="华文楷体" w:hAnsiTheme="minorHAnsi" w:cstheme="minorBidi"/>
      <w:kern w:val="2"/>
      <w:sz w:val="18"/>
      <w:szCs w:val="18"/>
    </w:rPr>
  </w:style>
  <w:style w:type="character" w:customStyle="1" w:styleId="Char8">
    <w:name w:val="括号里里的注释 Char"/>
    <w:basedOn w:val="a1"/>
    <w:link w:val="afb"/>
    <w:rsid w:val="000A774F"/>
    <w:rPr>
      <w:rFonts w:asciiTheme="minorHAnsi" w:eastAsia="华文楷体" w:hAnsiTheme="minorHAnsi" w:cstheme="minorBidi"/>
      <w:kern w:val="2"/>
      <w:sz w:val="18"/>
      <w:szCs w:val="18"/>
    </w:rPr>
  </w:style>
  <w:style w:type="character" w:styleId="afc">
    <w:name w:val="Placeholder Text"/>
    <w:basedOn w:val="a1"/>
    <w:uiPriority w:val="99"/>
    <w:semiHidden/>
    <w:rsid w:val="00E108A2"/>
    <w:rPr>
      <w:color w:val="808080"/>
    </w:rPr>
  </w:style>
  <w:style w:type="paragraph" w:customStyle="1" w:styleId="afd">
    <w:name w:val="代码块"/>
    <w:next w:val="a0"/>
    <w:link w:val="Char9"/>
    <w:qFormat/>
    <w:rsid w:val="00E27071"/>
    <w:pPr>
      <w:shd w:val="clear" w:color="auto" w:fill="D9D9D9" w:themeFill="background1" w:themeFillShade="D9"/>
    </w:pPr>
    <w:rPr>
      <w:rFonts w:cs="Arial"/>
      <w:sz w:val="21"/>
      <w:szCs w:val="24"/>
    </w:rPr>
  </w:style>
  <w:style w:type="character" w:customStyle="1" w:styleId="Char9">
    <w:name w:val="代码块 Char"/>
    <w:basedOn w:val="HTMLChar"/>
    <w:link w:val="afd"/>
    <w:rsid w:val="00E27071"/>
    <w:rPr>
      <w:rFonts w:ascii="Arial" w:hAnsi="Arial" w:cs="Arial"/>
      <w:sz w:val="21"/>
      <w:szCs w:val="24"/>
      <w:shd w:val="clear" w:color="auto" w:fill="D9D9D9" w:themeFill="background1" w:themeFillShade="D9"/>
    </w:rPr>
  </w:style>
  <w:style w:type="paragraph" w:customStyle="1" w:styleId="afe">
    <w:name w:val="自定义一级标题"/>
    <w:next w:val="a0"/>
    <w:rsid w:val="00B6646B"/>
    <w:pPr>
      <w:spacing w:beforeLines="50" w:afterLines="50" w:line="360" w:lineRule="auto"/>
      <w:jc w:val="center"/>
      <w:outlineLvl w:val="0"/>
    </w:pPr>
    <w:rPr>
      <w:rFonts w:ascii="黑体" w:eastAsia="黑体"/>
      <w:b/>
      <w:bCs/>
      <w:color w:val="000000"/>
      <w:kern w:val="44"/>
      <w:sz w:val="30"/>
      <w:szCs w:val="30"/>
    </w:rPr>
  </w:style>
  <w:style w:type="character" w:customStyle="1" w:styleId="apple-converted-space">
    <w:name w:val="apple-converted-space"/>
    <w:basedOn w:val="a1"/>
    <w:rsid w:val="00C03FF6"/>
  </w:style>
  <w:style w:type="paragraph" w:styleId="40">
    <w:name w:val="toc 4"/>
    <w:basedOn w:val="a0"/>
    <w:next w:val="a0"/>
    <w:autoRedefine/>
    <w:uiPriority w:val="39"/>
    <w:unhideWhenUsed/>
    <w:rsid w:val="00E11154"/>
    <w:pPr>
      <w:widowControl/>
      <w:spacing w:after="100" w:line="276" w:lineRule="auto"/>
      <w:ind w:left="660" w:firstLineChars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50">
    <w:name w:val="toc 5"/>
    <w:basedOn w:val="a0"/>
    <w:next w:val="a0"/>
    <w:autoRedefine/>
    <w:uiPriority w:val="39"/>
    <w:unhideWhenUsed/>
    <w:rsid w:val="00E11154"/>
    <w:pPr>
      <w:widowControl/>
      <w:spacing w:after="100" w:line="276" w:lineRule="auto"/>
      <w:ind w:left="880" w:firstLineChars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60">
    <w:name w:val="toc 6"/>
    <w:basedOn w:val="a0"/>
    <w:next w:val="a0"/>
    <w:autoRedefine/>
    <w:uiPriority w:val="39"/>
    <w:unhideWhenUsed/>
    <w:rsid w:val="00E11154"/>
    <w:pPr>
      <w:widowControl/>
      <w:spacing w:after="100" w:line="276" w:lineRule="auto"/>
      <w:ind w:left="1100" w:firstLineChars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70">
    <w:name w:val="toc 7"/>
    <w:basedOn w:val="a0"/>
    <w:next w:val="a0"/>
    <w:autoRedefine/>
    <w:uiPriority w:val="39"/>
    <w:unhideWhenUsed/>
    <w:rsid w:val="00E11154"/>
    <w:pPr>
      <w:widowControl/>
      <w:spacing w:after="100" w:line="276" w:lineRule="auto"/>
      <w:ind w:left="1320" w:firstLineChars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80">
    <w:name w:val="toc 8"/>
    <w:basedOn w:val="a0"/>
    <w:next w:val="a0"/>
    <w:autoRedefine/>
    <w:uiPriority w:val="39"/>
    <w:unhideWhenUsed/>
    <w:rsid w:val="00E11154"/>
    <w:pPr>
      <w:widowControl/>
      <w:spacing w:after="100" w:line="276" w:lineRule="auto"/>
      <w:ind w:left="1540" w:firstLineChars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90">
    <w:name w:val="toc 9"/>
    <w:basedOn w:val="a0"/>
    <w:next w:val="a0"/>
    <w:autoRedefine/>
    <w:uiPriority w:val="39"/>
    <w:unhideWhenUsed/>
    <w:rsid w:val="00E11154"/>
    <w:pPr>
      <w:widowControl/>
      <w:spacing w:after="100" w:line="276" w:lineRule="auto"/>
      <w:ind w:left="1760" w:firstLineChars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f">
    <w:name w:val="FollowedHyperlink"/>
    <w:basedOn w:val="a1"/>
    <w:rsid w:val="004E7FF1"/>
    <w:rPr>
      <w:color w:val="800080" w:themeColor="followedHyperlink"/>
      <w:u w:val="single"/>
    </w:rPr>
  </w:style>
  <w:style w:type="table" w:styleId="aff0">
    <w:name w:val="Light List"/>
    <w:basedOn w:val="a2"/>
    <w:uiPriority w:val="61"/>
    <w:rsid w:val="004641D3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a00">
    <w:name w:val="a0"/>
    <w:basedOn w:val="a0"/>
    <w:rsid w:val="00D538E1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eastAsia="Times New Roman"/>
      <w:kern w:val="0"/>
    </w:rPr>
  </w:style>
  <w:style w:type="character" w:customStyle="1" w:styleId="constant">
    <w:name w:val="constant"/>
    <w:basedOn w:val="a1"/>
    <w:rsid w:val="00E21E68"/>
  </w:style>
  <w:style w:type="character" w:styleId="HTML0">
    <w:name w:val="HTML Code"/>
    <w:basedOn w:val="a1"/>
    <w:uiPriority w:val="99"/>
    <w:unhideWhenUsed/>
    <w:rsid w:val="00B87120"/>
    <w:rPr>
      <w:rFonts w:ascii="Courier New" w:eastAsia="Times New Roman" w:hAnsi="Courier New" w:cs="Courier New"/>
      <w:sz w:val="20"/>
      <w:szCs w:val="20"/>
    </w:rPr>
  </w:style>
  <w:style w:type="paragraph" w:customStyle="1" w:styleId="p0">
    <w:name w:val="p0"/>
    <w:basedOn w:val="a0"/>
    <w:rsid w:val="00200901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eastAsia="Times New Roman"/>
      <w:kern w:val="0"/>
    </w:rPr>
  </w:style>
  <w:style w:type="character" w:styleId="aff1">
    <w:name w:val="Strong"/>
    <w:basedOn w:val="a1"/>
    <w:uiPriority w:val="22"/>
    <w:qFormat/>
    <w:rsid w:val="00940BC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qFormat="1"/>
    <w:lsdException w:name="toc 2" w:qFormat="1"/>
    <w:lsdException w:name="toc 3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Default Paragraph Font" w:uiPriority="1"/>
    <w:lsdException w:name="Subtitle" w:uiPriority="11" w:qFormat="1"/>
    <w:lsdException w:name="Strong" w:uiPriority="22" w:qFormat="1"/>
    <w:lsdException w:name="Emphasis" w:qFormat="1"/>
    <w:lsdException w:name="HTML Code" w:uiPriority="99"/>
    <w:lsdException w:name="HTML Preformatted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B6646B"/>
    <w:pPr>
      <w:widowControl w:val="0"/>
      <w:spacing w:line="400" w:lineRule="exact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next w:val="a0"/>
    <w:link w:val="1Char"/>
    <w:qFormat/>
    <w:rsid w:val="00B6646B"/>
    <w:pPr>
      <w:keepNext/>
      <w:keepLines/>
      <w:numPr>
        <w:numId w:val="47"/>
      </w:numPr>
      <w:spacing w:beforeLines="50" w:before="50" w:afterLines="50" w:after="50" w:line="360" w:lineRule="auto"/>
      <w:jc w:val="center"/>
      <w:outlineLvl w:val="0"/>
    </w:pPr>
    <w:rPr>
      <w:rFonts w:eastAsia="黑体"/>
      <w:b/>
      <w:bCs/>
      <w:kern w:val="44"/>
      <w:sz w:val="30"/>
      <w:szCs w:val="30"/>
    </w:rPr>
  </w:style>
  <w:style w:type="paragraph" w:styleId="2">
    <w:name w:val="heading 2"/>
    <w:next w:val="a0"/>
    <w:link w:val="2Char"/>
    <w:qFormat/>
    <w:rsid w:val="00B6646B"/>
    <w:pPr>
      <w:keepNext/>
      <w:keepLines/>
      <w:numPr>
        <w:ilvl w:val="1"/>
        <w:numId w:val="47"/>
      </w:numPr>
      <w:spacing w:beforeLines="100" w:before="100" w:afterLines="50" w:after="50" w:line="360" w:lineRule="auto"/>
      <w:jc w:val="center"/>
      <w:outlineLvl w:val="1"/>
    </w:pPr>
    <w:rPr>
      <w:b/>
      <w:bCs/>
      <w:kern w:val="2"/>
      <w:sz w:val="28"/>
      <w:szCs w:val="28"/>
    </w:rPr>
  </w:style>
  <w:style w:type="paragraph" w:styleId="3">
    <w:name w:val="heading 3"/>
    <w:next w:val="a0"/>
    <w:link w:val="3Char"/>
    <w:qFormat/>
    <w:rsid w:val="00B6646B"/>
    <w:pPr>
      <w:keepNext/>
      <w:keepLines/>
      <w:numPr>
        <w:ilvl w:val="2"/>
        <w:numId w:val="47"/>
      </w:numPr>
      <w:spacing w:beforeLines="50" w:before="50" w:afterLines="50" w:after="50" w:line="400" w:lineRule="exact"/>
      <w:jc w:val="both"/>
      <w:outlineLvl w:val="2"/>
    </w:pPr>
    <w:rPr>
      <w:b/>
      <w:bCs/>
      <w:kern w:val="2"/>
      <w:sz w:val="24"/>
      <w:szCs w:val="24"/>
    </w:rPr>
  </w:style>
  <w:style w:type="paragraph" w:styleId="4">
    <w:name w:val="heading 4"/>
    <w:basedOn w:val="a0"/>
    <w:next w:val="a0"/>
    <w:link w:val="4Char"/>
    <w:qFormat/>
    <w:rsid w:val="00B6646B"/>
    <w:pPr>
      <w:keepNext/>
      <w:keepLines/>
      <w:spacing w:before="280" w:after="290" w:line="376" w:lineRule="auto"/>
      <w:ind w:firstLineChars="0" w:firstLine="0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0"/>
    <w:next w:val="a0"/>
    <w:link w:val="5Char"/>
    <w:qFormat/>
    <w:rsid w:val="00B6646B"/>
    <w:pPr>
      <w:keepNext/>
      <w:keepLines/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qFormat/>
    <w:rsid w:val="00B6646B"/>
    <w:pPr>
      <w:keepNext/>
      <w:keepLines/>
      <w:spacing w:before="240" w:after="64" w:line="320" w:lineRule="auto"/>
      <w:ind w:firstLineChars="0" w:firstLine="0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0"/>
    <w:next w:val="a0"/>
    <w:link w:val="7Char"/>
    <w:qFormat/>
    <w:rsid w:val="00B6646B"/>
    <w:pPr>
      <w:keepNext/>
      <w:keepLines/>
      <w:spacing w:before="240" w:after="64" w:line="320" w:lineRule="auto"/>
      <w:ind w:firstLineChars="0" w:firstLine="0"/>
      <w:outlineLvl w:val="6"/>
    </w:pPr>
    <w:rPr>
      <w:b/>
      <w:bCs/>
    </w:rPr>
  </w:style>
  <w:style w:type="paragraph" w:styleId="8">
    <w:name w:val="heading 8"/>
    <w:basedOn w:val="a0"/>
    <w:next w:val="a0"/>
    <w:link w:val="8Char"/>
    <w:qFormat/>
    <w:rsid w:val="00B6646B"/>
    <w:pPr>
      <w:keepNext/>
      <w:keepLines/>
      <w:spacing w:before="240" w:after="64" w:line="320" w:lineRule="auto"/>
      <w:ind w:firstLineChars="0" w:firstLine="0"/>
      <w:outlineLvl w:val="7"/>
    </w:pPr>
    <w:rPr>
      <w:rFonts w:ascii="Arial" w:eastAsia="黑体" w:hAnsi="Arial"/>
    </w:rPr>
  </w:style>
  <w:style w:type="paragraph" w:styleId="9">
    <w:name w:val="heading 9"/>
    <w:basedOn w:val="a0"/>
    <w:next w:val="a0"/>
    <w:link w:val="9Char"/>
    <w:qFormat/>
    <w:rsid w:val="00B6646B"/>
    <w:pPr>
      <w:keepNext/>
      <w:keepLines/>
      <w:spacing w:before="240" w:after="64" w:line="320" w:lineRule="auto"/>
      <w:ind w:firstLineChars="0" w:firstLine="0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  <w:rsid w:val="00B6646B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B6646B"/>
  </w:style>
  <w:style w:type="paragraph" w:styleId="20">
    <w:name w:val="toc 2"/>
    <w:autoRedefine/>
    <w:rsid w:val="00B6646B"/>
    <w:pPr>
      <w:spacing w:line="360" w:lineRule="auto"/>
      <w:ind w:leftChars="100" w:left="100"/>
      <w:jc w:val="both"/>
    </w:pPr>
    <w:rPr>
      <w:kern w:val="2"/>
      <w:sz w:val="24"/>
      <w:szCs w:val="24"/>
    </w:rPr>
  </w:style>
  <w:style w:type="paragraph" w:styleId="10">
    <w:name w:val="toc 1"/>
    <w:autoRedefine/>
    <w:rsid w:val="00B6646B"/>
    <w:pPr>
      <w:tabs>
        <w:tab w:val="right" w:leader="dot" w:pos="9174"/>
      </w:tabs>
      <w:spacing w:line="360" w:lineRule="auto"/>
      <w:jc w:val="both"/>
    </w:pPr>
    <w:rPr>
      <w:b/>
      <w:kern w:val="2"/>
      <w:sz w:val="24"/>
      <w:szCs w:val="24"/>
    </w:rPr>
  </w:style>
  <w:style w:type="paragraph" w:styleId="30">
    <w:name w:val="toc 3"/>
    <w:autoRedefine/>
    <w:rsid w:val="00B6646B"/>
    <w:pPr>
      <w:tabs>
        <w:tab w:val="right" w:leader="dot" w:pos="9174"/>
      </w:tabs>
      <w:spacing w:line="360" w:lineRule="auto"/>
      <w:ind w:leftChars="200" w:left="200"/>
      <w:jc w:val="both"/>
    </w:pPr>
    <w:rPr>
      <w:kern w:val="2"/>
      <w:sz w:val="24"/>
      <w:szCs w:val="24"/>
    </w:rPr>
  </w:style>
  <w:style w:type="character" w:styleId="a4">
    <w:name w:val="Hyperlink"/>
    <w:rsid w:val="00B6646B"/>
    <w:rPr>
      <w:color w:val="0000FF"/>
      <w:u w:val="single"/>
    </w:rPr>
  </w:style>
  <w:style w:type="table" w:styleId="a5">
    <w:name w:val="Table Grid"/>
    <w:basedOn w:val="a2"/>
    <w:rsid w:val="00B6646B"/>
    <w:pPr>
      <w:widowControl w:val="0"/>
      <w:jc w:val="both"/>
    </w:pPr>
    <w:rPr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0"/>
    <w:link w:val="Char"/>
    <w:rsid w:val="00B664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7">
    <w:name w:val="footer"/>
    <w:basedOn w:val="a0"/>
    <w:link w:val="Char0"/>
    <w:rsid w:val="00B6646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styleId="a8">
    <w:name w:val="page number"/>
    <w:basedOn w:val="a1"/>
    <w:semiHidden/>
    <w:rsid w:val="00B6646B"/>
  </w:style>
  <w:style w:type="paragraph" w:customStyle="1" w:styleId="a9">
    <w:name w:val="四级"/>
    <w:next w:val="a0"/>
    <w:rsid w:val="00B6646B"/>
    <w:pPr>
      <w:spacing w:line="400" w:lineRule="exact"/>
      <w:ind w:leftChars="200" w:left="200"/>
      <w:jc w:val="both"/>
    </w:pPr>
    <w:rPr>
      <w:rFonts w:eastAsia="楷体_GB2312"/>
      <w:kern w:val="2"/>
      <w:sz w:val="24"/>
      <w:szCs w:val="24"/>
    </w:rPr>
  </w:style>
  <w:style w:type="paragraph" w:customStyle="1" w:styleId="aa">
    <w:name w:val="五级"/>
    <w:next w:val="a0"/>
    <w:rsid w:val="00B6646B"/>
    <w:pPr>
      <w:spacing w:line="400" w:lineRule="exact"/>
      <w:ind w:leftChars="200" w:left="200"/>
      <w:jc w:val="both"/>
    </w:pPr>
    <w:rPr>
      <w:rFonts w:eastAsia="仿宋_GB2312"/>
      <w:kern w:val="2"/>
      <w:sz w:val="24"/>
      <w:szCs w:val="24"/>
    </w:rPr>
  </w:style>
  <w:style w:type="paragraph" w:styleId="ab">
    <w:name w:val="Document Map"/>
    <w:basedOn w:val="a0"/>
    <w:link w:val="Char1"/>
    <w:semiHidden/>
    <w:rsid w:val="00B6646B"/>
    <w:pPr>
      <w:shd w:val="clear" w:color="auto" w:fill="000080"/>
    </w:pPr>
  </w:style>
  <w:style w:type="paragraph" w:customStyle="1" w:styleId="ac">
    <w:name w:val="图片格式"/>
    <w:next w:val="a0"/>
    <w:rsid w:val="00B6646B"/>
    <w:pPr>
      <w:jc w:val="center"/>
    </w:pPr>
    <w:rPr>
      <w:kern w:val="2"/>
      <w:sz w:val="21"/>
      <w:szCs w:val="21"/>
    </w:rPr>
  </w:style>
  <w:style w:type="paragraph" w:customStyle="1" w:styleId="ad">
    <w:name w:val="表格靠左"/>
    <w:next w:val="a0"/>
    <w:rsid w:val="00B6646B"/>
    <w:pPr>
      <w:jc w:val="both"/>
    </w:pPr>
    <w:rPr>
      <w:kern w:val="2"/>
      <w:sz w:val="21"/>
      <w:szCs w:val="21"/>
    </w:rPr>
  </w:style>
  <w:style w:type="paragraph" w:styleId="31">
    <w:name w:val="Body Text Indent 3"/>
    <w:basedOn w:val="a0"/>
    <w:link w:val="3Char0"/>
    <w:semiHidden/>
    <w:rsid w:val="00B6646B"/>
    <w:pPr>
      <w:spacing w:line="240" w:lineRule="auto"/>
      <w:ind w:firstLine="460"/>
    </w:pPr>
    <w:rPr>
      <w:rFonts w:ascii="宋体" w:hAnsi="宋体"/>
      <w:sz w:val="21"/>
    </w:rPr>
  </w:style>
  <w:style w:type="paragraph" w:styleId="ae">
    <w:name w:val="Body Text Indent"/>
    <w:basedOn w:val="a0"/>
    <w:link w:val="Char2"/>
    <w:semiHidden/>
    <w:rsid w:val="00B6646B"/>
    <w:pPr>
      <w:spacing w:after="120"/>
      <w:ind w:leftChars="200" w:left="420"/>
    </w:pPr>
  </w:style>
  <w:style w:type="paragraph" w:customStyle="1" w:styleId="af">
    <w:name w:val="不编号的一级标题"/>
    <w:next w:val="a0"/>
    <w:rsid w:val="006C67A6"/>
    <w:pPr>
      <w:spacing w:beforeLines="50" w:before="50" w:afterLines="50" w:after="50" w:line="360" w:lineRule="auto"/>
      <w:jc w:val="center"/>
      <w:outlineLvl w:val="0"/>
    </w:pPr>
    <w:rPr>
      <w:rFonts w:ascii="黑体" w:eastAsia="黑体"/>
      <w:b/>
      <w:bCs/>
      <w:color w:val="000000"/>
      <w:kern w:val="44"/>
      <w:sz w:val="30"/>
      <w:szCs w:val="30"/>
    </w:rPr>
  </w:style>
  <w:style w:type="paragraph" w:styleId="af0">
    <w:name w:val="Normal (Web)"/>
    <w:basedOn w:val="a0"/>
    <w:rsid w:val="00B6646B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styleId="af1">
    <w:name w:val="Body Text"/>
    <w:basedOn w:val="a0"/>
    <w:link w:val="Char3"/>
    <w:semiHidden/>
    <w:rsid w:val="00B6646B"/>
    <w:pPr>
      <w:spacing w:after="120"/>
    </w:pPr>
  </w:style>
  <w:style w:type="character" w:customStyle="1" w:styleId="Char3">
    <w:name w:val="正文文本 Char"/>
    <w:link w:val="af1"/>
    <w:semiHidden/>
    <w:rsid w:val="00B6646B"/>
    <w:rPr>
      <w:kern w:val="2"/>
      <w:sz w:val="24"/>
      <w:szCs w:val="24"/>
    </w:rPr>
  </w:style>
  <w:style w:type="paragraph" w:styleId="af2">
    <w:name w:val="caption"/>
    <w:basedOn w:val="a0"/>
    <w:next w:val="a0"/>
    <w:qFormat/>
    <w:rsid w:val="00B6646B"/>
    <w:rPr>
      <w:rFonts w:ascii="Arial" w:eastAsia="黑体" w:hAnsi="Arial" w:cs="Arial"/>
      <w:sz w:val="20"/>
      <w:szCs w:val="20"/>
    </w:rPr>
  </w:style>
  <w:style w:type="paragraph" w:customStyle="1" w:styleId="a">
    <w:name w:val="参考文献"/>
    <w:basedOn w:val="af3"/>
    <w:rsid w:val="00B6646B"/>
    <w:pPr>
      <w:numPr>
        <w:numId w:val="2"/>
      </w:numPr>
      <w:spacing w:before="0" w:after="0"/>
      <w:ind w:firstLineChars="0" w:firstLine="0"/>
      <w:jc w:val="both"/>
      <w:outlineLvl w:val="9"/>
    </w:pPr>
    <w:rPr>
      <w:rFonts w:ascii="Times New Roman" w:hAnsi="Times New Roman"/>
      <w:b w:val="0"/>
      <w:sz w:val="24"/>
      <w:szCs w:val="24"/>
    </w:rPr>
  </w:style>
  <w:style w:type="paragraph" w:customStyle="1" w:styleId="af4">
    <w:name w:val="图片名"/>
    <w:next w:val="a0"/>
    <w:rsid w:val="00B6646B"/>
    <w:pPr>
      <w:spacing w:afterLines="50" w:after="50" w:line="400" w:lineRule="exact"/>
      <w:jc w:val="center"/>
    </w:pPr>
    <w:rPr>
      <w:kern w:val="2"/>
      <w:sz w:val="21"/>
      <w:szCs w:val="21"/>
    </w:rPr>
  </w:style>
  <w:style w:type="paragraph" w:styleId="af3">
    <w:name w:val="Title"/>
    <w:basedOn w:val="a0"/>
    <w:link w:val="Char4"/>
    <w:qFormat/>
    <w:rsid w:val="00B6646B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af5">
    <w:name w:val="表名"/>
    <w:rsid w:val="00B6646B"/>
    <w:pPr>
      <w:spacing w:beforeLines="50" w:before="50" w:line="400" w:lineRule="exact"/>
      <w:jc w:val="center"/>
    </w:pPr>
    <w:rPr>
      <w:kern w:val="2"/>
      <w:sz w:val="21"/>
      <w:szCs w:val="21"/>
    </w:rPr>
  </w:style>
  <w:style w:type="paragraph" w:styleId="af6">
    <w:name w:val="Plain Text"/>
    <w:basedOn w:val="a0"/>
    <w:link w:val="Char5"/>
    <w:rsid w:val="00B6646B"/>
    <w:pPr>
      <w:spacing w:line="240" w:lineRule="auto"/>
      <w:ind w:firstLineChars="0" w:firstLine="0"/>
    </w:pPr>
    <w:rPr>
      <w:rFonts w:ascii="宋体" w:hAnsi="Courier New" w:cs="Courier New"/>
      <w:sz w:val="21"/>
      <w:szCs w:val="21"/>
    </w:rPr>
  </w:style>
  <w:style w:type="character" w:customStyle="1" w:styleId="1Char">
    <w:name w:val="标题 1 Char"/>
    <w:link w:val="1"/>
    <w:rsid w:val="009430DE"/>
    <w:rPr>
      <w:rFonts w:eastAsia="黑体"/>
      <w:b/>
      <w:bCs/>
      <w:kern w:val="44"/>
      <w:sz w:val="30"/>
      <w:szCs w:val="30"/>
    </w:rPr>
  </w:style>
  <w:style w:type="character" w:customStyle="1" w:styleId="2Char">
    <w:name w:val="标题 2 Char"/>
    <w:link w:val="2"/>
    <w:rsid w:val="0006568E"/>
    <w:rPr>
      <w:b/>
      <w:bCs/>
      <w:kern w:val="2"/>
      <w:sz w:val="28"/>
      <w:szCs w:val="28"/>
    </w:rPr>
  </w:style>
  <w:style w:type="character" w:customStyle="1" w:styleId="3Char">
    <w:name w:val="标题 3 Char"/>
    <w:link w:val="3"/>
    <w:rsid w:val="0006568E"/>
    <w:rPr>
      <w:b/>
      <w:bCs/>
      <w:kern w:val="2"/>
      <w:sz w:val="24"/>
      <w:szCs w:val="24"/>
    </w:rPr>
  </w:style>
  <w:style w:type="paragraph" w:styleId="af7">
    <w:name w:val="Balloon Text"/>
    <w:basedOn w:val="a0"/>
    <w:link w:val="Char6"/>
    <w:uiPriority w:val="99"/>
    <w:unhideWhenUsed/>
    <w:rsid w:val="006C67A6"/>
    <w:rPr>
      <w:sz w:val="18"/>
      <w:szCs w:val="18"/>
    </w:rPr>
  </w:style>
  <w:style w:type="character" w:customStyle="1" w:styleId="Char6">
    <w:name w:val="批注框文本 Char"/>
    <w:link w:val="af7"/>
    <w:uiPriority w:val="99"/>
    <w:rsid w:val="006C67A6"/>
    <w:rPr>
      <w:kern w:val="2"/>
      <w:sz w:val="18"/>
      <w:szCs w:val="18"/>
    </w:rPr>
  </w:style>
  <w:style w:type="paragraph" w:styleId="af8">
    <w:name w:val="No Spacing"/>
    <w:link w:val="Char7"/>
    <w:uiPriority w:val="1"/>
    <w:qFormat/>
    <w:rsid w:val="006C67A6"/>
    <w:rPr>
      <w:rFonts w:ascii="Calibri" w:hAnsi="Calibri"/>
      <w:sz w:val="22"/>
      <w:szCs w:val="22"/>
    </w:rPr>
  </w:style>
  <w:style w:type="character" w:customStyle="1" w:styleId="Char7">
    <w:name w:val="无间隔 Char"/>
    <w:link w:val="af8"/>
    <w:uiPriority w:val="1"/>
    <w:rsid w:val="006C67A6"/>
    <w:rPr>
      <w:rFonts w:ascii="Calibri" w:hAnsi="Calibri"/>
      <w:sz w:val="22"/>
      <w:szCs w:val="22"/>
    </w:rPr>
  </w:style>
  <w:style w:type="character" w:customStyle="1" w:styleId="Char0">
    <w:name w:val="页脚 Char"/>
    <w:link w:val="a7"/>
    <w:rsid w:val="006C67A6"/>
    <w:rPr>
      <w:kern w:val="2"/>
      <w:sz w:val="18"/>
      <w:szCs w:val="18"/>
    </w:rPr>
  </w:style>
  <w:style w:type="character" w:customStyle="1" w:styleId="Char">
    <w:name w:val="页眉 Char"/>
    <w:link w:val="a6"/>
    <w:rsid w:val="006C67A6"/>
    <w:rPr>
      <w:kern w:val="2"/>
      <w:sz w:val="18"/>
      <w:szCs w:val="18"/>
    </w:rPr>
  </w:style>
  <w:style w:type="character" w:customStyle="1" w:styleId="Char4">
    <w:name w:val="标题 Char"/>
    <w:link w:val="af3"/>
    <w:rsid w:val="006C67A6"/>
    <w:rPr>
      <w:rFonts w:ascii="Arial" w:hAnsi="Arial" w:cs="Arial"/>
      <w:b/>
      <w:bCs/>
      <w:kern w:val="2"/>
      <w:sz w:val="32"/>
      <w:szCs w:val="32"/>
    </w:rPr>
  </w:style>
  <w:style w:type="character" w:customStyle="1" w:styleId="4Char">
    <w:name w:val="标题 4 Char"/>
    <w:link w:val="4"/>
    <w:rsid w:val="006C67A6"/>
    <w:rPr>
      <w:rFonts w:ascii="Arial" w:eastAsia="黑体" w:hAnsi="Arial"/>
      <w:b/>
      <w:bCs/>
      <w:kern w:val="2"/>
      <w:sz w:val="28"/>
      <w:szCs w:val="28"/>
    </w:rPr>
  </w:style>
  <w:style w:type="character" w:customStyle="1" w:styleId="5Char">
    <w:name w:val="标题 5 Char"/>
    <w:link w:val="5"/>
    <w:rsid w:val="006C67A6"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rsid w:val="006C67A6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link w:val="7"/>
    <w:rsid w:val="006C67A6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rsid w:val="006C67A6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link w:val="9"/>
    <w:rsid w:val="006C67A6"/>
    <w:rPr>
      <w:rFonts w:ascii="Arial" w:eastAsia="黑体" w:hAnsi="Arial"/>
      <w:kern w:val="2"/>
      <w:sz w:val="24"/>
      <w:szCs w:val="21"/>
    </w:rPr>
  </w:style>
  <w:style w:type="character" w:customStyle="1" w:styleId="Char5">
    <w:name w:val="纯文本 Char"/>
    <w:link w:val="af6"/>
    <w:rsid w:val="006C67A6"/>
    <w:rPr>
      <w:rFonts w:ascii="宋体" w:hAnsi="Courier New" w:cs="Courier New"/>
      <w:kern w:val="2"/>
      <w:sz w:val="21"/>
      <w:szCs w:val="21"/>
    </w:rPr>
  </w:style>
  <w:style w:type="character" w:customStyle="1" w:styleId="Char1">
    <w:name w:val="文档结构图 Char"/>
    <w:link w:val="ab"/>
    <w:semiHidden/>
    <w:rsid w:val="006C67A6"/>
    <w:rPr>
      <w:kern w:val="2"/>
      <w:sz w:val="24"/>
      <w:szCs w:val="24"/>
      <w:shd w:val="clear" w:color="auto" w:fill="000080"/>
    </w:rPr>
  </w:style>
  <w:style w:type="character" w:customStyle="1" w:styleId="Char2">
    <w:name w:val="正文文本缩进 Char"/>
    <w:link w:val="ae"/>
    <w:semiHidden/>
    <w:rsid w:val="006C67A6"/>
    <w:rPr>
      <w:kern w:val="2"/>
      <w:sz w:val="24"/>
      <w:szCs w:val="24"/>
    </w:rPr>
  </w:style>
  <w:style w:type="character" w:customStyle="1" w:styleId="3Char0">
    <w:name w:val="正文文本缩进 3 Char"/>
    <w:link w:val="31"/>
    <w:semiHidden/>
    <w:rsid w:val="006C67A6"/>
    <w:rPr>
      <w:rFonts w:ascii="宋体" w:hAnsi="宋体"/>
      <w:kern w:val="2"/>
      <w:sz w:val="21"/>
      <w:szCs w:val="24"/>
    </w:rPr>
  </w:style>
  <w:style w:type="paragraph" w:styleId="TOC">
    <w:name w:val="TOC Heading"/>
    <w:basedOn w:val="1"/>
    <w:next w:val="a0"/>
    <w:uiPriority w:val="39"/>
    <w:unhideWhenUsed/>
    <w:qFormat/>
    <w:rsid w:val="00306657"/>
    <w:pPr>
      <w:spacing w:before="48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HTML">
    <w:name w:val="HTML Preformatted"/>
    <w:basedOn w:val="a0"/>
    <w:link w:val="HTMLChar"/>
    <w:uiPriority w:val="99"/>
    <w:unhideWhenUsed/>
    <w:rsid w:val="005A6F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</w:rPr>
  </w:style>
  <w:style w:type="character" w:customStyle="1" w:styleId="HTMLChar">
    <w:name w:val="HTML 预设格式 Char"/>
    <w:basedOn w:val="a1"/>
    <w:link w:val="HTML"/>
    <w:uiPriority w:val="99"/>
    <w:rsid w:val="005A6FDD"/>
    <w:rPr>
      <w:rFonts w:ascii="Arial" w:hAnsi="Arial" w:cs="Arial"/>
      <w:sz w:val="24"/>
      <w:szCs w:val="24"/>
    </w:rPr>
  </w:style>
  <w:style w:type="paragraph" w:styleId="af9">
    <w:name w:val="List Paragraph"/>
    <w:basedOn w:val="a0"/>
    <w:uiPriority w:val="34"/>
    <w:qFormat/>
    <w:rsid w:val="00884F2B"/>
    <w:pPr>
      <w:ind w:firstLine="420"/>
    </w:pPr>
  </w:style>
  <w:style w:type="paragraph" w:customStyle="1" w:styleId="afa">
    <w:name w:val="代码图片"/>
    <w:next w:val="a0"/>
    <w:qFormat/>
    <w:rsid w:val="00D32020"/>
    <w:pPr>
      <w:ind w:leftChars="200" w:left="420"/>
    </w:pPr>
    <w:rPr>
      <w:rFonts w:cstheme="minorBidi"/>
      <w:noProof/>
      <w:kern w:val="2"/>
      <w:sz w:val="21"/>
      <w:szCs w:val="22"/>
    </w:rPr>
  </w:style>
  <w:style w:type="paragraph" w:customStyle="1" w:styleId="afb">
    <w:name w:val="括号里里的注释"/>
    <w:next w:val="a0"/>
    <w:link w:val="Char8"/>
    <w:qFormat/>
    <w:rsid w:val="000A774F"/>
    <w:pPr>
      <w:ind w:firstLine="420"/>
    </w:pPr>
    <w:rPr>
      <w:rFonts w:asciiTheme="minorHAnsi" w:eastAsia="华文楷体" w:hAnsiTheme="minorHAnsi" w:cstheme="minorBidi"/>
      <w:kern w:val="2"/>
      <w:sz w:val="18"/>
      <w:szCs w:val="18"/>
    </w:rPr>
  </w:style>
  <w:style w:type="character" w:customStyle="1" w:styleId="Char8">
    <w:name w:val="括号里里的注释 Char"/>
    <w:basedOn w:val="a1"/>
    <w:link w:val="afb"/>
    <w:rsid w:val="000A774F"/>
    <w:rPr>
      <w:rFonts w:asciiTheme="minorHAnsi" w:eastAsia="华文楷体" w:hAnsiTheme="minorHAnsi" w:cstheme="minorBidi"/>
      <w:kern w:val="2"/>
      <w:sz w:val="18"/>
      <w:szCs w:val="18"/>
    </w:rPr>
  </w:style>
  <w:style w:type="character" w:styleId="afc">
    <w:name w:val="Placeholder Text"/>
    <w:basedOn w:val="a1"/>
    <w:uiPriority w:val="99"/>
    <w:semiHidden/>
    <w:rsid w:val="00E108A2"/>
    <w:rPr>
      <w:color w:val="808080"/>
    </w:rPr>
  </w:style>
  <w:style w:type="paragraph" w:customStyle="1" w:styleId="afd">
    <w:name w:val="代码块"/>
    <w:next w:val="a0"/>
    <w:link w:val="Char9"/>
    <w:qFormat/>
    <w:rsid w:val="00E27071"/>
    <w:pPr>
      <w:shd w:val="clear" w:color="auto" w:fill="D9D9D9" w:themeFill="background1" w:themeFillShade="D9"/>
    </w:pPr>
    <w:rPr>
      <w:rFonts w:cs="Arial"/>
      <w:sz w:val="21"/>
      <w:szCs w:val="24"/>
    </w:rPr>
  </w:style>
  <w:style w:type="character" w:customStyle="1" w:styleId="Char9">
    <w:name w:val="代码块 Char"/>
    <w:basedOn w:val="HTMLChar"/>
    <w:link w:val="afd"/>
    <w:rsid w:val="00E27071"/>
    <w:rPr>
      <w:rFonts w:ascii="Arial" w:hAnsi="Arial" w:cs="Arial"/>
      <w:sz w:val="21"/>
      <w:szCs w:val="24"/>
      <w:shd w:val="clear" w:color="auto" w:fill="D9D9D9" w:themeFill="background1" w:themeFillShade="D9"/>
    </w:rPr>
  </w:style>
  <w:style w:type="paragraph" w:customStyle="1" w:styleId="afe">
    <w:name w:val="自定义一级标题"/>
    <w:next w:val="a0"/>
    <w:rsid w:val="00B6646B"/>
    <w:pPr>
      <w:spacing w:beforeLines="50" w:before="50" w:afterLines="50" w:after="50" w:line="360" w:lineRule="auto"/>
      <w:jc w:val="center"/>
      <w:outlineLvl w:val="0"/>
    </w:pPr>
    <w:rPr>
      <w:rFonts w:ascii="黑体" w:eastAsia="黑体"/>
      <w:b/>
      <w:bCs/>
      <w:color w:val="000000"/>
      <w:kern w:val="44"/>
      <w:sz w:val="30"/>
      <w:szCs w:val="30"/>
    </w:rPr>
  </w:style>
  <w:style w:type="character" w:customStyle="1" w:styleId="apple-converted-space">
    <w:name w:val="apple-converted-space"/>
    <w:basedOn w:val="a1"/>
    <w:rsid w:val="00C03FF6"/>
  </w:style>
  <w:style w:type="paragraph" w:styleId="40">
    <w:name w:val="toc 4"/>
    <w:basedOn w:val="a0"/>
    <w:next w:val="a0"/>
    <w:autoRedefine/>
    <w:uiPriority w:val="39"/>
    <w:unhideWhenUsed/>
    <w:rsid w:val="00E11154"/>
    <w:pPr>
      <w:widowControl/>
      <w:spacing w:after="100" w:line="276" w:lineRule="auto"/>
      <w:ind w:left="660" w:firstLineChars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50">
    <w:name w:val="toc 5"/>
    <w:basedOn w:val="a0"/>
    <w:next w:val="a0"/>
    <w:autoRedefine/>
    <w:uiPriority w:val="39"/>
    <w:unhideWhenUsed/>
    <w:rsid w:val="00E11154"/>
    <w:pPr>
      <w:widowControl/>
      <w:spacing w:after="100" w:line="276" w:lineRule="auto"/>
      <w:ind w:left="880" w:firstLineChars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60">
    <w:name w:val="toc 6"/>
    <w:basedOn w:val="a0"/>
    <w:next w:val="a0"/>
    <w:autoRedefine/>
    <w:uiPriority w:val="39"/>
    <w:unhideWhenUsed/>
    <w:rsid w:val="00E11154"/>
    <w:pPr>
      <w:widowControl/>
      <w:spacing w:after="100" w:line="276" w:lineRule="auto"/>
      <w:ind w:left="1100" w:firstLineChars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70">
    <w:name w:val="toc 7"/>
    <w:basedOn w:val="a0"/>
    <w:next w:val="a0"/>
    <w:autoRedefine/>
    <w:uiPriority w:val="39"/>
    <w:unhideWhenUsed/>
    <w:rsid w:val="00E11154"/>
    <w:pPr>
      <w:widowControl/>
      <w:spacing w:after="100" w:line="276" w:lineRule="auto"/>
      <w:ind w:left="1320" w:firstLineChars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80">
    <w:name w:val="toc 8"/>
    <w:basedOn w:val="a0"/>
    <w:next w:val="a0"/>
    <w:autoRedefine/>
    <w:uiPriority w:val="39"/>
    <w:unhideWhenUsed/>
    <w:rsid w:val="00E11154"/>
    <w:pPr>
      <w:widowControl/>
      <w:spacing w:after="100" w:line="276" w:lineRule="auto"/>
      <w:ind w:left="1540" w:firstLineChars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90">
    <w:name w:val="toc 9"/>
    <w:basedOn w:val="a0"/>
    <w:next w:val="a0"/>
    <w:autoRedefine/>
    <w:uiPriority w:val="39"/>
    <w:unhideWhenUsed/>
    <w:rsid w:val="00E11154"/>
    <w:pPr>
      <w:widowControl/>
      <w:spacing w:after="100" w:line="276" w:lineRule="auto"/>
      <w:ind w:left="1760" w:firstLineChars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f">
    <w:name w:val="FollowedHyperlink"/>
    <w:basedOn w:val="a1"/>
    <w:rsid w:val="004E7FF1"/>
    <w:rPr>
      <w:color w:val="800080" w:themeColor="followedHyperlink"/>
      <w:u w:val="single"/>
    </w:rPr>
  </w:style>
  <w:style w:type="table" w:styleId="aff0">
    <w:name w:val="Light List"/>
    <w:basedOn w:val="a2"/>
    <w:uiPriority w:val="61"/>
    <w:rsid w:val="004641D3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a00">
    <w:name w:val="a0"/>
    <w:basedOn w:val="a0"/>
    <w:rsid w:val="00D538E1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eastAsia="Times New Roman"/>
      <w:kern w:val="0"/>
    </w:rPr>
  </w:style>
  <w:style w:type="character" w:customStyle="1" w:styleId="constant">
    <w:name w:val="constant"/>
    <w:basedOn w:val="a1"/>
    <w:rsid w:val="00E21E68"/>
  </w:style>
  <w:style w:type="character" w:styleId="HTML0">
    <w:name w:val="HTML Code"/>
    <w:basedOn w:val="a1"/>
    <w:uiPriority w:val="99"/>
    <w:unhideWhenUsed/>
    <w:rsid w:val="00B87120"/>
    <w:rPr>
      <w:rFonts w:ascii="Courier New" w:eastAsia="Times New Roman" w:hAnsi="Courier New" w:cs="Courier New"/>
      <w:sz w:val="20"/>
      <w:szCs w:val="20"/>
    </w:rPr>
  </w:style>
  <w:style w:type="paragraph" w:customStyle="1" w:styleId="p0">
    <w:name w:val="p0"/>
    <w:basedOn w:val="a0"/>
    <w:rsid w:val="00200901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eastAsia="Times New Roman"/>
      <w:kern w:val="0"/>
    </w:rPr>
  </w:style>
  <w:style w:type="character" w:styleId="aff1">
    <w:name w:val="Strong"/>
    <w:basedOn w:val="a1"/>
    <w:uiPriority w:val="22"/>
    <w:qFormat/>
    <w:rsid w:val="00940BC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4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7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09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64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96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1057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single" w:sz="6" w:space="0" w:color="C3CED9"/>
                                        <w:left w:val="single" w:sz="6" w:space="0" w:color="C3CED9"/>
                                        <w:bottom w:val="single" w:sz="6" w:space="0" w:color="C3CED9"/>
                                        <w:right w:val="single" w:sz="6" w:space="0" w:color="C3CED9"/>
                                      </w:divBdr>
                                      <w:divsChild>
                                        <w:div w:id="126688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8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21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1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58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33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1079252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679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93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06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9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59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109682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77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4034">
          <w:marLeft w:val="375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69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2213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6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45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6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9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76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65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36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56140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322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7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707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64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96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94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2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1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1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1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3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0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73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507760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9DC8D9"/>
                            <w:right w:val="none" w:sz="0" w:space="0" w:color="auto"/>
                          </w:divBdr>
                          <w:divsChild>
                            <w:div w:id="86810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9DC8D9"/>
                                <w:bottom w:val="none" w:sz="0" w:space="0" w:color="auto"/>
                                <w:right w:val="single" w:sz="6" w:space="0" w:color="9DC8D9"/>
                              </w:divBdr>
                              <w:divsChild>
                                <w:div w:id="38988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93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547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821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54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943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4163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8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7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90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2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8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94765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9DC8D9"/>
                            <w:right w:val="none" w:sz="0" w:space="0" w:color="auto"/>
                          </w:divBdr>
                          <w:divsChild>
                            <w:div w:id="66181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9DC8D9"/>
                                <w:bottom w:val="none" w:sz="0" w:space="0" w:color="auto"/>
                                <w:right w:val="single" w:sz="6" w:space="0" w:color="9DC8D9"/>
                              </w:divBdr>
                              <w:divsChild>
                                <w:div w:id="156521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75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557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17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781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864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63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7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973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43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47242">
          <w:marLeft w:val="375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1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5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8787">
          <w:marLeft w:val="375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842958">
                      <w:marLeft w:val="75"/>
                      <w:marRight w:val="75"/>
                      <w:marTop w:val="0"/>
                      <w:marBottom w:val="150"/>
                      <w:divBdr>
                        <w:top w:val="single" w:sz="6" w:space="4" w:color="998B75"/>
                        <w:left w:val="single" w:sz="6" w:space="4" w:color="998B75"/>
                        <w:bottom w:val="single" w:sz="6" w:space="4" w:color="998B75"/>
                        <w:right w:val="single" w:sz="6" w:space="4" w:color="998B75"/>
                      </w:divBdr>
                    </w:div>
                  </w:divsChild>
                </w:div>
              </w:divsChild>
            </w:div>
          </w:divsChild>
        </w:div>
      </w:divsChild>
    </w:div>
    <w:div w:id="12738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5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4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67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72229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single" w:sz="6" w:space="0" w:color="C3CED9"/>
                                        <w:left w:val="single" w:sz="6" w:space="0" w:color="C3CED9"/>
                                        <w:bottom w:val="single" w:sz="6" w:space="0" w:color="C3CED9"/>
                                        <w:right w:val="single" w:sz="6" w:space="0" w:color="C3CED9"/>
                                      </w:divBdr>
                                      <w:divsChild>
                                        <w:div w:id="1748461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6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0140">
          <w:marLeft w:val="375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3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132015">
                      <w:marLeft w:val="75"/>
                      <w:marRight w:val="75"/>
                      <w:marTop w:val="0"/>
                      <w:marBottom w:val="150"/>
                      <w:divBdr>
                        <w:top w:val="single" w:sz="6" w:space="4" w:color="998B75"/>
                        <w:left w:val="single" w:sz="6" w:space="4" w:color="998B75"/>
                        <w:bottom w:val="single" w:sz="6" w:space="4" w:color="998B75"/>
                        <w:right w:val="single" w:sz="6" w:space="4" w:color="998B75"/>
                      </w:divBdr>
                    </w:div>
                  </w:divsChild>
                </w:div>
              </w:divsChild>
            </w:div>
          </w:divsChild>
        </w:div>
      </w:divsChild>
    </w:div>
    <w:div w:id="13412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792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40927888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7971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15343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97896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64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53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25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83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3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9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9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118150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9DC8D9"/>
                            <w:right w:val="none" w:sz="0" w:space="0" w:color="auto"/>
                          </w:divBdr>
                          <w:divsChild>
                            <w:div w:id="191589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9DC8D9"/>
                                <w:bottom w:val="none" w:sz="0" w:space="0" w:color="auto"/>
                                <w:right w:val="single" w:sz="6" w:space="0" w:color="9DC8D9"/>
                              </w:divBdr>
                              <w:divsChild>
                                <w:div w:id="180361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93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05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75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26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2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2322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0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9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8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28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28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36995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34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9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282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94356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82870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1703820518">
                          <w:marLeft w:val="0"/>
                          <w:marRight w:val="0"/>
                          <w:marTop w:val="0"/>
                          <w:marBottom w:val="420"/>
                          <w:divBdr>
                            <w:top w:val="single" w:sz="6" w:space="3" w:color="CCCCCC"/>
                            <w:left w:val="single" w:sz="6" w:space="3" w:color="CCCCCC"/>
                            <w:bottom w:val="single" w:sz="12" w:space="3" w:color="CCCCCC"/>
                            <w:right w:val="single" w:sz="12" w:space="3" w:color="CCCCCC"/>
                          </w:divBdr>
                          <w:divsChild>
                            <w:div w:id="121296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6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7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73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598219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9DC8D9"/>
                            <w:right w:val="none" w:sz="0" w:space="0" w:color="auto"/>
                          </w:divBdr>
                          <w:divsChild>
                            <w:div w:id="75597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9DC8D9"/>
                                <w:bottom w:val="none" w:sz="0" w:space="0" w:color="auto"/>
                                <w:right w:val="single" w:sz="6" w:space="0" w:color="9DC8D9"/>
                              </w:divBdr>
                              <w:divsChild>
                                <w:div w:id="867376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61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604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698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94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86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794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3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1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4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412302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9DC8D9"/>
                            <w:right w:val="none" w:sz="0" w:space="0" w:color="auto"/>
                          </w:divBdr>
                          <w:divsChild>
                            <w:div w:id="7930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9DC8D9"/>
                                <w:bottom w:val="none" w:sz="0" w:space="0" w:color="auto"/>
                                <w:right w:val="single" w:sz="6" w:space="0" w:color="9DC8D9"/>
                              </w:divBdr>
                              <w:divsChild>
                                <w:div w:id="65452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3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66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759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183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318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048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5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0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9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230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single" w:sz="6" w:space="0" w:color="9FACB7"/>
                            <w:left w:val="single" w:sz="6" w:space="0" w:color="9FACB7"/>
                            <w:bottom w:val="single" w:sz="6" w:space="0" w:color="9FACB7"/>
                            <w:right w:val="single" w:sz="6" w:space="0" w:color="9FACB7"/>
                          </w:divBdr>
                          <w:divsChild>
                            <w:div w:id="154016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05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587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25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974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61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747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0933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6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8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8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7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91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3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3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4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94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2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111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88166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37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8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2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369441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9DC8D9"/>
                            <w:right w:val="none" w:sz="0" w:space="0" w:color="auto"/>
                          </w:divBdr>
                          <w:divsChild>
                            <w:div w:id="143720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9DC8D9"/>
                                <w:bottom w:val="none" w:sz="0" w:space="0" w:color="auto"/>
                                <w:right w:val="single" w:sz="6" w:space="0" w:color="9DC8D9"/>
                              </w:divBdr>
                              <w:divsChild>
                                <w:div w:id="105893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12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796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868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318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510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502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0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01\AppData\Roaming\Microsoft\Templates\&#27605;&#35774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9050"/>
      </a:spPr>
      <a:bodyPr lIns="36000" tIns="0" rIns="3600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chemeClr val="tx1"/>
          </a:solidFill>
          <a:headEnd type="none" w="sm" len="lg"/>
          <a:tailEnd type="stealth" w="med" len="lg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0" rIns="91440" bIns="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2012-08-12T00:00:00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AF48B4-B727-4F65-8BB6-C9B7042D7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毕设模板.dotx</Template>
  <TotalTime>38966</TotalTime>
  <Pages>3</Pages>
  <Words>57</Words>
  <Characters>329</Characters>
  <Application>Microsoft Office Word</Application>
  <DocSecurity>0</DocSecurity>
  <Lines>2</Lines>
  <Paragraphs>1</Paragraphs>
  <ScaleCrop>false</ScaleCrop>
  <Company>Elvonzion.WX</Company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模板标题</dc:title>
  <dc:subject>模板副标题</dc:subject>
  <dc:creator>elvonzion@gmail.com</dc:creator>
  <cp:lastModifiedBy>liao</cp:lastModifiedBy>
  <cp:revision>7953</cp:revision>
  <cp:lastPrinted>2013-09-23T19:24:00Z</cp:lastPrinted>
  <dcterms:created xsi:type="dcterms:W3CDTF">2013-09-23T19:25:00Z</dcterms:created>
  <dcterms:modified xsi:type="dcterms:W3CDTF">2013-12-23T08:18:00Z</dcterms:modified>
</cp:coreProperties>
</file>